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39BD" w:rsidRPr="00F56882" w:rsidRDefault="00F56882" w:rsidP="001638B8">
      <w:pPr>
        <w:rPr>
          <w:rFonts w:ascii="Verdana" w:hAnsi="Verdana"/>
          <w:b/>
          <w:sz w:val="40"/>
          <w:szCs w:val="40"/>
        </w:rPr>
      </w:pPr>
      <w:r w:rsidRPr="00F56882">
        <w:rPr>
          <w:rFonts w:ascii="Verdana" w:hAnsi="Verdana"/>
          <w:b/>
          <w:sz w:val="40"/>
          <w:szCs w:val="40"/>
        </w:rPr>
        <w:t>Camila da Silva Pereira</w:t>
      </w:r>
      <w:r w:rsidR="001638B8" w:rsidRPr="00F56882">
        <w:rPr>
          <w:rFonts w:ascii="Verdana" w:hAnsi="Verdana"/>
          <w:b/>
          <w:sz w:val="40"/>
          <w:szCs w:val="40"/>
        </w:rPr>
        <w:t xml:space="preserve"> </w:t>
      </w:r>
      <w:r w:rsidR="00BD6BD0">
        <w:rPr>
          <w:rFonts w:ascii="Verdana" w:hAnsi="Verdana"/>
          <w:b/>
          <w:noProof/>
          <w:sz w:val="40"/>
          <w:szCs w:val="40"/>
        </w:rPr>
        <w:drawing>
          <wp:inline distT="0" distB="0" distL="0" distR="0">
            <wp:extent cx="1442085" cy="1478280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B8" w:rsidRDefault="00F56882" w:rsidP="001638B8">
      <w:pPr>
        <w:rPr>
          <w:rFonts w:ascii="Verdana" w:hAnsi="Verdana"/>
        </w:rPr>
      </w:pPr>
      <w:r>
        <w:rPr>
          <w:rFonts w:ascii="Verdana" w:hAnsi="Verdana"/>
        </w:rPr>
        <w:t xml:space="preserve">Brasileira, </w:t>
      </w:r>
      <w:r w:rsidR="009346D4">
        <w:rPr>
          <w:rFonts w:ascii="Verdana" w:hAnsi="Verdana"/>
        </w:rPr>
        <w:t>casada,</w:t>
      </w:r>
      <w:r w:rsidR="001638B8"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2</w:t>
      </w:r>
      <w:r w:rsidR="009346D4">
        <w:rPr>
          <w:rFonts w:ascii="Verdana" w:hAnsi="Verdana"/>
        </w:rPr>
        <w:t>5</w:t>
      </w:r>
      <w:r w:rsidR="001638B8" w:rsidRPr="001638B8">
        <w:rPr>
          <w:rFonts w:ascii="Verdana" w:hAnsi="Verdana"/>
        </w:rPr>
        <w:t xml:space="preserve"> anos</w:t>
      </w:r>
      <w:r w:rsidR="009346D4">
        <w:rPr>
          <w:rFonts w:ascii="Verdana" w:hAnsi="Verdana"/>
        </w:rPr>
        <w:t xml:space="preserve"> </w:t>
      </w:r>
      <w:r w:rsidR="001974F3">
        <w:rPr>
          <w:rFonts w:ascii="Verdana" w:hAnsi="Verdana"/>
        </w:rPr>
        <w:t xml:space="preserve">                                                                                          Avenida João Ventura dos Santos, 3099</w:t>
      </w:r>
      <w:r w:rsidR="001638B8">
        <w:rPr>
          <w:rFonts w:ascii="Verdana" w:hAnsi="Verdana"/>
        </w:rPr>
        <w:br/>
      </w:r>
      <w:r w:rsidR="001974F3">
        <w:rPr>
          <w:rFonts w:ascii="Verdana" w:hAnsi="Verdana"/>
        </w:rPr>
        <w:t>Jardim Baronesa</w:t>
      </w:r>
      <w:r>
        <w:rPr>
          <w:rFonts w:ascii="Verdana" w:hAnsi="Verdana"/>
        </w:rPr>
        <w:t xml:space="preserve"> – </w:t>
      </w:r>
      <w:r w:rsidR="001974F3">
        <w:rPr>
          <w:rFonts w:ascii="Verdana" w:hAnsi="Verdana"/>
        </w:rPr>
        <w:t>Osasco</w:t>
      </w:r>
      <w:r>
        <w:rPr>
          <w:rFonts w:ascii="Verdana" w:hAnsi="Verdana"/>
        </w:rPr>
        <w:t xml:space="preserve"> – SP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>
        <w:rPr>
          <w:rFonts w:ascii="Verdana" w:hAnsi="Verdana"/>
        </w:rPr>
        <w:t>(1</w:t>
      </w:r>
      <w:r w:rsidR="001974F3">
        <w:rPr>
          <w:rFonts w:ascii="Verdana" w:hAnsi="Verdana"/>
        </w:rPr>
        <w:t>1) 9.9129-9984</w:t>
      </w:r>
      <w:r w:rsidR="004645C6">
        <w:rPr>
          <w:rFonts w:ascii="Verdana" w:hAnsi="Verdana"/>
        </w:rPr>
        <w:t xml:space="preserve"> – (1</w:t>
      </w:r>
      <w:r w:rsidR="008224AB">
        <w:rPr>
          <w:rFonts w:ascii="Verdana" w:hAnsi="Verdana"/>
        </w:rPr>
        <w:t>1</w:t>
      </w:r>
      <w:r w:rsidR="00211B03">
        <w:rPr>
          <w:rFonts w:ascii="Verdana" w:hAnsi="Verdana"/>
        </w:rPr>
        <w:t>) 4311-</w:t>
      </w:r>
      <w:r w:rsidR="00466C7C">
        <w:rPr>
          <w:rFonts w:ascii="Verdana" w:hAnsi="Verdana"/>
        </w:rPr>
        <w:t xml:space="preserve"> 2775 /</w:t>
      </w:r>
      <w:r w:rsidR="005B5FD3">
        <w:rPr>
          <w:rFonts w:ascii="Verdana" w:hAnsi="Verdana"/>
        </w:rPr>
        <w:t xml:space="preserve"> E-mail:</w:t>
      </w:r>
      <w:r>
        <w:rPr>
          <w:rFonts w:ascii="Verdana" w:hAnsi="Verdana"/>
        </w:rPr>
        <w:t xml:space="preserve"> camila.sp202@gmail.com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BD6BD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6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B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0" o:spid="_x0000_s1026" type="#_x0000_t32" style="position:absolute;margin-left:.3pt;margin-top:6.05pt;width:446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1638B8" w:rsidRPr="00FA3990" w:rsidRDefault="00466C7C" w:rsidP="00FA3990">
      <w:pPr>
        <w:rPr>
          <w:rFonts w:ascii="Verdana" w:hAnsi="Verdana"/>
        </w:rPr>
      </w:pPr>
      <w:r>
        <w:rPr>
          <w:rFonts w:ascii="Verdana" w:hAnsi="Verdana"/>
        </w:rPr>
        <w:t xml:space="preserve">Atendimento ao cliente </w:t>
      </w:r>
      <w:r w:rsidR="00701745">
        <w:rPr>
          <w:rFonts w:ascii="Verdana" w:hAnsi="Verdana"/>
        </w:rPr>
        <w:t>/ Gestão e qualidade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BD6BD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5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D65E7" id=" 164" o:spid="_x0000_s1026" type="#_x0000_t32" style="position:absolute;margin-left:.3pt;margin-top:10.7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&#13;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F5688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2º Grau Completo</w:t>
      </w:r>
      <w:r w:rsidR="00FA3990">
        <w:rPr>
          <w:rFonts w:ascii="Verdana" w:hAnsi="Verdana"/>
        </w:rPr>
        <w:t>.</w:t>
      </w:r>
    </w:p>
    <w:p w:rsidR="008A0FDD" w:rsidRDefault="008A0FD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Informática </w:t>
      </w:r>
      <w:r w:rsidR="00303ED4">
        <w:rPr>
          <w:rFonts w:ascii="Verdana" w:hAnsi="Verdana"/>
        </w:rPr>
        <w:t>básico.</w:t>
      </w:r>
    </w:p>
    <w:p w:rsidR="00736946" w:rsidRDefault="0073694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Excel básico (41 horas</w:t>
      </w:r>
      <w:r w:rsidR="00086308">
        <w:rPr>
          <w:rFonts w:ascii="Verdana" w:hAnsi="Verdana"/>
        </w:rPr>
        <w:t xml:space="preserve">, </w:t>
      </w:r>
      <w:r w:rsidR="000D1C1A">
        <w:rPr>
          <w:rFonts w:ascii="Verdana" w:hAnsi="Verdana"/>
        </w:rPr>
        <w:t>F</w:t>
      </w:r>
      <w:r w:rsidR="00086308">
        <w:rPr>
          <w:rFonts w:ascii="Verdana" w:hAnsi="Verdana"/>
        </w:rPr>
        <w:t>undação Bradesco</w:t>
      </w:r>
      <w:r>
        <w:rPr>
          <w:rFonts w:ascii="Verdana" w:hAnsi="Verdana"/>
        </w:rPr>
        <w:t>)</w:t>
      </w:r>
      <w:r w:rsidR="00086308">
        <w:rPr>
          <w:rFonts w:ascii="Verdana" w:hAnsi="Verdana"/>
        </w:rPr>
        <w:t>.</w:t>
      </w:r>
    </w:p>
    <w:p w:rsidR="00701745" w:rsidRPr="0046152F" w:rsidRDefault="00736618" w:rsidP="0046152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Contabilidade e finanças</w:t>
      </w:r>
      <w:r w:rsidR="00086308">
        <w:rPr>
          <w:rFonts w:ascii="Verdana" w:hAnsi="Verdana"/>
        </w:rPr>
        <w:t xml:space="preserve"> </w:t>
      </w:r>
      <w:r w:rsidR="000D1C1A">
        <w:rPr>
          <w:rFonts w:ascii="Verdana" w:hAnsi="Verdana"/>
        </w:rPr>
        <w:t>(58 horas, Fundação Bradesco).</w:t>
      </w:r>
    </w:p>
    <w:p w:rsidR="001638B8" w:rsidRDefault="001638B8" w:rsidP="00F56882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BD6BD0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4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59563" id=" 165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&#13;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904C1A" w:rsidRPr="008A0FDD" w:rsidRDefault="008836D1" w:rsidP="008A0FD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07/2011 á</w:t>
      </w:r>
      <w:r w:rsidR="001B24B6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03/</w:t>
      </w:r>
      <w:r w:rsidR="00F56882">
        <w:rPr>
          <w:rFonts w:ascii="Verdana" w:hAnsi="Verdana"/>
          <w:b/>
        </w:rPr>
        <w:t>2012</w:t>
      </w:r>
      <w:r w:rsidR="005657D9" w:rsidRPr="005657D9">
        <w:rPr>
          <w:rFonts w:ascii="Verdana" w:hAnsi="Verdana"/>
          <w:b/>
        </w:rPr>
        <w:t xml:space="preserve"> –</w:t>
      </w:r>
      <w:r w:rsidR="00F56882">
        <w:rPr>
          <w:rFonts w:ascii="Verdana" w:hAnsi="Verdana"/>
          <w:b/>
        </w:rPr>
        <w:t xml:space="preserve"> </w:t>
      </w:r>
      <w:r w:rsidR="00A57D74">
        <w:rPr>
          <w:rFonts w:ascii="Verdana" w:hAnsi="Verdana"/>
          <w:b/>
        </w:rPr>
        <w:t xml:space="preserve">MC </w:t>
      </w:r>
      <w:proofErr w:type="spellStart"/>
      <w:r w:rsidR="00A57D74">
        <w:rPr>
          <w:rFonts w:ascii="Verdana" w:hAnsi="Verdana"/>
          <w:b/>
        </w:rPr>
        <w:t>Donald's</w:t>
      </w:r>
      <w:proofErr w:type="spellEnd"/>
      <w:r w:rsidR="00DE06D7">
        <w:rPr>
          <w:rFonts w:ascii="Verdana" w:hAnsi="Verdana"/>
        </w:rPr>
        <w:br/>
        <w:t>Cargo: Auxi</w:t>
      </w:r>
      <w:r w:rsidR="00F56882">
        <w:rPr>
          <w:rFonts w:ascii="Verdana" w:hAnsi="Verdana"/>
        </w:rPr>
        <w:t>liar de Restaurante</w:t>
      </w:r>
      <w:r w:rsidR="005657D9">
        <w:rPr>
          <w:rFonts w:ascii="Verdana" w:hAnsi="Verdana"/>
        </w:rPr>
        <w:t xml:space="preserve">. </w:t>
      </w:r>
      <w:r w:rsidR="005657D9" w:rsidRPr="008A0FDD">
        <w:rPr>
          <w:rFonts w:ascii="Verdana" w:hAnsi="Verdana"/>
        </w:rPr>
        <w:br/>
      </w:r>
      <w:r w:rsidR="00DC211B" w:rsidRPr="008A0FDD">
        <w:rPr>
          <w:rFonts w:ascii="Verdana" w:hAnsi="Verdana"/>
        </w:rPr>
        <w:t>At</w:t>
      </w:r>
      <w:r w:rsidR="00F56882" w:rsidRPr="008A0FDD">
        <w:rPr>
          <w:rFonts w:ascii="Verdana" w:hAnsi="Verdana"/>
        </w:rPr>
        <w:t xml:space="preserve">ividades: Atendimento ao </w:t>
      </w:r>
      <w:r w:rsidR="00FB7B6D" w:rsidRPr="008A0FDD">
        <w:rPr>
          <w:rFonts w:ascii="Verdana" w:hAnsi="Verdana"/>
          <w:bCs/>
        </w:rPr>
        <w:t>cliente</w:t>
      </w:r>
    </w:p>
    <w:p w:rsidR="005657D9" w:rsidRDefault="008836D1" w:rsidP="00FB7B6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09/2012 á</w:t>
      </w:r>
      <w:r w:rsidR="00571BEB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08/</w:t>
      </w:r>
      <w:r w:rsidR="003374AF">
        <w:rPr>
          <w:rFonts w:ascii="Verdana" w:hAnsi="Verdana"/>
          <w:b/>
        </w:rPr>
        <w:t xml:space="preserve">2016 – Direct Express </w:t>
      </w:r>
      <w:proofErr w:type="spellStart"/>
      <w:r w:rsidR="003374AF">
        <w:rPr>
          <w:rFonts w:ascii="Verdana" w:hAnsi="Verdana"/>
          <w:b/>
        </w:rPr>
        <w:t>Logistica</w:t>
      </w:r>
      <w:proofErr w:type="spellEnd"/>
      <w:r w:rsidR="003374AF">
        <w:rPr>
          <w:rFonts w:ascii="Verdana" w:hAnsi="Verdana"/>
          <w:b/>
        </w:rPr>
        <w:t xml:space="preserve"> Integrada S/A.</w:t>
      </w:r>
      <w:r w:rsidR="00F56882">
        <w:rPr>
          <w:rFonts w:ascii="Verdana" w:hAnsi="Verdana"/>
        </w:rPr>
        <w:br/>
        <w:t xml:space="preserve">Cargo: </w:t>
      </w:r>
      <w:r w:rsidR="00FB7B6D">
        <w:rPr>
          <w:rFonts w:ascii="Verdana" w:hAnsi="Verdana"/>
        </w:rPr>
        <w:t xml:space="preserve">Analista de atendimento ao cliente                                                  </w:t>
      </w:r>
      <w:r w:rsidR="002C55DC">
        <w:rPr>
          <w:rFonts w:ascii="Verdana" w:hAnsi="Verdana"/>
        </w:rPr>
        <w:t xml:space="preserve">           A</w:t>
      </w:r>
      <w:r w:rsidR="005657D9" w:rsidRPr="00FB7B6D">
        <w:rPr>
          <w:rFonts w:ascii="Verdana" w:hAnsi="Verdana"/>
        </w:rPr>
        <w:t xml:space="preserve">tividades: </w:t>
      </w:r>
      <w:r w:rsidR="0033032E">
        <w:rPr>
          <w:rFonts w:ascii="Verdana" w:hAnsi="Verdana"/>
        </w:rPr>
        <w:t>Realização de relatórios</w:t>
      </w:r>
      <w:r w:rsidR="000D781E" w:rsidRPr="00FB7B6D">
        <w:rPr>
          <w:rFonts w:ascii="Verdana" w:hAnsi="Verdana"/>
        </w:rPr>
        <w:t xml:space="preserve"> </w:t>
      </w:r>
      <w:r w:rsidR="00F56882" w:rsidRPr="00FB7B6D">
        <w:rPr>
          <w:rFonts w:ascii="Verdana" w:hAnsi="Verdana"/>
        </w:rPr>
        <w:t>de performance de entregas B2B e B2C nível nacional, atendimento ao cliente, solicitação de insumos para</w:t>
      </w:r>
      <w:r w:rsidR="00904C1A">
        <w:rPr>
          <w:rFonts w:ascii="Verdana" w:hAnsi="Verdana"/>
        </w:rPr>
        <w:t xml:space="preserve"> bases.</w:t>
      </w:r>
    </w:p>
    <w:p w:rsidR="00C8668B" w:rsidRPr="008A0FDD" w:rsidRDefault="00C8668B" w:rsidP="008A0FD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bCs/>
        </w:rPr>
      </w:pPr>
      <w:r w:rsidRPr="0024300B">
        <w:rPr>
          <w:rFonts w:ascii="Verdana" w:hAnsi="Verdana"/>
          <w:b/>
          <w:bCs/>
        </w:rPr>
        <w:t xml:space="preserve">11/2017 </w:t>
      </w:r>
      <w:r>
        <w:rPr>
          <w:rFonts w:ascii="Verdana" w:hAnsi="Verdana"/>
          <w:b/>
          <w:bCs/>
        </w:rPr>
        <w:t>á</w:t>
      </w:r>
      <w:r w:rsidRPr="00985DDB">
        <w:rPr>
          <w:rFonts w:ascii="Verdana" w:hAnsi="Verdana"/>
          <w:b/>
          <w:bCs/>
        </w:rPr>
        <w:t xml:space="preserve"> 04/2018 – Tempo BSS Central de Atendimento</w:t>
      </w:r>
      <w:r w:rsidR="008A0FDD">
        <w:rPr>
          <w:rFonts w:ascii="Verdana" w:hAnsi="Verdana"/>
          <w:b/>
          <w:bCs/>
        </w:rPr>
        <w:t xml:space="preserve">                                  </w:t>
      </w:r>
      <w:r w:rsidRPr="008A0FDD">
        <w:rPr>
          <w:rFonts w:ascii="Verdana" w:hAnsi="Verdana"/>
        </w:rPr>
        <w:t>Cargo: Analista de atendimento ao cliente.                                                                                                   Atividades: Atendimento receptivo de clientes, abertura de chamados para solicitação de uso de seguro automotivo.</w:t>
      </w:r>
    </w:p>
    <w:p w:rsidR="00B30D63" w:rsidRPr="00303ED4" w:rsidRDefault="00C74C11" w:rsidP="00303ED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bCs/>
        </w:rPr>
      </w:pPr>
      <w:r w:rsidRPr="00985DDB">
        <w:rPr>
          <w:rFonts w:ascii="Verdana" w:hAnsi="Verdana"/>
          <w:b/>
          <w:bCs/>
        </w:rPr>
        <w:t>04/201</w:t>
      </w:r>
      <w:r w:rsidR="001106EC" w:rsidRPr="00985DDB">
        <w:rPr>
          <w:rFonts w:ascii="Verdana" w:hAnsi="Verdana"/>
          <w:b/>
          <w:bCs/>
        </w:rPr>
        <w:t>8</w:t>
      </w:r>
      <w:r w:rsidR="00C8668B">
        <w:rPr>
          <w:rFonts w:ascii="Verdana" w:hAnsi="Verdana"/>
          <w:b/>
          <w:bCs/>
        </w:rPr>
        <w:t xml:space="preserve"> á 06/2020</w:t>
      </w:r>
      <w:r w:rsidR="001106EC" w:rsidRPr="00985DDB">
        <w:rPr>
          <w:rFonts w:ascii="Verdana" w:hAnsi="Verdana"/>
          <w:b/>
          <w:bCs/>
        </w:rPr>
        <w:t xml:space="preserve"> </w:t>
      </w:r>
      <w:r w:rsidR="0024300B" w:rsidRPr="00985DDB">
        <w:rPr>
          <w:rFonts w:ascii="Verdana" w:hAnsi="Verdana"/>
          <w:b/>
          <w:bCs/>
        </w:rPr>
        <w:t>–</w:t>
      </w:r>
      <w:r w:rsidR="00C8668B">
        <w:rPr>
          <w:rFonts w:ascii="Verdana" w:hAnsi="Verdana"/>
          <w:b/>
          <w:bCs/>
        </w:rPr>
        <w:t xml:space="preserve"> </w:t>
      </w:r>
      <w:proofErr w:type="spellStart"/>
      <w:r w:rsidR="00C8668B">
        <w:rPr>
          <w:rFonts w:ascii="Verdana" w:hAnsi="Verdana"/>
          <w:b/>
          <w:bCs/>
        </w:rPr>
        <w:t>Dominalog</w:t>
      </w:r>
      <w:proofErr w:type="spellEnd"/>
      <w:r w:rsidR="00C8668B">
        <w:rPr>
          <w:rFonts w:ascii="Verdana" w:hAnsi="Verdana"/>
          <w:b/>
          <w:bCs/>
        </w:rPr>
        <w:t xml:space="preserve"> Express Logística Integrada S/A</w:t>
      </w:r>
      <w:r w:rsidR="008A0FDD">
        <w:rPr>
          <w:rFonts w:ascii="Verdana" w:hAnsi="Verdana"/>
          <w:b/>
          <w:bCs/>
        </w:rPr>
        <w:t xml:space="preserve">                     </w:t>
      </w:r>
      <w:r w:rsidR="00202DF4" w:rsidRPr="008A0FDD">
        <w:rPr>
          <w:rFonts w:ascii="Verdana" w:hAnsi="Verdana"/>
        </w:rPr>
        <w:t xml:space="preserve">Cargo: Analista de atendimento ao cliente.                                                                                                   </w:t>
      </w:r>
      <w:r w:rsidR="00DC211B" w:rsidRPr="008A0FDD">
        <w:rPr>
          <w:rFonts w:ascii="Verdana" w:hAnsi="Verdana"/>
        </w:rPr>
        <w:t xml:space="preserve">Atividades: Atendimento </w:t>
      </w:r>
      <w:r w:rsidR="00D71B00" w:rsidRPr="008A0FDD">
        <w:rPr>
          <w:rFonts w:ascii="Verdana" w:hAnsi="Verdana"/>
        </w:rPr>
        <w:t>ao cliente e-</w:t>
      </w:r>
      <w:proofErr w:type="spellStart"/>
      <w:r w:rsidR="00D71B00" w:rsidRPr="008A0FDD">
        <w:rPr>
          <w:rFonts w:ascii="Verdana" w:hAnsi="Verdana"/>
        </w:rPr>
        <w:t>comerce</w:t>
      </w:r>
      <w:proofErr w:type="spellEnd"/>
      <w:r w:rsidR="00D71B00" w:rsidRPr="008A0FDD">
        <w:rPr>
          <w:rFonts w:ascii="Verdana" w:hAnsi="Verdana"/>
        </w:rPr>
        <w:t xml:space="preserve">, acompanhamento de entregas e coletas, </w:t>
      </w:r>
      <w:r w:rsidR="0033032E" w:rsidRPr="008A0FDD">
        <w:rPr>
          <w:rFonts w:ascii="Verdana" w:hAnsi="Verdana"/>
        </w:rPr>
        <w:t xml:space="preserve">realização de relatórios de performance </w:t>
      </w:r>
      <w:r w:rsidR="002C55DC" w:rsidRPr="008A0FDD">
        <w:rPr>
          <w:rFonts w:ascii="Verdana" w:hAnsi="Verdana"/>
        </w:rPr>
        <w:t>para gerenciamento de rotina da empresa.</w:t>
      </w:r>
    </w:p>
    <w:p w:rsidR="00FA3990" w:rsidRPr="00F56882" w:rsidRDefault="00FA3990" w:rsidP="00F56882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5657D9" w:rsidRPr="000A4C40" w:rsidRDefault="00BD6BD0" w:rsidP="000A4C4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6AC66" id=" 167" o:spid="_x0000_s1026" type="#_x0000_t32" style="position:absolute;margin-left: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0A4C40" w:rsidRPr="000A4C40" w:rsidRDefault="006E0779" w:rsidP="000A4C40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 Disponibilidade de horário e para início imediato.</w:t>
      </w:r>
    </w:p>
    <w:sectPr w:rsidR="000A4C40" w:rsidRPr="000A4C40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3AEE" w:rsidRDefault="005F3AEE">
      <w:r>
        <w:separator/>
      </w:r>
    </w:p>
  </w:endnote>
  <w:endnote w:type="continuationSeparator" w:id="0">
    <w:p w:rsidR="005F3AEE" w:rsidRDefault="005F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6578D0">
      <w:rPr>
        <w:noProof/>
      </w:rPr>
      <w:t>2</w:t>
    </w:r>
    <w:r>
      <w:fldChar w:fldCharType="end"/>
    </w:r>
    <w:r w:rsidR="00163F2A">
      <w:t xml:space="preserve"> </w:t>
    </w:r>
    <w:r w:rsidR="00BD6BD0" w:rsidRPr="009C3B99">
      <w:rPr>
        <w:noProof/>
        <w:lang w:val="en-US"/>
      </w:rPr>
      <mc:AlternateContent>
        <mc:Choice Requires="wps">
          <w:drawing>
            <wp:inline distT="0" distB="0" distL="0" distR="0">
              <wp:extent cx="91440" cy="91440"/>
              <wp:effectExtent l="19050" t="19050" r="3810" b="3810"/>
              <wp:docPr id="7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94DB833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&#13;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3AEE" w:rsidRDefault="005F3AEE">
      <w:r>
        <w:separator/>
      </w:r>
    </w:p>
  </w:footnote>
  <w:footnote w:type="continuationSeparator" w:id="0">
    <w:p w:rsidR="005F3AEE" w:rsidRDefault="005F3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D6B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8890"/>
              <wp:wrapNone/>
              <wp:docPr id="8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832D1AF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&#13;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074" style="mso-position-horizontal-relative:margin"/>
    <o:shapelayout v:ext="edit"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86308"/>
    <w:rsid w:val="000A4C40"/>
    <w:rsid w:val="000D1C1A"/>
    <w:rsid w:val="000D781E"/>
    <w:rsid w:val="000E085A"/>
    <w:rsid w:val="001106EC"/>
    <w:rsid w:val="001638B8"/>
    <w:rsid w:val="00163F2A"/>
    <w:rsid w:val="001974F3"/>
    <w:rsid w:val="001B24B6"/>
    <w:rsid w:val="00202DF4"/>
    <w:rsid w:val="002039BD"/>
    <w:rsid w:val="00211B03"/>
    <w:rsid w:val="0024300B"/>
    <w:rsid w:val="002A45EF"/>
    <w:rsid w:val="002C55DC"/>
    <w:rsid w:val="00303ED4"/>
    <w:rsid w:val="00310986"/>
    <w:rsid w:val="00322004"/>
    <w:rsid w:val="0033032E"/>
    <w:rsid w:val="003374AF"/>
    <w:rsid w:val="00362F4A"/>
    <w:rsid w:val="003E6329"/>
    <w:rsid w:val="00401B1D"/>
    <w:rsid w:val="0046152F"/>
    <w:rsid w:val="004645C6"/>
    <w:rsid w:val="00466C7C"/>
    <w:rsid w:val="00481B49"/>
    <w:rsid w:val="00560E3A"/>
    <w:rsid w:val="005657D9"/>
    <w:rsid w:val="00571BEB"/>
    <w:rsid w:val="005B5FD3"/>
    <w:rsid w:val="005D1F9E"/>
    <w:rsid w:val="005E6BFC"/>
    <w:rsid w:val="005F3AEE"/>
    <w:rsid w:val="00605351"/>
    <w:rsid w:val="00616D97"/>
    <w:rsid w:val="006578D0"/>
    <w:rsid w:val="006D57E7"/>
    <w:rsid w:val="006E0779"/>
    <w:rsid w:val="006F3BB2"/>
    <w:rsid w:val="00701745"/>
    <w:rsid w:val="00736618"/>
    <w:rsid w:val="00736946"/>
    <w:rsid w:val="00741D6E"/>
    <w:rsid w:val="00746AAA"/>
    <w:rsid w:val="007674BE"/>
    <w:rsid w:val="007F3EFD"/>
    <w:rsid w:val="008224AB"/>
    <w:rsid w:val="008836D1"/>
    <w:rsid w:val="008A0FDD"/>
    <w:rsid w:val="00904C1A"/>
    <w:rsid w:val="009346D4"/>
    <w:rsid w:val="00985DDB"/>
    <w:rsid w:val="009967CD"/>
    <w:rsid w:val="009C3B99"/>
    <w:rsid w:val="00A17348"/>
    <w:rsid w:val="00A25CF8"/>
    <w:rsid w:val="00A57D74"/>
    <w:rsid w:val="00B30D63"/>
    <w:rsid w:val="00B501EE"/>
    <w:rsid w:val="00B5621B"/>
    <w:rsid w:val="00B811FC"/>
    <w:rsid w:val="00BB50AC"/>
    <w:rsid w:val="00BD6BD0"/>
    <w:rsid w:val="00BF73D8"/>
    <w:rsid w:val="00C74C11"/>
    <w:rsid w:val="00C8668B"/>
    <w:rsid w:val="00CC21DB"/>
    <w:rsid w:val="00D71B00"/>
    <w:rsid w:val="00DC211B"/>
    <w:rsid w:val="00DD28B9"/>
    <w:rsid w:val="00DE06D7"/>
    <w:rsid w:val="00ED10AC"/>
    <w:rsid w:val="00F26226"/>
    <w:rsid w:val="00F56882"/>
    <w:rsid w:val="00FA3990"/>
    <w:rsid w:val="00FB7B6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margin"/>
    <o:shapelayout v:ext="edit">
      <o:idmap v:ext="edit" data="1"/>
      <o:rules v:ext="edit">
        <o:r id="V:Rule1" type="connector" idref="#_x0000_s1184"/>
        <o:r id="V:Rule2" type="connector" idref="#_x0000_s1188"/>
        <o:r id="V:Rule3" type="connector" idref="#_x0000_s1189"/>
        <o:r id="V:Rule4" type="connector" idref="#_x0000_s1190"/>
        <o:r id="V:Rule5" type="connector" idref="#_x0000_s1191"/>
      </o:rules>
    </o:shapelayout>
  </w:shapeDefaults>
  <w:doNotEmbedSmartTags/>
  <w:decimalSymbol w:val=","/>
  <w:listSeparator w:val=";"/>
  <w14:docId w14:val="008AEDE0"/>
  <w15:chartTrackingRefBased/>
  <w15:docId w15:val="{BE8C1B96-CD58-7B4F-898C-46E113D0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camila.sp202@gmail.com</cp:lastModifiedBy>
  <cp:revision>2</cp:revision>
  <dcterms:created xsi:type="dcterms:W3CDTF">2020-06-14T21:59:00Z</dcterms:created>
  <dcterms:modified xsi:type="dcterms:W3CDTF">2020-06-14T21:59:00Z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