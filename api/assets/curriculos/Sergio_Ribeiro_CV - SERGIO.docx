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764" w:rsidRDefault="00D0042A" w:rsidP="001638B8">
      <w:pPr>
        <w:rPr>
          <w:rFonts w:ascii="Verdana" w:hAnsi="Verdana"/>
          <w:b/>
          <w:sz w:val="40"/>
          <w:szCs w:val="40"/>
          <w:lang w:val="pt-BR"/>
        </w:rPr>
      </w:pPr>
      <w:r>
        <w:rPr>
          <w:rFonts w:ascii="Verdana" w:hAnsi="Verdana"/>
          <w:b/>
          <w:sz w:val="40"/>
          <w:szCs w:val="40"/>
          <w:lang w:val="pt-BR"/>
        </w:rPr>
        <w:t>Sergio Carmelho Ribeiro Junior</w:t>
      </w:r>
    </w:p>
    <w:p w:rsidR="007D1A2C" w:rsidRDefault="007D1A2C" w:rsidP="00D62B36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</w:p>
    <w:p w:rsidR="007D1A2C" w:rsidRDefault="007D1A2C" w:rsidP="00D62B36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</w:p>
    <w:p w:rsidR="00D62B36" w:rsidRPr="00E51F2D" w:rsidRDefault="00A84359" w:rsidP="00D62B36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  <w:r w:rsidRPr="00E51F2D">
        <w:rPr>
          <w:rFonts w:ascii="Calibri" w:hAnsi="Calibri"/>
          <w:sz w:val="24"/>
          <w:szCs w:val="24"/>
          <w:lang w:val="pt-BR"/>
        </w:rPr>
        <w:t xml:space="preserve">Brasileiro, </w:t>
      </w:r>
      <w:r w:rsidR="00DC4501">
        <w:rPr>
          <w:rFonts w:ascii="Calibri" w:hAnsi="Calibri"/>
          <w:sz w:val="24"/>
          <w:szCs w:val="24"/>
          <w:lang w:val="pt-BR"/>
        </w:rPr>
        <w:t>solteiro</w:t>
      </w:r>
      <w:r w:rsidR="001638B8" w:rsidRPr="00E51F2D">
        <w:rPr>
          <w:rFonts w:ascii="Calibri" w:hAnsi="Calibri"/>
          <w:sz w:val="24"/>
          <w:szCs w:val="24"/>
          <w:lang w:val="pt-BR"/>
        </w:rPr>
        <w:t xml:space="preserve">, </w:t>
      </w:r>
      <w:r w:rsidR="00AA56B1">
        <w:rPr>
          <w:rFonts w:ascii="Calibri" w:hAnsi="Calibri"/>
          <w:sz w:val="24"/>
          <w:szCs w:val="24"/>
          <w:lang w:val="pt-BR"/>
        </w:rPr>
        <w:t>2</w:t>
      </w:r>
      <w:r w:rsidR="00C63F76">
        <w:rPr>
          <w:rFonts w:ascii="Calibri" w:hAnsi="Calibri"/>
          <w:sz w:val="24"/>
          <w:szCs w:val="24"/>
          <w:lang w:val="pt-BR"/>
        </w:rPr>
        <w:t xml:space="preserve">6 </w:t>
      </w:r>
      <w:r w:rsidR="00DC4501">
        <w:rPr>
          <w:rFonts w:ascii="Calibri" w:hAnsi="Calibri"/>
          <w:sz w:val="24"/>
          <w:szCs w:val="24"/>
          <w:lang w:val="pt-BR"/>
        </w:rPr>
        <w:t>a</w:t>
      </w:r>
      <w:r w:rsidR="001638B8" w:rsidRPr="00E51F2D">
        <w:rPr>
          <w:rFonts w:ascii="Calibri" w:hAnsi="Calibri"/>
          <w:sz w:val="24"/>
          <w:szCs w:val="24"/>
          <w:lang w:val="pt-BR"/>
        </w:rPr>
        <w:t>nos</w:t>
      </w:r>
      <w:r w:rsidR="001638B8" w:rsidRPr="00E51F2D">
        <w:rPr>
          <w:rFonts w:ascii="Calibri" w:hAnsi="Calibri"/>
          <w:sz w:val="24"/>
          <w:szCs w:val="24"/>
          <w:lang w:val="pt-BR"/>
        </w:rPr>
        <w:br/>
      </w:r>
      <w:r w:rsidR="00977C64">
        <w:rPr>
          <w:rFonts w:ascii="Calibri" w:hAnsi="Calibri"/>
          <w:sz w:val="24"/>
          <w:szCs w:val="24"/>
          <w:lang w:val="pt-BR"/>
        </w:rPr>
        <w:t xml:space="preserve">Rua </w:t>
      </w:r>
      <w:r w:rsidR="0098093B">
        <w:rPr>
          <w:rFonts w:ascii="Calibri" w:hAnsi="Calibri"/>
          <w:sz w:val="24"/>
          <w:szCs w:val="24"/>
          <w:lang w:val="pt-BR"/>
        </w:rPr>
        <w:t xml:space="preserve">Dr. Arielly </w:t>
      </w:r>
      <w:r w:rsidR="005B46E8">
        <w:rPr>
          <w:rFonts w:ascii="Calibri" w:hAnsi="Calibri"/>
          <w:sz w:val="24"/>
          <w:szCs w:val="24"/>
          <w:lang w:val="pt-BR"/>
        </w:rPr>
        <w:t>Soares da Silva , 317</w:t>
      </w:r>
    </w:p>
    <w:p w:rsidR="003E535A" w:rsidRDefault="001F230C" w:rsidP="00977C64">
      <w:pPr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>Boqueirao</w:t>
      </w:r>
      <w:r w:rsidR="00977C64">
        <w:rPr>
          <w:rFonts w:ascii="Calibri" w:hAnsi="Calibri"/>
          <w:sz w:val="24"/>
          <w:szCs w:val="24"/>
          <w:lang w:val="pt-BR"/>
        </w:rPr>
        <w:t xml:space="preserve"> </w:t>
      </w:r>
      <w:r w:rsidR="00D62B36" w:rsidRPr="003E535A">
        <w:rPr>
          <w:rFonts w:ascii="Calibri" w:hAnsi="Calibri"/>
          <w:sz w:val="24"/>
          <w:szCs w:val="24"/>
          <w:lang w:val="pt-BR"/>
        </w:rPr>
        <w:t>– Curitiba - PR</w:t>
      </w:r>
      <w:r w:rsidR="001638B8" w:rsidRPr="003E535A">
        <w:rPr>
          <w:rFonts w:ascii="Calibri" w:hAnsi="Calibri"/>
          <w:sz w:val="24"/>
          <w:szCs w:val="24"/>
          <w:lang w:val="pt-BR"/>
        </w:rPr>
        <w:br/>
      </w:r>
      <w:r w:rsidR="005B5FD3" w:rsidRPr="003E535A">
        <w:rPr>
          <w:rFonts w:ascii="Calibri" w:hAnsi="Calibri"/>
          <w:sz w:val="24"/>
          <w:szCs w:val="24"/>
          <w:lang w:val="pt-BR"/>
        </w:rPr>
        <w:t>Telefone:</w:t>
      </w:r>
      <w:r w:rsidR="003E535A">
        <w:rPr>
          <w:rFonts w:ascii="Calibri" w:hAnsi="Calibri"/>
          <w:sz w:val="24"/>
          <w:szCs w:val="24"/>
          <w:lang w:val="pt-BR"/>
        </w:rPr>
        <w:t xml:space="preserve"> (41) </w:t>
      </w:r>
      <w:r>
        <w:rPr>
          <w:rFonts w:ascii="Calibri" w:hAnsi="Calibri"/>
          <w:sz w:val="24"/>
          <w:szCs w:val="24"/>
          <w:lang w:val="pt-BR"/>
        </w:rPr>
        <w:t>99531-264</w:t>
      </w:r>
      <w:r w:rsidR="00275096">
        <w:rPr>
          <w:rFonts w:ascii="Calibri" w:hAnsi="Calibri"/>
          <w:sz w:val="24"/>
          <w:szCs w:val="24"/>
          <w:lang w:val="pt-BR"/>
        </w:rPr>
        <w:t>4</w:t>
      </w:r>
    </w:p>
    <w:p w:rsidR="00902764" w:rsidRPr="00CA01BA" w:rsidRDefault="005B5FD3" w:rsidP="00CA01BA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  <w:r w:rsidRPr="003E535A">
        <w:rPr>
          <w:rFonts w:ascii="Calibri" w:hAnsi="Calibri"/>
          <w:sz w:val="24"/>
          <w:szCs w:val="24"/>
          <w:lang w:val="pt-BR"/>
        </w:rPr>
        <w:t xml:space="preserve"> E-mail:</w:t>
      </w:r>
      <w:r w:rsidR="00034B92" w:rsidRPr="003E535A">
        <w:rPr>
          <w:rFonts w:ascii="Calibri" w:hAnsi="Calibri"/>
          <w:sz w:val="24"/>
          <w:szCs w:val="24"/>
          <w:lang w:val="pt-BR"/>
        </w:rPr>
        <w:t xml:space="preserve"> </w:t>
      </w:r>
      <w:r w:rsidR="00C24EC4">
        <w:rPr>
          <w:rFonts w:ascii="Calibri" w:hAnsi="Calibri"/>
          <w:sz w:val="24"/>
          <w:szCs w:val="24"/>
          <w:lang w:val="pt-BR"/>
        </w:rPr>
        <w:t>sergio.ribeirojr@outlook.com</w:t>
      </w:r>
    </w:p>
    <w:p w:rsidR="00E51F2D" w:rsidRPr="003E535A" w:rsidRDefault="00E51F2D" w:rsidP="00756035">
      <w:pPr>
        <w:pStyle w:val="Seo"/>
        <w:rPr>
          <w:rFonts w:ascii="Verdana" w:hAnsi="Verdana"/>
          <w:color w:val="auto"/>
          <w:lang w:val="pt-BR"/>
        </w:rPr>
      </w:pPr>
    </w:p>
    <w:p w:rsidR="007D1A2C" w:rsidRPr="003E535A" w:rsidRDefault="007D1A2C" w:rsidP="00756035">
      <w:pPr>
        <w:pStyle w:val="Seo"/>
        <w:rPr>
          <w:rFonts w:ascii="Verdana" w:hAnsi="Verdana"/>
          <w:color w:val="auto"/>
          <w:lang w:val="pt-BR"/>
        </w:rPr>
      </w:pPr>
    </w:p>
    <w:p w:rsidR="00067D96" w:rsidRDefault="00067D96" w:rsidP="006A5BDC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OBJETIVO </w:t>
      </w:r>
    </w:p>
    <w:p w:rsidR="00067D96" w:rsidRDefault="00067D96" w:rsidP="006A5BDC">
      <w:pPr>
        <w:pStyle w:val="Seo"/>
        <w:rPr>
          <w:rFonts w:ascii="Verdana" w:hAnsi="Verdana"/>
          <w:color w:val="auto"/>
        </w:rPr>
      </w:pPr>
    </w:p>
    <w:p w:rsidR="00067D96" w:rsidRPr="00633E7A" w:rsidRDefault="00633E7A" w:rsidP="00633E7A">
      <w:pPr>
        <w:spacing w:after="120" w:line="240" w:lineRule="auto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>Área Administrativa</w:t>
      </w:r>
      <w:r w:rsidR="0058082F">
        <w:rPr>
          <w:rFonts w:ascii="Calibri" w:hAnsi="Calibri"/>
          <w:sz w:val="24"/>
          <w:szCs w:val="24"/>
          <w:lang w:val="pt-BR"/>
        </w:rPr>
        <w:t>.</w:t>
      </w:r>
    </w:p>
    <w:p w:rsidR="0058082F" w:rsidRDefault="0058082F" w:rsidP="00756035">
      <w:pPr>
        <w:pStyle w:val="Seo"/>
        <w:rPr>
          <w:rFonts w:ascii="Verdana" w:hAnsi="Verdana"/>
          <w:color w:val="auto"/>
        </w:rPr>
      </w:pPr>
    </w:p>
    <w:p w:rsidR="00756035" w:rsidRPr="00296B70" w:rsidRDefault="00756035" w:rsidP="00756035">
      <w:pPr>
        <w:pStyle w:val="Seo"/>
        <w:rPr>
          <w:rFonts w:ascii="Verdana" w:hAnsi="Verdana"/>
          <w:color w:val="auto"/>
        </w:rPr>
      </w:pPr>
      <w:r w:rsidRPr="00296B70">
        <w:rPr>
          <w:rFonts w:ascii="Verdana" w:hAnsi="Verdana"/>
          <w:color w:val="auto"/>
        </w:rPr>
        <w:t>FORMAÇÃO</w:t>
      </w:r>
    </w:p>
    <w:p w:rsidR="001638B8" w:rsidRPr="00296B70" w:rsidRDefault="001638B8" w:rsidP="001638B8">
      <w:pPr>
        <w:pStyle w:val="Seo"/>
        <w:rPr>
          <w:rFonts w:ascii="Verdana" w:hAnsi="Verdana"/>
          <w:color w:val="auto"/>
        </w:rPr>
      </w:pPr>
    </w:p>
    <w:p w:rsidR="003E535A" w:rsidRPr="003E535A" w:rsidRDefault="00264666" w:rsidP="003E535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>2 grau completo</w:t>
      </w:r>
    </w:p>
    <w:p w:rsidR="00902764" w:rsidRPr="003E535A" w:rsidRDefault="00902764" w:rsidP="005E3540">
      <w:pPr>
        <w:pStyle w:val="Seo"/>
        <w:rPr>
          <w:rFonts w:ascii="Verdana" w:hAnsi="Verdana"/>
          <w:color w:val="auto"/>
          <w:lang w:val="pt-BR"/>
        </w:rPr>
      </w:pPr>
    </w:p>
    <w:p w:rsidR="00124482" w:rsidRPr="000D4EA2" w:rsidRDefault="00756035" w:rsidP="000D4EA2">
      <w:pPr>
        <w:pStyle w:val="Seo"/>
        <w:rPr>
          <w:rFonts w:ascii="Verdana" w:hAnsi="Verdana"/>
          <w:color w:val="auto"/>
          <w:lang w:val="pt-BR"/>
        </w:rPr>
      </w:pPr>
      <w:r w:rsidRPr="003E535A">
        <w:rPr>
          <w:rFonts w:ascii="Verdana" w:hAnsi="Verdana"/>
          <w:color w:val="auto"/>
          <w:lang w:val="pt-BR"/>
        </w:rPr>
        <w:t>EXPERIÊNCIA PROFISSIONAL</w:t>
      </w:r>
    </w:p>
    <w:p w:rsidR="000D4EA2" w:rsidRPr="0025170D" w:rsidRDefault="000D4EA2" w:rsidP="006D33CB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</w:p>
    <w:p w:rsidR="00124482" w:rsidRDefault="00124482" w:rsidP="006D33CB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  <w:r w:rsidRPr="004B4FCF">
        <w:rPr>
          <w:rFonts w:ascii="Verdana" w:hAnsi="Verdana"/>
          <w:b/>
          <w:lang w:val="pt-BR"/>
        </w:rPr>
        <w:t>20</w:t>
      </w:r>
      <w:r>
        <w:rPr>
          <w:rFonts w:ascii="Verdana" w:hAnsi="Verdana"/>
          <w:b/>
          <w:lang w:val="pt-BR"/>
        </w:rPr>
        <w:t>1</w:t>
      </w:r>
      <w:r w:rsidR="00E83E3C">
        <w:rPr>
          <w:rFonts w:ascii="Verdana" w:hAnsi="Verdana"/>
          <w:b/>
          <w:lang w:val="pt-BR"/>
        </w:rPr>
        <w:t>2</w:t>
      </w:r>
      <w:r>
        <w:rPr>
          <w:rFonts w:ascii="Verdana" w:hAnsi="Verdana"/>
          <w:b/>
          <w:lang w:val="pt-BR"/>
        </w:rPr>
        <w:t>-201</w:t>
      </w:r>
      <w:r w:rsidR="00E83E3C">
        <w:rPr>
          <w:rFonts w:ascii="Verdana" w:hAnsi="Verdana"/>
          <w:b/>
          <w:lang w:val="pt-BR"/>
        </w:rPr>
        <w:t>4</w:t>
      </w:r>
      <w:r w:rsidRPr="004B4FCF">
        <w:rPr>
          <w:rFonts w:ascii="Verdana" w:hAnsi="Verdana"/>
          <w:b/>
          <w:lang w:val="pt-BR"/>
        </w:rPr>
        <w:t xml:space="preserve"> – </w:t>
      </w:r>
      <w:r w:rsidR="00427828">
        <w:rPr>
          <w:rFonts w:ascii="Verdana" w:hAnsi="Verdana"/>
          <w:b/>
          <w:lang w:val="pt-BR"/>
        </w:rPr>
        <w:t xml:space="preserve">TACO-AR COM E IND </w:t>
      </w:r>
      <w:r w:rsidR="00BE134E">
        <w:rPr>
          <w:rFonts w:ascii="Verdana" w:hAnsi="Verdana"/>
          <w:b/>
          <w:lang w:val="pt-BR"/>
        </w:rPr>
        <w:t>AUTOMOTIVOS LTDA</w:t>
      </w:r>
      <w:r>
        <w:rPr>
          <w:rFonts w:ascii="Calibri" w:hAnsi="Calibri"/>
          <w:sz w:val="24"/>
          <w:szCs w:val="24"/>
          <w:lang w:val="pt-BR"/>
        </w:rPr>
        <w:t xml:space="preserve">  </w:t>
      </w:r>
      <w:r w:rsidRPr="004B4FCF">
        <w:rPr>
          <w:rFonts w:ascii="Calibri" w:hAnsi="Calibri"/>
          <w:sz w:val="24"/>
          <w:szCs w:val="24"/>
          <w:lang w:val="pt-BR"/>
        </w:rPr>
        <w:t xml:space="preserve"> </w:t>
      </w:r>
      <w:r>
        <w:rPr>
          <w:rFonts w:ascii="Calibri" w:hAnsi="Calibri"/>
          <w:sz w:val="24"/>
          <w:szCs w:val="24"/>
          <w:lang w:val="pt-BR"/>
        </w:rPr>
        <w:tab/>
      </w:r>
      <w:r>
        <w:rPr>
          <w:rFonts w:ascii="Calibri" w:hAnsi="Calibri"/>
          <w:sz w:val="24"/>
          <w:szCs w:val="24"/>
          <w:lang w:val="pt-BR"/>
        </w:rPr>
        <w:tab/>
      </w:r>
      <w:r>
        <w:rPr>
          <w:rFonts w:ascii="Calibri" w:hAnsi="Calibri"/>
          <w:sz w:val="24"/>
          <w:szCs w:val="24"/>
          <w:lang w:val="pt-BR"/>
        </w:rPr>
        <w:tab/>
      </w:r>
      <w:r w:rsidRPr="004B4FCF">
        <w:rPr>
          <w:rFonts w:ascii="Calibri" w:hAnsi="Calibri"/>
          <w:sz w:val="24"/>
          <w:szCs w:val="24"/>
          <w:lang w:val="pt-BR"/>
        </w:rPr>
        <w:br/>
      </w:r>
      <w:r>
        <w:rPr>
          <w:rFonts w:ascii="Calibri" w:hAnsi="Calibri"/>
          <w:sz w:val="24"/>
          <w:szCs w:val="24"/>
          <w:lang w:val="pt-BR"/>
        </w:rPr>
        <w:t xml:space="preserve">Cargo: </w:t>
      </w:r>
      <w:r w:rsidR="00CC40A7">
        <w:rPr>
          <w:rFonts w:ascii="Calibri" w:hAnsi="Calibri"/>
          <w:sz w:val="24"/>
          <w:szCs w:val="24"/>
          <w:lang w:val="pt-BR"/>
        </w:rPr>
        <w:t xml:space="preserve">Aux de logística </w:t>
      </w:r>
      <w:r>
        <w:rPr>
          <w:rFonts w:ascii="Calibri" w:hAnsi="Calibri"/>
          <w:sz w:val="24"/>
          <w:szCs w:val="24"/>
          <w:lang w:val="pt-BR"/>
        </w:rPr>
        <w:t xml:space="preserve">                                                                                   </w:t>
      </w:r>
    </w:p>
    <w:p w:rsidR="00124482" w:rsidRPr="00124482" w:rsidRDefault="00124482" w:rsidP="00124482">
      <w:pPr>
        <w:spacing w:after="0" w:line="240" w:lineRule="auto"/>
        <w:jc w:val="both"/>
        <w:rPr>
          <w:rFonts w:ascii="Calibri" w:hAnsi="Calibri"/>
          <w:sz w:val="24"/>
          <w:szCs w:val="24"/>
          <w:lang w:val="pt-BR"/>
        </w:rPr>
      </w:pPr>
      <w:r w:rsidRPr="004B4FCF">
        <w:rPr>
          <w:rFonts w:ascii="Calibri" w:hAnsi="Calibri"/>
          <w:sz w:val="24"/>
          <w:szCs w:val="24"/>
          <w:lang w:val="pt-BR"/>
        </w:rPr>
        <w:t>Principais atividades:</w:t>
      </w:r>
      <w:r w:rsidR="00B50FDF">
        <w:rPr>
          <w:rFonts w:ascii="Calibri" w:hAnsi="Calibri"/>
          <w:sz w:val="24"/>
          <w:szCs w:val="24"/>
          <w:lang w:val="pt-BR"/>
        </w:rPr>
        <w:t xml:space="preserve"> Separação e conferência</w:t>
      </w:r>
      <w:r w:rsidR="00756811">
        <w:rPr>
          <w:rFonts w:ascii="Calibri" w:hAnsi="Calibri"/>
          <w:sz w:val="24"/>
          <w:szCs w:val="24"/>
          <w:lang w:val="pt-BR"/>
        </w:rPr>
        <w:t xml:space="preserve"> de mercadorias conforme nota fiscal</w:t>
      </w:r>
      <w:r w:rsidR="005A6C37">
        <w:rPr>
          <w:rFonts w:ascii="Calibri" w:hAnsi="Calibri"/>
          <w:sz w:val="24"/>
          <w:szCs w:val="24"/>
          <w:lang w:val="pt-BR"/>
        </w:rPr>
        <w:t>.</w:t>
      </w:r>
    </w:p>
    <w:p w:rsidR="00124482" w:rsidRDefault="00124482" w:rsidP="007D1A2C">
      <w:pPr>
        <w:spacing w:after="0" w:line="240" w:lineRule="auto"/>
        <w:rPr>
          <w:rFonts w:ascii="Verdana" w:hAnsi="Verdana"/>
          <w:b/>
          <w:lang w:val="pt-BR"/>
        </w:rPr>
      </w:pPr>
    </w:p>
    <w:p w:rsidR="007D1A2C" w:rsidRPr="00BA6AB6" w:rsidRDefault="007D1A2C" w:rsidP="007D1A2C">
      <w:pPr>
        <w:spacing w:after="0" w:line="240" w:lineRule="auto"/>
        <w:rPr>
          <w:rFonts w:ascii="Verdana" w:hAnsi="Verdana"/>
          <w:b/>
          <w:lang w:val="pt-BR"/>
        </w:rPr>
      </w:pPr>
      <w:r>
        <w:rPr>
          <w:rFonts w:ascii="Verdana" w:hAnsi="Verdana"/>
          <w:b/>
          <w:lang w:val="pt-BR"/>
        </w:rPr>
        <w:t>201</w:t>
      </w:r>
      <w:r w:rsidR="0000223E">
        <w:rPr>
          <w:rFonts w:ascii="Verdana" w:hAnsi="Verdana"/>
          <w:b/>
          <w:lang w:val="pt-BR"/>
        </w:rPr>
        <w:t>5</w:t>
      </w:r>
      <w:r w:rsidRPr="00BA6AB6">
        <w:rPr>
          <w:rFonts w:ascii="Verdana" w:hAnsi="Verdana"/>
          <w:b/>
          <w:lang w:val="pt-BR"/>
        </w:rPr>
        <w:t>-</w:t>
      </w:r>
      <w:r>
        <w:rPr>
          <w:rFonts w:ascii="Verdana" w:hAnsi="Verdana"/>
          <w:b/>
          <w:lang w:val="pt-BR"/>
        </w:rPr>
        <w:t>201</w:t>
      </w:r>
      <w:r w:rsidR="0000223E">
        <w:rPr>
          <w:rFonts w:ascii="Verdana" w:hAnsi="Verdana"/>
          <w:b/>
          <w:lang w:val="pt-BR"/>
        </w:rPr>
        <w:t>6</w:t>
      </w:r>
      <w:r w:rsidRPr="00BA6AB6">
        <w:rPr>
          <w:rFonts w:ascii="Verdana" w:hAnsi="Verdana"/>
          <w:b/>
          <w:lang w:val="pt-BR"/>
        </w:rPr>
        <w:t xml:space="preserve"> – </w:t>
      </w:r>
      <w:r w:rsidR="009E3F0B">
        <w:rPr>
          <w:rFonts w:ascii="Verdana" w:hAnsi="Verdana"/>
          <w:b/>
          <w:lang w:val="pt-BR"/>
        </w:rPr>
        <w:t>TGM TRANSPORTES LTDA</w:t>
      </w:r>
    </w:p>
    <w:p w:rsidR="007D1A2C" w:rsidRPr="00BA6AB6" w:rsidRDefault="007D1A2C" w:rsidP="007D1A2C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  <w:r w:rsidRPr="00BA6AB6">
        <w:rPr>
          <w:rFonts w:ascii="Calibri" w:hAnsi="Calibri"/>
          <w:sz w:val="24"/>
          <w:szCs w:val="24"/>
          <w:lang w:val="pt-BR"/>
        </w:rPr>
        <w:t xml:space="preserve">Cargo: </w:t>
      </w:r>
      <w:r w:rsidR="00B20209">
        <w:rPr>
          <w:rFonts w:ascii="Calibri" w:hAnsi="Calibri"/>
          <w:sz w:val="24"/>
          <w:szCs w:val="24"/>
          <w:lang w:val="pt-BR"/>
        </w:rPr>
        <w:t xml:space="preserve">Aux administrativo </w:t>
      </w:r>
      <w:r w:rsidR="0090433C">
        <w:rPr>
          <w:rFonts w:ascii="Calibri" w:hAnsi="Calibri"/>
          <w:sz w:val="24"/>
          <w:szCs w:val="24"/>
          <w:lang w:val="pt-BR"/>
        </w:rPr>
        <w:t>II</w:t>
      </w:r>
    </w:p>
    <w:p w:rsidR="007D1A2C" w:rsidRDefault="007D1A2C" w:rsidP="007D1A2C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  <w:r w:rsidRPr="00BA6AB6">
        <w:rPr>
          <w:rFonts w:ascii="Calibri" w:hAnsi="Calibri"/>
          <w:sz w:val="24"/>
          <w:szCs w:val="24"/>
          <w:lang w:val="pt-BR"/>
        </w:rPr>
        <w:t>Principais atividades:</w:t>
      </w:r>
      <w:r w:rsidR="00ED688B">
        <w:rPr>
          <w:rFonts w:ascii="Calibri" w:hAnsi="Calibri"/>
          <w:sz w:val="24"/>
          <w:szCs w:val="24"/>
          <w:lang w:val="pt-BR"/>
        </w:rPr>
        <w:t xml:space="preserve"> </w:t>
      </w:r>
      <w:r w:rsidR="0090433C">
        <w:rPr>
          <w:rFonts w:ascii="Calibri" w:hAnsi="Calibri"/>
          <w:sz w:val="24"/>
          <w:szCs w:val="24"/>
          <w:lang w:val="pt-BR"/>
        </w:rPr>
        <w:t xml:space="preserve">Emissão de </w:t>
      </w:r>
      <w:r w:rsidR="00EA2F23">
        <w:rPr>
          <w:rFonts w:ascii="Calibri" w:hAnsi="Calibri"/>
          <w:sz w:val="24"/>
          <w:szCs w:val="24"/>
          <w:lang w:val="pt-BR"/>
        </w:rPr>
        <w:t>cte,</w:t>
      </w:r>
      <w:r w:rsidR="00DB179B">
        <w:rPr>
          <w:rFonts w:ascii="Calibri" w:hAnsi="Calibri"/>
          <w:sz w:val="24"/>
          <w:szCs w:val="24"/>
          <w:lang w:val="pt-BR"/>
        </w:rPr>
        <w:t>manifestos de e</w:t>
      </w:r>
      <w:r w:rsidR="00407361">
        <w:rPr>
          <w:rFonts w:ascii="Calibri" w:hAnsi="Calibri"/>
          <w:sz w:val="24"/>
          <w:szCs w:val="24"/>
          <w:lang w:val="pt-BR"/>
        </w:rPr>
        <w:t>n</w:t>
      </w:r>
      <w:r w:rsidR="00DB179B">
        <w:rPr>
          <w:rFonts w:ascii="Calibri" w:hAnsi="Calibri"/>
          <w:sz w:val="24"/>
          <w:szCs w:val="24"/>
          <w:lang w:val="pt-BR"/>
        </w:rPr>
        <w:t>tregas</w:t>
      </w:r>
      <w:r w:rsidR="005F777A">
        <w:rPr>
          <w:rFonts w:ascii="Calibri" w:hAnsi="Calibri"/>
          <w:sz w:val="24"/>
          <w:szCs w:val="24"/>
          <w:lang w:val="pt-BR"/>
        </w:rPr>
        <w:t>,t</w:t>
      </w:r>
      <w:r w:rsidR="00407361">
        <w:rPr>
          <w:rFonts w:ascii="Calibri" w:hAnsi="Calibri"/>
          <w:sz w:val="24"/>
          <w:szCs w:val="24"/>
          <w:lang w:val="pt-BR"/>
        </w:rPr>
        <w:t>ransferência</w:t>
      </w:r>
      <w:r w:rsidR="00106AD4">
        <w:rPr>
          <w:rFonts w:ascii="Calibri" w:hAnsi="Calibri"/>
          <w:sz w:val="24"/>
          <w:szCs w:val="24"/>
          <w:lang w:val="pt-BR"/>
        </w:rPr>
        <w:t>s e</w:t>
      </w:r>
      <w:r w:rsidR="00196E6C">
        <w:rPr>
          <w:rFonts w:ascii="Calibri" w:hAnsi="Calibri"/>
          <w:sz w:val="24"/>
          <w:szCs w:val="24"/>
          <w:lang w:val="pt-BR"/>
        </w:rPr>
        <w:t xml:space="preserve"> atendimento ao cliente.</w:t>
      </w:r>
    </w:p>
    <w:p w:rsidR="007D1A2C" w:rsidRDefault="007D1A2C" w:rsidP="007D1A2C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</w:p>
    <w:p w:rsidR="00CA01BA" w:rsidRPr="0092584C" w:rsidRDefault="007D1A2C" w:rsidP="009B42D2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  <w:r>
        <w:rPr>
          <w:rFonts w:ascii="Verdana" w:hAnsi="Verdana"/>
          <w:b/>
          <w:lang w:val="pt-BR"/>
        </w:rPr>
        <w:t>201</w:t>
      </w:r>
      <w:r w:rsidR="00196E6C">
        <w:rPr>
          <w:rFonts w:ascii="Verdana" w:hAnsi="Verdana"/>
          <w:b/>
          <w:lang w:val="pt-BR"/>
        </w:rPr>
        <w:t>6</w:t>
      </w:r>
      <w:r>
        <w:rPr>
          <w:rFonts w:ascii="Verdana" w:hAnsi="Verdana"/>
          <w:b/>
          <w:lang w:val="pt-BR"/>
        </w:rPr>
        <w:t>-201</w:t>
      </w:r>
      <w:r w:rsidR="00196E6C">
        <w:rPr>
          <w:rFonts w:ascii="Verdana" w:hAnsi="Verdana"/>
          <w:b/>
          <w:lang w:val="pt-BR"/>
        </w:rPr>
        <w:t xml:space="preserve">8 </w:t>
      </w:r>
      <w:r w:rsidR="00DB7B4D">
        <w:rPr>
          <w:rFonts w:ascii="Verdana" w:hAnsi="Verdana"/>
          <w:b/>
          <w:lang w:val="pt-BR"/>
        </w:rPr>
        <w:t>–</w:t>
      </w:r>
      <w:r>
        <w:rPr>
          <w:rFonts w:ascii="Verdana" w:hAnsi="Verdana"/>
          <w:b/>
          <w:lang w:val="pt-BR"/>
        </w:rPr>
        <w:t xml:space="preserve"> </w:t>
      </w:r>
      <w:r w:rsidR="00DB7B4D">
        <w:rPr>
          <w:rFonts w:ascii="Verdana" w:hAnsi="Verdana"/>
          <w:b/>
          <w:lang w:val="pt-BR"/>
        </w:rPr>
        <w:t>RTE</w:t>
      </w:r>
      <w:r w:rsidR="004304B8">
        <w:rPr>
          <w:rFonts w:ascii="Verdana" w:hAnsi="Verdana"/>
          <w:b/>
          <w:lang w:val="pt-BR"/>
        </w:rPr>
        <w:t xml:space="preserve"> </w:t>
      </w:r>
      <w:bookmarkStart w:id="0" w:name="_GoBack"/>
      <w:bookmarkEnd w:id="0"/>
      <w:r w:rsidR="00DB7B4D">
        <w:rPr>
          <w:rFonts w:ascii="Verdana" w:hAnsi="Verdana"/>
          <w:b/>
          <w:lang w:val="pt-BR"/>
        </w:rPr>
        <w:t>TRANSPORTES</w:t>
      </w:r>
      <w:r w:rsidRPr="0025170D">
        <w:rPr>
          <w:rFonts w:ascii="Verdana" w:hAnsi="Verdana"/>
          <w:lang w:val="pt-BR"/>
        </w:rPr>
        <w:br/>
      </w:r>
      <w:r w:rsidRPr="0025170D">
        <w:rPr>
          <w:rFonts w:ascii="Calibri" w:hAnsi="Calibri"/>
          <w:sz w:val="24"/>
          <w:szCs w:val="24"/>
          <w:lang w:val="pt-BR"/>
        </w:rPr>
        <w:t xml:space="preserve">Cargo: </w:t>
      </w:r>
      <w:r w:rsidR="00C11651">
        <w:rPr>
          <w:rFonts w:ascii="Calibri" w:hAnsi="Calibri"/>
          <w:sz w:val="24"/>
          <w:szCs w:val="24"/>
          <w:lang w:val="pt-BR"/>
        </w:rPr>
        <w:t>Emitente Junior</w:t>
      </w:r>
      <w:r w:rsidRPr="0025170D">
        <w:rPr>
          <w:rFonts w:ascii="Calibri" w:hAnsi="Calibri"/>
          <w:sz w:val="24"/>
          <w:szCs w:val="24"/>
          <w:lang w:val="pt-BR"/>
        </w:rPr>
        <w:br/>
        <w:t>Principais atividades:</w:t>
      </w:r>
      <w:r>
        <w:rPr>
          <w:rFonts w:ascii="Calibri" w:hAnsi="Calibri"/>
          <w:sz w:val="24"/>
          <w:szCs w:val="24"/>
          <w:lang w:val="pt-BR"/>
        </w:rPr>
        <w:t xml:space="preserve"> </w:t>
      </w:r>
      <w:r w:rsidR="00DB2CCD">
        <w:rPr>
          <w:rFonts w:ascii="Calibri" w:hAnsi="Calibri"/>
          <w:sz w:val="24"/>
          <w:szCs w:val="24"/>
          <w:lang w:val="pt-BR"/>
        </w:rPr>
        <w:t>Emissão de cte e suporte ao cliente.</w:t>
      </w:r>
    </w:p>
    <w:p w:rsidR="00CA01BA" w:rsidRDefault="00CA01BA" w:rsidP="005B58DD">
      <w:pPr>
        <w:spacing w:after="0" w:line="240" w:lineRule="auto"/>
        <w:rPr>
          <w:rFonts w:ascii="Calibri" w:hAnsi="Calibri"/>
          <w:sz w:val="24"/>
          <w:szCs w:val="24"/>
          <w:lang w:val="pt-BR"/>
        </w:rPr>
      </w:pPr>
    </w:p>
    <w:p w:rsidR="000E5764" w:rsidRDefault="000E5764" w:rsidP="00B30D63">
      <w:pPr>
        <w:pStyle w:val="Seo"/>
        <w:rPr>
          <w:rFonts w:ascii="Verdana" w:hAnsi="Verdana"/>
          <w:color w:val="auto"/>
          <w:lang w:val="pt-BR"/>
        </w:rPr>
      </w:pPr>
    </w:p>
    <w:p w:rsidR="00B30D63" w:rsidRDefault="00756035" w:rsidP="00B30D63">
      <w:pPr>
        <w:pStyle w:val="Seo"/>
        <w:rPr>
          <w:rFonts w:ascii="Verdana" w:hAnsi="Verdana"/>
          <w:color w:val="auto"/>
          <w:lang w:val="pt-BR"/>
        </w:rPr>
      </w:pPr>
      <w:r w:rsidRPr="004B4FCF">
        <w:rPr>
          <w:rFonts w:ascii="Verdana" w:hAnsi="Verdana"/>
          <w:color w:val="auto"/>
          <w:lang w:val="pt-BR"/>
        </w:rPr>
        <w:t>QUALIFICA</w:t>
      </w:r>
      <w:r w:rsidR="007D1A2C">
        <w:rPr>
          <w:rFonts w:ascii="Verdana" w:hAnsi="Verdana"/>
          <w:color w:val="auto"/>
          <w:lang w:val="pt-BR"/>
        </w:rPr>
        <w:t>ÇÕES E ATIVIDADES PROFISSIONAIS</w:t>
      </w:r>
    </w:p>
    <w:p w:rsidR="007D1A2C" w:rsidRPr="004B4FCF" w:rsidRDefault="007D1A2C" w:rsidP="00511C96">
      <w:pPr>
        <w:pStyle w:val="Seo"/>
        <w:rPr>
          <w:rFonts w:ascii="Verdana" w:hAnsi="Verdana"/>
          <w:color w:val="auto"/>
          <w:lang w:val="pt-BR"/>
        </w:rPr>
      </w:pPr>
    </w:p>
    <w:p w:rsidR="009E214D" w:rsidRDefault="00071E19" w:rsidP="00511C9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sz w:val="24"/>
          <w:szCs w:val="24"/>
          <w:lang w:val="pt-BR"/>
        </w:rPr>
      </w:pPr>
      <w:r w:rsidRPr="004B4FCF">
        <w:rPr>
          <w:rFonts w:ascii="Calibri" w:hAnsi="Calibri"/>
          <w:sz w:val="24"/>
          <w:szCs w:val="24"/>
          <w:lang w:val="pt-BR"/>
        </w:rPr>
        <w:t xml:space="preserve">Curso </w:t>
      </w:r>
      <w:r w:rsidR="004A7606" w:rsidRPr="004B4FCF">
        <w:rPr>
          <w:rFonts w:ascii="Calibri" w:hAnsi="Calibri"/>
          <w:sz w:val="24"/>
          <w:szCs w:val="24"/>
          <w:lang w:val="pt-BR"/>
        </w:rPr>
        <w:t>Informática</w:t>
      </w:r>
      <w:r w:rsidRPr="004B4FCF">
        <w:rPr>
          <w:rFonts w:ascii="Calibri" w:hAnsi="Calibri"/>
          <w:sz w:val="24"/>
          <w:szCs w:val="24"/>
          <w:lang w:val="pt-BR"/>
        </w:rPr>
        <w:t xml:space="preserve">  - </w:t>
      </w:r>
      <w:r w:rsidR="007D1A2C">
        <w:rPr>
          <w:rFonts w:ascii="Calibri" w:hAnsi="Calibri"/>
          <w:sz w:val="24"/>
          <w:szCs w:val="24"/>
          <w:lang w:val="pt-BR"/>
        </w:rPr>
        <w:t>6</w:t>
      </w:r>
      <w:r w:rsidR="009E214D">
        <w:rPr>
          <w:rFonts w:ascii="Calibri" w:hAnsi="Calibri"/>
          <w:sz w:val="24"/>
          <w:szCs w:val="24"/>
          <w:lang w:val="pt-BR"/>
        </w:rPr>
        <w:t xml:space="preserve"> MESES</w:t>
      </w:r>
    </w:p>
    <w:p w:rsidR="00A46B3C" w:rsidRDefault="00A46B3C" w:rsidP="00A46B3C">
      <w:pPr>
        <w:pStyle w:val="Seo"/>
        <w:rPr>
          <w:rFonts w:ascii="Verdana" w:hAnsi="Verdana"/>
          <w:color w:val="auto"/>
          <w:lang w:val="pt-BR"/>
        </w:rPr>
      </w:pPr>
    </w:p>
    <w:p w:rsidR="006252CC" w:rsidRPr="00A46B3C" w:rsidRDefault="006252CC" w:rsidP="00A46B3C">
      <w:pPr>
        <w:pStyle w:val="Seo"/>
        <w:rPr>
          <w:rFonts w:ascii="Verdana" w:hAnsi="Verdana"/>
          <w:color w:val="auto"/>
          <w:lang w:val="pt-BR"/>
        </w:rPr>
      </w:pPr>
    </w:p>
    <w:p w:rsidR="00D6786D" w:rsidRDefault="00D6786D" w:rsidP="006D33CB">
      <w:pPr>
        <w:pStyle w:val="Seo"/>
        <w:rPr>
          <w:rFonts w:ascii="Verdana" w:hAnsi="Verdana"/>
          <w:color w:val="auto"/>
          <w:lang w:val="pt-BR"/>
        </w:rPr>
      </w:pPr>
      <w:r>
        <w:rPr>
          <w:rFonts w:ascii="Verdana" w:hAnsi="Verdana"/>
          <w:color w:val="auto"/>
          <w:lang w:val="pt-BR"/>
        </w:rPr>
        <w:t xml:space="preserve">OBSERVAÇÕES </w:t>
      </w:r>
    </w:p>
    <w:p w:rsidR="00C775C9" w:rsidRPr="004B4FCF" w:rsidRDefault="00C775C9" w:rsidP="006D33CB">
      <w:pPr>
        <w:pStyle w:val="Seo"/>
        <w:rPr>
          <w:rFonts w:ascii="Verdana" w:hAnsi="Verdana"/>
          <w:color w:val="auto"/>
          <w:lang w:val="pt-BR"/>
        </w:rPr>
      </w:pPr>
    </w:p>
    <w:p w:rsidR="00C775C9" w:rsidRDefault="00B534B9" w:rsidP="006D33C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>CNH – B</w:t>
      </w:r>
    </w:p>
    <w:p w:rsidR="00C775C9" w:rsidRDefault="00B534B9" w:rsidP="00B534B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 xml:space="preserve">Veículo Próprio </w:t>
      </w:r>
    </w:p>
    <w:p w:rsidR="00796142" w:rsidRPr="00A46B3C" w:rsidRDefault="008C1614" w:rsidP="00B534B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alibri" w:hAnsi="Calibri"/>
          <w:sz w:val="24"/>
          <w:szCs w:val="24"/>
          <w:lang w:val="pt-BR"/>
        </w:rPr>
      </w:pPr>
      <w:r>
        <w:rPr>
          <w:rFonts w:ascii="Calibri" w:hAnsi="Calibri"/>
          <w:sz w:val="24"/>
          <w:szCs w:val="24"/>
          <w:lang w:val="pt-BR"/>
        </w:rPr>
        <w:t xml:space="preserve">Disponibilidade </w:t>
      </w:r>
      <w:r w:rsidR="00192CCB">
        <w:rPr>
          <w:rFonts w:ascii="Calibri" w:hAnsi="Calibri"/>
          <w:sz w:val="24"/>
          <w:szCs w:val="24"/>
          <w:lang w:val="pt-BR"/>
        </w:rPr>
        <w:t>imediata</w:t>
      </w:r>
    </w:p>
    <w:sectPr w:rsidR="00796142" w:rsidRPr="00A46B3C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E42" w:rsidRDefault="00C93E42">
      <w:r>
        <w:separator/>
      </w:r>
    </w:p>
  </w:endnote>
  <w:endnote w:type="continuationSeparator" w:id="0">
    <w:p w:rsidR="00C93E42" w:rsidRDefault="00C9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551" w:rsidRDefault="0004639D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CA01BA">
      <w:rPr>
        <w:noProof/>
      </w:rPr>
      <w:t>2</w:t>
    </w:r>
    <w:r>
      <w:rPr>
        <w:noProof/>
      </w:rPr>
      <w:fldChar w:fldCharType="end"/>
    </w:r>
    <w:r w:rsidR="00E36551">
      <w:t xml:space="preserve"> </w:t>
    </w:r>
    <w:r w:rsidR="00977C64">
      <w:rPr>
        <w:noProof/>
        <w:lang w:val="pt-BR"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E42" w:rsidRDefault="00C93E42">
      <w:r>
        <w:separator/>
      </w:r>
    </w:p>
  </w:footnote>
  <w:footnote w:type="continuationSeparator" w:id="0">
    <w:p w:rsidR="00C93E42" w:rsidRDefault="00C93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551" w:rsidRDefault="00E36551" w:rsidP="009967CD">
    <w:pPr>
      <w:pStyle w:val="Cabealho"/>
      <w:jc w:val="right"/>
    </w:pPr>
    <w:r>
      <w:rPr>
        <w:sz w:val="16"/>
        <w:szCs w:val="16"/>
      </w:rPr>
      <w:t>[Escolha a data]</w:t>
    </w:r>
    <w:r w:rsidR="00977C64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95347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708F5"/>
    <w:multiLevelType w:val="hybridMultilevel"/>
    <w:tmpl w:val="AE9C2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097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BD"/>
    <w:rsid w:val="0000223E"/>
    <w:rsid w:val="00013021"/>
    <w:rsid w:val="0002401A"/>
    <w:rsid w:val="00034B92"/>
    <w:rsid w:val="0004639D"/>
    <w:rsid w:val="00067D96"/>
    <w:rsid w:val="00071E19"/>
    <w:rsid w:val="000C3A5F"/>
    <w:rsid w:val="000D4EA2"/>
    <w:rsid w:val="000E1706"/>
    <w:rsid w:val="000E5596"/>
    <w:rsid w:val="000E5764"/>
    <w:rsid w:val="000E66FE"/>
    <w:rsid w:val="00106AD4"/>
    <w:rsid w:val="00124482"/>
    <w:rsid w:val="001314BC"/>
    <w:rsid w:val="00131CF0"/>
    <w:rsid w:val="001404B7"/>
    <w:rsid w:val="00144B21"/>
    <w:rsid w:val="001516BC"/>
    <w:rsid w:val="001532EC"/>
    <w:rsid w:val="001638B8"/>
    <w:rsid w:val="00163F2A"/>
    <w:rsid w:val="001661CE"/>
    <w:rsid w:val="00192CCB"/>
    <w:rsid w:val="00196E6C"/>
    <w:rsid w:val="001B7F68"/>
    <w:rsid w:val="001C0436"/>
    <w:rsid w:val="001C43A6"/>
    <w:rsid w:val="001D1B63"/>
    <w:rsid w:val="001D6B31"/>
    <w:rsid w:val="001F230C"/>
    <w:rsid w:val="002039BD"/>
    <w:rsid w:val="002043D0"/>
    <w:rsid w:val="00212FAE"/>
    <w:rsid w:val="00213055"/>
    <w:rsid w:val="00224F42"/>
    <w:rsid w:val="00226DAD"/>
    <w:rsid w:val="0023426A"/>
    <w:rsid w:val="0025170D"/>
    <w:rsid w:val="002557EA"/>
    <w:rsid w:val="00264666"/>
    <w:rsid w:val="002736EB"/>
    <w:rsid w:val="00275096"/>
    <w:rsid w:val="00291CCF"/>
    <w:rsid w:val="00296B70"/>
    <w:rsid w:val="002A0343"/>
    <w:rsid w:val="002C3E72"/>
    <w:rsid w:val="002D0C85"/>
    <w:rsid w:val="002E28A5"/>
    <w:rsid w:val="00306953"/>
    <w:rsid w:val="00312A9B"/>
    <w:rsid w:val="00314D20"/>
    <w:rsid w:val="003236B9"/>
    <w:rsid w:val="00330ED3"/>
    <w:rsid w:val="003338D1"/>
    <w:rsid w:val="00361AAC"/>
    <w:rsid w:val="00370A03"/>
    <w:rsid w:val="00385E78"/>
    <w:rsid w:val="00395429"/>
    <w:rsid w:val="003A1068"/>
    <w:rsid w:val="003E4E37"/>
    <w:rsid w:val="003E535A"/>
    <w:rsid w:val="00404E73"/>
    <w:rsid w:val="00405922"/>
    <w:rsid w:val="00407361"/>
    <w:rsid w:val="00420569"/>
    <w:rsid w:val="00427828"/>
    <w:rsid w:val="004304B8"/>
    <w:rsid w:val="004471EC"/>
    <w:rsid w:val="00487A7F"/>
    <w:rsid w:val="0049734A"/>
    <w:rsid w:val="004A11DF"/>
    <w:rsid w:val="004A7606"/>
    <w:rsid w:val="004B37B0"/>
    <w:rsid w:val="004B40F1"/>
    <w:rsid w:val="004B4FCF"/>
    <w:rsid w:val="00504829"/>
    <w:rsid w:val="00511C96"/>
    <w:rsid w:val="005126AB"/>
    <w:rsid w:val="00536FCD"/>
    <w:rsid w:val="00556A69"/>
    <w:rsid w:val="005657D9"/>
    <w:rsid w:val="00572684"/>
    <w:rsid w:val="00573180"/>
    <w:rsid w:val="005745CE"/>
    <w:rsid w:val="0058082F"/>
    <w:rsid w:val="00582FB0"/>
    <w:rsid w:val="00584D75"/>
    <w:rsid w:val="00594154"/>
    <w:rsid w:val="005A1B0E"/>
    <w:rsid w:val="005A2A26"/>
    <w:rsid w:val="005A6C37"/>
    <w:rsid w:val="005B46E8"/>
    <w:rsid w:val="005B58DD"/>
    <w:rsid w:val="005B5FD3"/>
    <w:rsid w:val="005B6228"/>
    <w:rsid w:val="005D054D"/>
    <w:rsid w:val="005D6F5C"/>
    <w:rsid w:val="005E3540"/>
    <w:rsid w:val="005E6BFC"/>
    <w:rsid w:val="005F777A"/>
    <w:rsid w:val="00615CA6"/>
    <w:rsid w:val="006252CC"/>
    <w:rsid w:val="00630342"/>
    <w:rsid w:val="00633E7A"/>
    <w:rsid w:val="00643331"/>
    <w:rsid w:val="006442A3"/>
    <w:rsid w:val="00666B02"/>
    <w:rsid w:val="0069404F"/>
    <w:rsid w:val="0069526E"/>
    <w:rsid w:val="006C5600"/>
    <w:rsid w:val="006D14E8"/>
    <w:rsid w:val="006E7A6E"/>
    <w:rsid w:val="006F62D9"/>
    <w:rsid w:val="00725940"/>
    <w:rsid w:val="00741D6E"/>
    <w:rsid w:val="00756035"/>
    <w:rsid w:val="00756811"/>
    <w:rsid w:val="00762786"/>
    <w:rsid w:val="00767576"/>
    <w:rsid w:val="007748E7"/>
    <w:rsid w:val="007803FE"/>
    <w:rsid w:val="00796142"/>
    <w:rsid w:val="007A55F3"/>
    <w:rsid w:val="007D1A2C"/>
    <w:rsid w:val="007D3CBD"/>
    <w:rsid w:val="007D550E"/>
    <w:rsid w:val="00805220"/>
    <w:rsid w:val="00805C74"/>
    <w:rsid w:val="008869B9"/>
    <w:rsid w:val="008874D3"/>
    <w:rsid w:val="008907B6"/>
    <w:rsid w:val="00891F9E"/>
    <w:rsid w:val="008C1614"/>
    <w:rsid w:val="008D318E"/>
    <w:rsid w:val="008E1D2B"/>
    <w:rsid w:val="008F5BA2"/>
    <w:rsid w:val="00900ED9"/>
    <w:rsid w:val="00902764"/>
    <w:rsid w:val="0090433C"/>
    <w:rsid w:val="009203A7"/>
    <w:rsid w:val="0092584C"/>
    <w:rsid w:val="0093027E"/>
    <w:rsid w:val="009302C8"/>
    <w:rsid w:val="00952048"/>
    <w:rsid w:val="009668C4"/>
    <w:rsid w:val="00977C64"/>
    <w:rsid w:val="00977E73"/>
    <w:rsid w:val="0098093B"/>
    <w:rsid w:val="00995030"/>
    <w:rsid w:val="009967CD"/>
    <w:rsid w:val="00996A17"/>
    <w:rsid w:val="009B0038"/>
    <w:rsid w:val="009B42D2"/>
    <w:rsid w:val="009C3B99"/>
    <w:rsid w:val="009C5869"/>
    <w:rsid w:val="009D4FFA"/>
    <w:rsid w:val="009E214D"/>
    <w:rsid w:val="009E3F0B"/>
    <w:rsid w:val="009E44C1"/>
    <w:rsid w:val="00A103F3"/>
    <w:rsid w:val="00A10F1B"/>
    <w:rsid w:val="00A17348"/>
    <w:rsid w:val="00A229B6"/>
    <w:rsid w:val="00A2369A"/>
    <w:rsid w:val="00A25CF8"/>
    <w:rsid w:val="00A461F4"/>
    <w:rsid w:val="00A46B3C"/>
    <w:rsid w:val="00A62B70"/>
    <w:rsid w:val="00A67BF8"/>
    <w:rsid w:val="00A84359"/>
    <w:rsid w:val="00A95317"/>
    <w:rsid w:val="00AA56B1"/>
    <w:rsid w:val="00AB15D6"/>
    <w:rsid w:val="00AC4A11"/>
    <w:rsid w:val="00AC5B6B"/>
    <w:rsid w:val="00AE3375"/>
    <w:rsid w:val="00AE362B"/>
    <w:rsid w:val="00AF3577"/>
    <w:rsid w:val="00AF3D74"/>
    <w:rsid w:val="00B04CAA"/>
    <w:rsid w:val="00B063D3"/>
    <w:rsid w:val="00B07EA2"/>
    <w:rsid w:val="00B17416"/>
    <w:rsid w:val="00B17D68"/>
    <w:rsid w:val="00B20209"/>
    <w:rsid w:val="00B30D63"/>
    <w:rsid w:val="00B401F3"/>
    <w:rsid w:val="00B501EE"/>
    <w:rsid w:val="00B50FDF"/>
    <w:rsid w:val="00B534B9"/>
    <w:rsid w:val="00B6583C"/>
    <w:rsid w:val="00B95E58"/>
    <w:rsid w:val="00BA6AB6"/>
    <w:rsid w:val="00BE134E"/>
    <w:rsid w:val="00BE3CA3"/>
    <w:rsid w:val="00BF0E6B"/>
    <w:rsid w:val="00C04302"/>
    <w:rsid w:val="00C04BEE"/>
    <w:rsid w:val="00C11651"/>
    <w:rsid w:val="00C23EAF"/>
    <w:rsid w:val="00C24EC4"/>
    <w:rsid w:val="00C3051E"/>
    <w:rsid w:val="00C34ED9"/>
    <w:rsid w:val="00C50404"/>
    <w:rsid w:val="00C53D4F"/>
    <w:rsid w:val="00C63F76"/>
    <w:rsid w:val="00C67B0F"/>
    <w:rsid w:val="00C775C9"/>
    <w:rsid w:val="00C80D0C"/>
    <w:rsid w:val="00C82010"/>
    <w:rsid w:val="00C87ACB"/>
    <w:rsid w:val="00C93E42"/>
    <w:rsid w:val="00C966D0"/>
    <w:rsid w:val="00CA01BA"/>
    <w:rsid w:val="00CA0D45"/>
    <w:rsid w:val="00CB2391"/>
    <w:rsid w:val="00CB2ED8"/>
    <w:rsid w:val="00CC21DB"/>
    <w:rsid w:val="00CC40A7"/>
    <w:rsid w:val="00CE29A8"/>
    <w:rsid w:val="00D0042A"/>
    <w:rsid w:val="00D050D0"/>
    <w:rsid w:val="00D05237"/>
    <w:rsid w:val="00D12FF1"/>
    <w:rsid w:val="00D33C9E"/>
    <w:rsid w:val="00D3744B"/>
    <w:rsid w:val="00D51311"/>
    <w:rsid w:val="00D60F12"/>
    <w:rsid w:val="00D62B36"/>
    <w:rsid w:val="00D6786D"/>
    <w:rsid w:val="00D81528"/>
    <w:rsid w:val="00D84928"/>
    <w:rsid w:val="00D85724"/>
    <w:rsid w:val="00DB179B"/>
    <w:rsid w:val="00DB2CCD"/>
    <w:rsid w:val="00DB4238"/>
    <w:rsid w:val="00DB5F15"/>
    <w:rsid w:val="00DB7B4D"/>
    <w:rsid w:val="00DC4501"/>
    <w:rsid w:val="00DE2828"/>
    <w:rsid w:val="00DF0CB9"/>
    <w:rsid w:val="00E11FCA"/>
    <w:rsid w:val="00E17FD8"/>
    <w:rsid w:val="00E36551"/>
    <w:rsid w:val="00E51F2D"/>
    <w:rsid w:val="00E53D1A"/>
    <w:rsid w:val="00E55E4F"/>
    <w:rsid w:val="00E6005B"/>
    <w:rsid w:val="00E637CA"/>
    <w:rsid w:val="00E83E3C"/>
    <w:rsid w:val="00E97111"/>
    <w:rsid w:val="00EA2F23"/>
    <w:rsid w:val="00EA3C2A"/>
    <w:rsid w:val="00EB2879"/>
    <w:rsid w:val="00EB6F76"/>
    <w:rsid w:val="00ED688B"/>
    <w:rsid w:val="00EF3E8F"/>
    <w:rsid w:val="00F02BF0"/>
    <w:rsid w:val="00F14AA7"/>
    <w:rsid w:val="00F26226"/>
    <w:rsid w:val="00F32345"/>
    <w:rsid w:val="00F464AC"/>
    <w:rsid w:val="00F64D0B"/>
    <w:rsid w:val="00F740CD"/>
    <w:rsid w:val="00FA3990"/>
    <w:rsid w:val="00FA76E0"/>
    <w:rsid w:val="00FB37BA"/>
    <w:rsid w:val="00FB6383"/>
    <w:rsid w:val="00FC0310"/>
    <w:rsid w:val="00FE37AD"/>
    <w:rsid w:val="00FE4ACC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horizontal-relative:margin"/>
    <o:shapelayout v:ext="edit">
      <o:idmap v:ext="edit" data="1"/>
    </o:shapelayout>
  </w:shapeDefaults>
  <w:doNotEmbedSmartTags/>
  <w:decimalSymbol w:val=","/>
  <w:listSeparator w:val=";"/>
  <w14:docId w14:val="30D8DC0D"/>
  <w15:docId w15:val="{C1F1106D-5F31-CF4E-AC53-8F21C759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F76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B6F76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6F76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bidi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6F76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bidi="ar-SA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B6F76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bidi="ar-SA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B6F76"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bidi="ar-SA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B6F76"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B6F76"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bidi="ar-SA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B6F76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B6F7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EB6F76"/>
    <w:rPr>
      <w:caps/>
      <w:color w:val="622423"/>
      <w:spacing w:val="5"/>
      <w:u w:color="622423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color w:val="414751"/>
      <w:sz w:val="20"/>
      <w:szCs w:val="20"/>
      <w:lang w:bidi="ar-SA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color w:val="414751"/>
      <w:sz w:val="20"/>
      <w:szCs w:val="20"/>
      <w:lang w:bidi="ar-SA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rsid w:val="009C3B99"/>
    <w:pPr>
      <w:ind w:left="0"/>
    </w:pPr>
    <w:rPr>
      <w:b/>
      <w:bCs/>
      <w:color w:val="414751"/>
      <w:sz w:val="20"/>
      <w:szCs w:val="20"/>
      <w:lang w:bidi="ar-SA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rsid w:val="009C3B99"/>
    <w:pPr>
      <w:spacing w:after="480"/>
      <w:contextualSpacing/>
    </w:pPr>
    <w:rPr>
      <w:rFonts w:ascii="Century Schoolbook" w:hAnsi="Century Schoolbook"/>
    </w:rPr>
  </w:style>
  <w:style w:type="paragraph" w:styleId="Encerramento">
    <w:name w:val="Closing"/>
    <w:basedOn w:val="SemEspaamento"/>
    <w:link w:val="EncerramentoChar"/>
    <w:uiPriority w:val="5"/>
    <w:unhideWhenUsed/>
    <w:rsid w:val="009C3B99"/>
    <w:pPr>
      <w:spacing w:before="960" w:after="960"/>
      <w:ind w:right="2520"/>
    </w:pPr>
    <w:rPr>
      <w:color w:val="414751"/>
      <w:sz w:val="20"/>
      <w:szCs w:val="20"/>
      <w:lang w:val="pt-BR" w:bidi="ar-SA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EB6F76"/>
    <w:rPr>
      <w:b/>
      <w:bCs/>
      <w:color w:val="943634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EB6F76"/>
    <w:rPr>
      <w:caps/>
      <w:spacing w:val="10"/>
      <w:sz w:val="18"/>
      <w:szCs w:val="18"/>
    </w:rPr>
  </w:style>
  <w:style w:type="character" w:styleId="nfase">
    <w:name w:val="Emphasis"/>
    <w:uiPriority w:val="20"/>
    <w:qFormat/>
    <w:rsid w:val="00EB6F76"/>
    <w:rPr>
      <w:caps/>
      <w:spacing w:val="5"/>
      <w:sz w:val="20"/>
      <w:szCs w:val="20"/>
    </w:rPr>
  </w:style>
  <w:style w:type="character" w:customStyle="1" w:styleId="Ttulo1Char">
    <w:name w:val="Título 1 Char"/>
    <w:link w:val="Ttulo1"/>
    <w:uiPriority w:val="9"/>
    <w:rsid w:val="00EB6F76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rsid w:val="00EB6F76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rsid w:val="00EB6F76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rsid w:val="00EB6F76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rsid w:val="00EB6F76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rsid w:val="00EB6F7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rsid w:val="00EB6F7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rsid w:val="00EB6F7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rsid w:val="00EB6F76"/>
    <w:rPr>
      <w:rFonts w:eastAsia="Times New Roman" w:cs="Times New Roman"/>
      <w:i/>
      <w:iCs/>
      <w:caps/>
      <w:spacing w:val="10"/>
      <w:sz w:val="20"/>
      <w:szCs w:val="20"/>
    </w:rPr>
  </w:style>
  <w:style w:type="character" w:styleId="nfaseIntensa">
    <w:name w:val="Intense Emphasis"/>
    <w:uiPriority w:val="21"/>
    <w:qFormat/>
    <w:rsid w:val="00EB6F76"/>
    <w:rPr>
      <w:i/>
      <w:iCs/>
      <w:caps/>
      <w:spacing w:val="10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B6F76"/>
    <w:rPr>
      <w:i/>
      <w:iCs/>
      <w:sz w:val="20"/>
      <w:szCs w:val="20"/>
      <w:lang w:bidi="ar-SA"/>
    </w:rPr>
  </w:style>
  <w:style w:type="character" w:customStyle="1" w:styleId="CitaoChar">
    <w:name w:val="Citação Char"/>
    <w:link w:val="Citao"/>
    <w:uiPriority w:val="29"/>
    <w:rsid w:val="00EB6F76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F7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bidi="ar-SA"/>
    </w:rPr>
  </w:style>
  <w:style w:type="character" w:customStyle="1" w:styleId="CitaoIntensaChar">
    <w:name w:val="Citação Intensa Char"/>
    <w:link w:val="CitaoIntensa"/>
    <w:uiPriority w:val="30"/>
    <w:rsid w:val="00EB6F7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RefernciaIntensa">
    <w:name w:val="Intense Reference"/>
    <w:uiPriority w:val="32"/>
    <w:qFormat/>
    <w:rsid w:val="00EB6F76"/>
    <w:rPr>
      <w:rFonts w:ascii="Calibri" w:eastAsia="Times New Roman" w:hAnsi="Calibri" w:cs="Times New Roman"/>
      <w:b/>
      <w:bCs/>
      <w:i/>
      <w:iCs/>
      <w:color w:val="622423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next w:val="Normal"/>
    <w:link w:val="SubttuloChar"/>
    <w:uiPriority w:val="11"/>
    <w:qFormat/>
    <w:rsid w:val="00EB6F76"/>
    <w:pPr>
      <w:spacing w:after="560" w:line="240" w:lineRule="auto"/>
      <w:jc w:val="center"/>
    </w:pPr>
    <w:rPr>
      <w:caps/>
      <w:spacing w:val="20"/>
      <w:sz w:val="18"/>
      <w:szCs w:val="18"/>
      <w:lang w:bidi="ar-SA"/>
    </w:rPr>
  </w:style>
  <w:style w:type="character" w:customStyle="1" w:styleId="SubttuloChar">
    <w:name w:val="Subtítulo Char"/>
    <w:link w:val="Subttulo"/>
    <w:uiPriority w:val="11"/>
    <w:rsid w:val="00EB6F76"/>
    <w:rPr>
      <w:rFonts w:eastAsia="Times New Roman" w:cs="Times New Roman"/>
      <w:caps/>
      <w:spacing w:val="20"/>
      <w:sz w:val="18"/>
      <w:szCs w:val="18"/>
    </w:rPr>
  </w:style>
  <w:style w:type="character" w:styleId="nfaseSutil">
    <w:name w:val="Subtle Emphasis"/>
    <w:uiPriority w:val="19"/>
    <w:qFormat/>
    <w:rsid w:val="00EB6F76"/>
    <w:rPr>
      <w:i/>
      <w:iCs/>
    </w:rPr>
  </w:style>
  <w:style w:type="character" w:styleId="RefernciaSutil">
    <w:name w:val="Subtle Reference"/>
    <w:uiPriority w:val="31"/>
    <w:qFormat/>
    <w:rsid w:val="00EB6F76"/>
    <w:rPr>
      <w:rFonts w:ascii="Calibri" w:eastAsia="Times New Roman" w:hAnsi="Calibri" w:cs="Times New Roman"/>
      <w:i/>
      <w:iCs/>
      <w:color w:val="622423"/>
    </w:rPr>
  </w:style>
  <w:style w:type="paragraph" w:styleId="Ttulo">
    <w:name w:val="Title"/>
    <w:basedOn w:val="Normal"/>
    <w:next w:val="Normal"/>
    <w:link w:val="TtuloChar"/>
    <w:uiPriority w:val="10"/>
    <w:qFormat/>
    <w:rsid w:val="00EB6F76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bidi="ar-SA"/>
    </w:rPr>
  </w:style>
  <w:style w:type="character" w:customStyle="1" w:styleId="TtuloChar">
    <w:name w:val="Título Char"/>
    <w:link w:val="Ttulo"/>
    <w:uiPriority w:val="10"/>
    <w:rsid w:val="00EB6F76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emEspaamento">
    <w:name w:val="No Spacing"/>
    <w:basedOn w:val="Normal"/>
    <w:link w:val="SemEspaamentoChar"/>
    <w:uiPriority w:val="1"/>
    <w:qFormat/>
    <w:rsid w:val="00EB6F76"/>
    <w:pPr>
      <w:spacing w:after="0" w:line="240" w:lineRule="auto"/>
    </w:p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color w:val="414751"/>
      <w:sz w:val="16"/>
      <w:szCs w:val="16"/>
      <w:lang w:val="pt-BR" w:bidi="ar-SA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sz w:val="20"/>
      <w:szCs w:val="20"/>
      <w:lang w:val="pt-BR" w:bidi="ar-SA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qFormat/>
    <w:rsid w:val="00EB6F76"/>
    <w:pPr>
      <w:ind w:left="720"/>
      <w:contextualSpacing/>
    </w:pPr>
  </w:style>
  <w:style w:type="paragraph" w:customStyle="1" w:styleId="Marcador1">
    <w:name w:val="Marcador 1"/>
    <w:basedOn w:val="PargrafodaLista"/>
    <w:uiPriority w:val="37"/>
    <w:rsid w:val="009C3B99"/>
    <w:pPr>
      <w:numPr>
        <w:numId w:val="22"/>
      </w:numPr>
      <w:spacing w:after="0"/>
    </w:pPr>
  </w:style>
  <w:style w:type="paragraph" w:customStyle="1" w:styleId="Marcador2">
    <w:name w:val="Marcador 2"/>
    <w:basedOn w:val="PargrafodaLista"/>
    <w:uiPriority w:val="37"/>
    <w:rsid w:val="009C3B99"/>
    <w:pPr>
      <w:numPr>
        <w:ilvl w:val="1"/>
        <w:numId w:val="22"/>
      </w:numPr>
    </w:pPr>
  </w:style>
  <w:style w:type="paragraph" w:customStyle="1" w:styleId="NomedaEmpresa">
    <w:name w:val="Nome da Empresa"/>
    <w:basedOn w:val="Normal"/>
    <w:uiPriority w:val="4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rFonts w:ascii="Century Schoolbook" w:hAnsi="Century Schoolbook"/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semiHidden/>
    <w:unhideWhenUsed/>
    <w:rsid w:val="002A034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2A0343"/>
    <w:rPr>
      <w:color w:val="800080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B6F76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B6F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DA774-B6E9-B446-B2DA-38DB0DE363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Sergio Ribeiro</cp:lastModifiedBy>
  <cp:revision>2</cp:revision>
  <cp:lastPrinted>2016-08-23T18:09:00Z</cp:lastPrinted>
  <dcterms:created xsi:type="dcterms:W3CDTF">2018-02-19T16:34:00Z</dcterms:created>
  <dcterms:modified xsi:type="dcterms:W3CDTF">2018-02-19T16:34:00Z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