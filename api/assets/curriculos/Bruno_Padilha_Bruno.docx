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8162" w14:textId="77777777" w:rsidR="00F11D59" w:rsidRDefault="0051076C">
      <w:pPr>
        <w:pStyle w:val="Nome"/>
      </w:pPr>
      <w:bookmarkStart w:id="0" w:name="_GoBack"/>
      <w:bookmarkEnd w:id="0"/>
      <w:r>
        <w:t>bruno oliveira Padilha</w:t>
      </w:r>
    </w:p>
    <w:p w14:paraId="309038B4" w14:textId="283DADE6" w:rsidR="00166BDD" w:rsidRDefault="00A64793">
      <w:pPr>
        <w:pStyle w:val="InformaesdeContato"/>
      </w:pPr>
      <w:r>
        <w:t>Endereço</w:t>
      </w:r>
      <w:r w:rsidR="00B91562">
        <w:t>: Rua central 594</w:t>
      </w:r>
      <w:r w:rsidR="00F97807">
        <w:t xml:space="preserve"> , bairro formosa – Alvorada/RS</w:t>
      </w:r>
    </w:p>
    <w:p w14:paraId="61452AD7" w14:textId="77777777" w:rsidR="00633367" w:rsidRDefault="00633367">
      <w:pPr>
        <w:pStyle w:val="InformaesdeContato"/>
      </w:pPr>
    </w:p>
    <w:p w14:paraId="5A0196D4" w14:textId="35897597" w:rsidR="00166BDD" w:rsidRDefault="00166BDD">
      <w:pPr>
        <w:pStyle w:val="InformaesdeContato"/>
      </w:pPr>
      <w:r>
        <w:t xml:space="preserve">Data de Nascimento : </w:t>
      </w:r>
      <w:r w:rsidR="00736C8C">
        <w:t>18/09/1993</w:t>
      </w:r>
    </w:p>
    <w:p w14:paraId="7570E284" w14:textId="77777777" w:rsidR="00633367" w:rsidRDefault="00633367">
      <w:pPr>
        <w:pStyle w:val="InformaesdeContato"/>
      </w:pPr>
    </w:p>
    <w:p w14:paraId="18247B21" w14:textId="06AED8CB" w:rsidR="00736C8C" w:rsidRDefault="00736C8C">
      <w:pPr>
        <w:pStyle w:val="InformaesdeContato"/>
      </w:pPr>
      <w:r>
        <w:t>Nacionalidade : Brasileiro</w:t>
      </w:r>
    </w:p>
    <w:p w14:paraId="7CBF9A84" w14:textId="77777777" w:rsidR="00633367" w:rsidRDefault="00633367">
      <w:pPr>
        <w:pStyle w:val="InformaesdeContato"/>
      </w:pPr>
    </w:p>
    <w:p w14:paraId="5D1ABC18" w14:textId="5D97B1B0" w:rsidR="00095761" w:rsidRDefault="00095761">
      <w:pPr>
        <w:pStyle w:val="InformaesdeContato"/>
      </w:pPr>
      <w:r>
        <w:t>Estado Civil : Solteiro</w:t>
      </w:r>
    </w:p>
    <w:p w14:paraId="1F8890F8" w14:textId="77777777" w:rsidR="00633367" w:rsidRDefault="00633367">
      <w:pPr>
        <w:pStyle w:val="InformaesdeContato"/>
      </w:pPr>
    </w:p>
    <w:p w14:paraId="4B324967" w14:textId="552E4060" w:rsidR="00095761" w:rsidRDefault="007336AC">
      <w:pPr>
        <w:pStyle w:val="InformaesdeContato"/>
      </w:pPr>
      <w:r>
        <w:t xml:space="preserve">Telefone : (51) 991671826 </w:t>
      </w:r>
      <w:r w:rsidR="00F919A7">
        <w:t>, (51) 986547027</w:t>
      </w:r>
    </w:p>
    <w:p w14:paraId="6A688B3F" w14:textId="77777777" w:rsidR="00633367" w:rsidRDefault="00633367">
      <w:pPr>
        <w:pStyle w:val="InformaesdeContato"/>
      </w:pPr>
    </w:p>
    <w:p w14:paraId="78D49671" w14:textId="7E7BB800" w:rsidR="00F919A7" w:rsidRDefault="00F919A7">
      <w:pPr>
        <w:pStyle w:val="InformaesdeContato"/>
      </w:pPr>
      <w:r>
        <w:t>Escolaridade</w:t>
      </w:r>
      <w:r w:rsidR="003D034F">
        <w:t xml:space="preserve"> :</w:t>
      </w:r>
    </w:p>
    <w:p w14:paraId="6B4EC7CA" w14:textId="77777777" w:rsidR="003B23C9" w:rsidRDefault="003B23C9">
      <w:pPr>
        <w:pStyle w:val="InformaesdeContato"/>
      </w:pPr>
    </w:p>
    <w:p w14:paraId="3524F745" w14:textId="485390E2" w:rsidR="00091867" w:rsidRDefault="00091867">
      <w:pPr>
        <w:pStyle w:val="InformaesdeContato"/>
      </w:pPr>
      <w:r>
        <w:t>Ensino médio completo</w:t>
      </w:r>
    </w:p>
    <w:p w14:paraId="48EA1BB9" w14:textId="77777777" w:rsidR="003B23C9" w:rsidRDefault="003B23C9">
      <w:pPr>
        <w:pStyle w:val="InformaesdeContato"/>
      </w:pPr>
    </w:p>
    <w:p w14:paraId="2EB361B3" w14:textId="78DC1CFD" w:rsidR="00091867" w:rsidRDefault="00091867">
      <w:pPr>
        <w:pStyle w:val="InformaesdeContato"/>
      </w:pPr>
      <w:r>
        <w:t>Cursando Logística na faculdade</w:t>
      </w:r>
      <w:r w:rsidR="003E470B">
        <w:t xml:space="preserve"> de ensino </w:t>
      </w:r>
      <w:r w:rsidR="006E3B7F">
        <w:t xml:space="preserve">FAEL </w:t>
      </w:r>
      <w:r w:rsidR="00C419FC">
        <w:t xml:space="preserve">( </w:t>
      </w:r>
      <w:r w:rsidR="00740F5A">
        <w:t xml:space="preserve">Curso Superior ) </w:t>
      </w:r>
    </w:p>
    <w:p w14:paraId="37DDE93B" w14:textId="77777777" w:rsidR="003B23C9" w:rsidRDefault="003B23C9">
      <w:pPr>
        <w:pStyle w:val="InformaesdeContato"/>
      </w:pPr>
    </w:p>
    <w:p w14:paraId="7E15EA24" w14:textId="574960D6" w:rsidR="00592445" w:rsidRDefault="00592445">
      <w:pPr>
        <w:pStyle w:val="InformaesdeContato"/>
      </w:pPr>
      <w:r>
        <w:t xml:space="preserve">Experiência Profissional : </w:t>
      </w:r>
    </w:p>
    <w:p w14:paraId="3514DADE" w14:textId="77777777" w:rsidR="003B23C9" w:rsidRDefault="003B23C9">
      <w:pPr>
        <w:pStyle w:val="InformaesdeContato"/>
      </w:pPr>
    </w:p>
    <w:p w14:paraId="1425FD06" w14:textId="7C1D4A6A" w:rsidR="00592445" w:rsidRDefault="002A554C">
      <w:pPr>
        <w:pStyle w:val="InformaesdeContato"/>
      </w:pPr>
      <w:r>
        <w:t xml:space="preserve">Empresa : </w:t>
      </w:r>
      <w:r w:rsidR="004F347F">
        <w:t xml:space="preserve">INDÚSTRIA DE ALIMENTOS KODAMA LTDA </w:t>
      </w:r>
    </w:p>
    <w:p w14:paraId="0ABCC790" w14:textId="77777777" w:rsidR="003B23C9" w:rsidRDefault="003B23C9">
      <w:pPr>
        <w:pStyle w:val="InformaesdeContato"/>
      </w:pPr>
    </w:p>
    <w:p w14:paraId="5FA8AE0B" w14:textId="074086F4" w:rsidR="00150718" w:rsidRDefault="00150718">
      <w:pPr>
        <w:pStyle w:val="InformaesdeContato"/>
      </w:pPr>
      <w:r>
        <w:t>Cargo : Auxiliar de produção</w:t>
      </w:r>
      <w:r w:rsidR="00022BD3">
        <w:t xml:space="preserve"> </w:t>
      </w:r>
    </w:p>
    <w:p w14:paraId="5185F57D" w14:textId="77777777" w:rsidR="003B23C9" w:rsidRDefault="003B23C9">
      <w:pPr>
        <w:pStyle w:val="InformaesdeContato"/>
      </w:pPr>
    </w:p>
    <w:p w14:paraId="2DA1A6A0" w14:textId="2CDB764A" w:rsidR="00C54215" w:rsidRDefault="00022BD3">
      <w:pPr>
        <w:pStyle w:val="InformaesdeContato"/>
      </w:pPr>
      <w:r>
        <w:t xml:space="preserve">Período : 1 ano e </w:t>
      </w:r>
      <w:r w:rsidR="006E119B">
        <w:t>5 meses</w:t>
      </w:r>
      <w:r w:rsidR="00A57922">
        <w:t xml:space="preserve"> </w:t>
      </w:r>
    </w:p>
    <w:p w14:paraId="4E53BE31" w14:textId="77777777" w:rsidR="003B23C9" w:rsidRDefault="003B23C9">
      <w:pPr>
        <w:pStyle w:val="InformaesdeContato"/>
      </w:pPr>
    </w:p>
    <w:p w14:paraId="06E3702C" w14:textId="548E5CEC" w:rsidR="00C54215" w:rsidRDefault="00C54215">
      <w:pPr>
        <w:pStyle w:val="InformaesdeContato"/>
      </w:pPr>
      <w:r>
        <w:t xml:space="preserve">Empresa : TRANSPORTADORA MINUANO </w:t>
      </w:r>
      <w:r w:rsidR="00A57922">
        <w:t>LTDA</w:t>
      </w:r>
    </w:p>
    <w:p w14:paraId="093CB86C" w14:textId="77777777" w:rsidR="003B23C9" w:rsidRDefault="003B23C9">
      <w:pPr>
        <w:pStyle w:val="InformaesdeContato"/>
      </w:pPr>
    </w:p>
    <w:p w14:paraId="161669D7" w14:textId="797BB71C" w:rsidR="00EA5337" w:rsidRDefault="00EA5337">
      <w:pPr>
        <w:pStyle w:val="InformaesdeContato"/>
      </w:pPr>
      <w:r>
        <w:t>Cargo : Auxiliar de Carga e Descarga</w:t>
      </w:r>
    </w:p>
    <w:p w14:paraId="1A2CB000" w14:textId="77777777" w:rsidR="003B23C9" w:rsidRDefault="003B23C9">
      <w:pPr>
        <w:pStyle w:val="InformaesdeContato"/>
      </w:pPr>
    </w:p>
    <w:p w14:paraId="59E19150" w14:textId="748FACB6" w:rsidR="00564EF5" w:rsidRDefault="00564EF5">
      <w:pPr>
        <w:pStyle w:val="InformaesdeContato"/>
      </w:pPr>
      <w:r>
        <w:t xml:space="preserve">Período : 1 mês </w:t>
      </w:r>
    </w:p>
    <w:p w14:paraId="46E1C04C" w14:textId="77777777" w:rsidR="00A57922" w:rsidRDefault="00A57922">
      <w:pPr>
        <w:pStyle w:val="InformaesdeContato"/>
      </w:pPr>
    </w:p>
    <w:p w14:paraId="4136F411" w14:textId="5D9AF8F4" w:rsidR="004F08CE" w:rsidRDefault="00C52361">
      <w:pPr>
        <w:pStyle w:val="InformaesdeContato"/>
      </w:pPr>
      <w:r>
        <w:t xml:space="preserve">Empresa : TVR ALIMENTAR IND. </w:t>
      </w:r>
      <w:r w:rsidR="004F08CE">
        <w:t>BEN. LTDA – EPP</w:t>
      </w:r>
    </w:p>
    <w:p w14:paraId="1D4D7E36" w14:textId="77777777" w:rsidR="00A57922" w:rsidRDefault="00A57922">
      <w:pPr>
        <w:pStyle w:val="InformaesdeContato"/>
      </w:pPr>
    </w:p>
    <w:p w14:paraId="6B537FCC" w14:textId="40EFA1BA" w:rsidR="002F05A2" w:rsidRDefault="004F08CE">
      <w:pPr>
        <w:pStyle w:val="InformaesdeContato"/>
      </w:pPr>
      <w:r>
        <w:t xml:space="preserve">Cargo : </w:t>
      </w:r>
      <w:r w:rsidR="002F05A2">
        <w:t xml:space="preserve">Auxiliar de Produção </w:t>
      </w:r>
    </w:p>
    <w:p w14:paraId="441C3AAE" w14:textId="77777777" w:rsidR="00A57922" w:rsidRDefault="00A57922">
      <w:pPr>
        <w:pStyle w:val="InformaesdeContato"/>
      </w:pPr>
    </w:p>
    <w:p w14:paraId="77242DD2" w14:textId="0A040473" w:rsidR="00022BD3" w:rsidRDefault="002F05A2">
      <w:pPr>
        <w:pStyle w:val="InformaesdeContato"/>
      </w:pPr>
      <w:r>
        <w:t xml:space="preserve">Período : </w:t>
      </w:r>
      <w:r w:rsidR="006E119B">
        <w:t xml:space="preserve"> </w:t>
      </w:r>
      <w:r w:rsidR="009625CB">
        <w:t xml:space="preserve">3 meses ( Temporário ) </w:t>
      </w:r>
    </w:p>
    <w:p w14:paraId="572B5E15" w14:textId="77777777" w:rsidR="00A57922" w:rsidRDefault="00A57922">
      <w:pPr>
        <w:pStyle w:val="InformaesdeContato"/>
      </w:pPr>
    </w:p>
    <w:p w14:paraId="49F9289F" w14:textId="35C52F36" w:rsidR="009625CB" w:rsidRDefault="00235522">
      <w:pPr>
        <w:pStyle w:val="InformaesdeContato"/>
      </w:pPr>
      <w:r>
        <w:t>Empresa : WMS SUPERMERCADOS DO BRASIL LTDA</w:t>
      </w:r>
    </w:p>
    <w:p w14:paraId="68B0ED73" w14:textId="77777777" w:rsidR="00A57922" w:rsidRDefault="00A57922">
      <w:pPr>
        <w:pStyle w:val="InformaesdeContato"/>
      </w:pPr>
    </w:p>
    <w:p w14:paraId="6434CE88" w14:textId="669255E0" w:rsidR="00235522" w:rsidRDefault="0012143B">
      <w:pPr>
        <w:pStyle w:val="InformaesdeContato"/>
      </w:pPr>
      <w:r>
        <w:t xml:space="preserve">Cargo : Separador </w:t>
      </w:r>
    </w:p>
    <w:p w14:paraId="16F5714E" w14:textId="77777777" w:rsidR="00A57922" w:rsidRDefault="00A57922">
      <w:pPr>
        <w:pStyle w:val="InformaesdeContato"/>
      </w:pPr>
    </w:p>
    <w:p w14:paraId="1FE1BEF0" w14:textId="001EADDD" w:rsidR="00A57922" w:rsidRDefault="0012143B">
      <w:pPr>
        <w:pStyle w:val="InformaesdeContato"/>
      </w:pPr>
      <w:r>
        <w:t xml:space="preserve">Período : </w:t>
      </w:r>
      <w:r w:rsidR="00770460">
        <w:t xml:space="preserve">1 ano e 7 meses </w:t>
      </w:r>
    </w:p>
    <w:p w14:paraId="35C55BA3" w14:textId="65E471DC" w:rsidR="000C4130" w:rsidRDefault="00770460">
      <w:pPr>
        <w:pStyle w:val="InformaesdeContato"/>
      </w:pPr>
      <w:r>
        <w:t xml:space="preserve">Cargo : Conferente </w:t>
      </w:r>
      <w:r w:rsidR="00787DF4">
        <w:t xml:space="preserve">( Recrutamento Interno ) </w:t>
      </w:r>
    </w:p>
    <w:p w14:paraId="7A1935C4" w14:textId="6FE669B3" w:rsidR="006F152F" w:rsidRDefault="004F339C">
      <w:pPr>
        <w:pStyle w:val="InformaesdeContato"/>
      </w:pPr>
      <w:r>
        <w:t>Período : 1</w:t>
      </w:r>
      <w:r w:rsidR="00633367">
        <w:t xml:space="preserve">1 meses </w:t>
      </w:r>
    </w:p>
    <w:p w14:paraId="2EFFAFC5" w14:textId="0DFF72C0" w:rsidR="006E119B" w:rsidRDefault="00B62A23">
      <w:pPr>
        <w:pStyle w:val="InformaesdeContato"/>
      </w:pPr>
      <w:r>
        <w:t>Objetivo : Procuro uma oportunidade para crescer profissionalmente junto a empresa.</w:t>
      </w:r>
    </w:p>
    <w:p w14:paraId="1BE1F43D" w14:textId="77777777" w:rsidR="00B62A23" w:rsidRDefault="00B62A23">
      <w:pPr>
        <w:pStyle w:val="InformaesdeContato"/>
      </w:pPr>
    </w:p>
    <w:p w14:paraId="26F1362F" w14:textId="77777777" w:rsidR="003E470B" w:rsidRDefault="003E470B">
      <w:pPr>
        <w:pStyle w:val="InformaesdeContato"/>
      </w:pPr>
    </w:p>
    <w:p w14:paraId="55C9E888" w14:textId="7E7DB0C4" w:rsidR="00F11D59" w:rsidRDefault="00F11D59">
      <w:pPr>
        <w:pStyle w:val="Ttulo1"/>
      </w:pPr>
    </w:p>
    <w:p w14:paraId="3DEA8378" w14:textId="11B95A76" w:rsidR="00F11D59" w:rsidRDefault="00F11D59">
      <w:pPr>
        <w:spacing w:after="180"/>
      </w:pPr>
    </w:p>
    <w:p w14:paraId="68C2792B" w14:textId="29EFB9ED" w:rsidR="00F11D59" w:rsidRDefault="00F11D59">
      <w:pPr>
        <w:pStyle w:val="Ttulo1"/>
      </w:pPr>
    </w:p>
    <w:p w14:paraId="07AF5A04" w14:textId="2B4F3EAE" w:rsidR="00F11D59" w:rsidRDefault="00F11D59">
      <w:pPr>
        <w:pStyle w:val="Ttulo2"/>
      </w:pPr>
    </w:p>
    <w:p w14:paraId="6D1CF470" w14:textId="362286D0" w:rsidR="00F11D59" w:rsidRDefault="00F11D59"/>
    <w:p w14:paraId="0ADA543E" w14:textId="441C92A3" w:rsidR="00F11D59" w:rsidRDefault="00F11D59">
      <w:pPr>
        <w:pStyle w:val="Ttulo1"/>
      </w:pPr>
    </w:p>
    <w:p w14:paraId="74DE8332" w14:textId="522ADE26" w:rsidR="00F11D59" w:rsidRDefault="00F11D59">
      <w:pPr>
        <w:pStyle w:val="Ttulo2"/>
      </w:pPr>
    </w:p>
    <w:p w14:paraId="175C099B" w14:textId="74E3DC77" w:rsidR="00F11D59" w:rsidRDefault="00F11D59">
      <w:pPr>
        <w:pStyle w:val="Ttulo3"/>
      </w:pPr>
    </w:p>
    <w:p w14:paraId="40E93D46" w14:textId="69ACBC6A" w:rsidR="00F11D59" w:rsidRDefault="00F11D59"/>
    <w:p w14:paraId="4EE08896" w14:textId="699B5A65" w:rsidR="00F11D59" w:rsidRDefault="00F11D59">
      <w:pPr>
        <w:pStyle w:val="Ttulo1"/>
      </w:pPr>
    </w:p>
    <w:p w14:paraId="16E4BA63" w14:textId="29F447AC" w:rsidR="00F11D59" w:rsidRDefault="00F11D59">
      <w:pPr>
        <w:pStyle w:val="Ttulo2"/>
      </w:pPr>
    </w:p>
    <w:p w14:paraId="5FCF1DE9" w14:textId="50948747" w:rsidR="00F11D59" w:rsidRDefault="00F11D59"/>
    <w:sectPr w:rsidR="00F11D59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F09FB" w14:textId="77777777" w:rsidR="003A6363" w:rsidRDefault="003A6363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4C010703" w14:textId="77777777" w:rsidR="003A6363" w:rsidRDefault="003A6363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4406B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49723" w14:textId="77777777" w:rsidR="003A6363" w:rsidRDefault="003A6363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758CF568" w14:textId="77777777" w:rsidR="003A6363" w:rsidRDefault="003A6363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EB247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5408AC6" wp14:editId="3818A1D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C9360F6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416A2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05F7F5" wp14:editId="1406466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F2567C7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">
              <v:rect id="Retâ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6C"/>
    <w:rsid w:val="00022BD3"/>
    <w:rsid w:val="00034C0D"/>
    <w:rsid w:val="00091867"/>
    <w:rsid w:val="00095761"/>
    <w:rsid w:val="000C4130"/>
    <w:rsid w:val="0012143B"/>
    <w:rsid w:val="00150718"/>
    <w:rsid w:val="00166BDD"/>
    <w:rsid w:val="00171FA5"/>
    <w:rsid w:val="00235522"/>
    <w:rsid w:val="00272BAD"/>
    <w:rsid w:val="002A554C"/>
    <w:rsid w:val="002F05A2"/>
    <w:rsid w:val="003906D5"/>
    <w:rsid w:val="003A6363"/>
    <w:rsid w:val="003B23C9"/>
    <w:rsid w:val="003D034F"/>
    <w:rsid w:val="003E470B"/>
    <w:rsid w:val="004373C7"/>
    <w:rsid w:val="004F08CE"/>
    <w:rsid w:val="004F339C"/>
    <w:rsid w:val="004F347F"/>
    <w:rsid w:val="0051076C"/>
    <w:rsid w:val="00564EF5"/>
    <w:rsid w:val="00592445"/>
    <w:rsid w:val="00633367"/>
    <w:rsid w:val="006A0B6E"/>
    <w:rsid w:val="006E119B"/>
    <w:rsid w:val="006E3B7F"/>
    <w:rsid w:val="006F152F"/>
    <w:rsid w:val="007336AC"/>
    <w:rsid w:val="00736C8C"/>
    <w:rsid w:val="00740F5A"/>
    <w:rsid w:val="0076473E"/>
    <w:rsid w:val="00770460"/>
    <w:rsid w:val="00787DF4"/>
    <w:rsid w:val="00792285"/>
    <w:rsid w:val="007C0A25"/>
    <w:rsid w:val="009625CB"/>
    <w:rsid w:val="00A57922"/>
    <w:rsid w:val="00A64793"/>
    <w:rsid w:val="00B62A23"/>
    <w:rsid w:val="00B91562"/>
    <w:rsid w:val="00C419FC"/>
    <w:rsid w:val="00C50E73"/>
    <w:rsid w:val="00C52361"/>
    <w:rsid w:val="00C54215"/>
    <w:rsid w:val="00CD024D"/>
    <w:rsid w:val="00E40E39"/>
    <w:rsid w:val="00EA5337"/>
    <w:rsid w:val="00F11D59"/>
    <w:rsid w:val="00F7186C"/>
    <w:rsid w:val="00F919A7"/>
    <w:rsid w:val="0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D85F74"/>
  <w15:chartTrackingRefBased/>
  <w15:docId w15:val="{267C49D5-EB2F-BB46-8E57-C6572874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9E89C5C-4AD8-5F4E-8338-5B727804F4C5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%7bF9E89C5C-4AD8-5F4E-8338-5B727804F4C5%7dtf50002038.dotx</Template>
  <TotalTime>0</TotalTime>
  <Pages>2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2</cp:revision>
  <dcterms:created xsi:type="dcterms:W3CDTF">2018-04-30T17:00:00Z</dcterms:created>
  <dcterms:modified xsi:type="dcterms:W3CDTF">2018-04-30T17:00:00Z</dcterms:modified>
</cp:coreProperties>
</file>