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78C1" w14:textId="21C713D7" w:rsidR="00F11D59" w:rsidRDefault="008B4BB1">
      <w:pPr>
        <w:pStyle w:val="Nome"/>
      </w:pPr>
      <w:r>
        <w:t>Jonatan Jr. De Vargas</w:t>
      </w:r>
    </w:p>
    <w:p w14:paraId="258E73FC" w14:textId="6D50D2F5" w:rsidR="00F11D59" w:rsidRDefault="000201E3">
      <w:pPr>
        <w:pStyle w:val="InformaesdeConta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6582E" wp14:editId="06BF6EC4">
            <wp:simplePos x="0" y="0"/>
            <wp:positionH relativeFrom="column">
              <wp:posOffset>5243830</wp:posOffset>
            </wp:positionH>
            <wp:positionV relativeFrom="paragraph">
              <wp:posOffset>110490</wp:posOffset>
            </wp:positionV>
            <wp:extent cx="417195" cy="721360"/>
            <wp:effectExtent l="0" t="0" r="1905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171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7EF">
        <w:t>Estrada Geral Caí-</w:t>
      </w:r>
      <w:r w:rsidR="00345C7C">
        <w:t xml:space="preserve">Hortencio </w:t>
      </w:r>
      <w:r w:rsidR="00E4032C">
        <w:t xml:space="preserve">São </w:t>
      </w:r>
      <w:r w:rsidR="00B362D1">
        <w:t>Sebastião do Caí</w:t>
      </w:r>
    </w:p>
    <w:p w14:paraId="471803BF" w14:textId="291992ED" w:rsidR="001D630D" w:rsidRDefault="001D630D">
      <w:pPr>
        <w:pStyle w:val="InformaesdeContato"/>
        <w:rPr>
          <w:b/>
          <w:color w:val="9E4733" w:themeColor="accent1"/>
          <w:sz w:val="24"/>
          <w:szCs w:val="24"/>
        </w:rPr>
      </w:pPr>
      <w:r w:rsidRPr="00D51791">
        <w:rPr>
          <w:b/>
          <w:sz w:val="24"/>
          <w:szCs w:val="24"/>
        </w:rPr>
        <w:t>TELEFONE</w:t>
      </w:r>
      <w:r w:rsidR="00D51791">
        <w:rPr>
          <w:b/>
          <w:sz w:val="24"/>
          <w:szCs w:val="24"/>
        </w:rPr>
        <w:t xml:space="preserve">: </w:t>
      </w:r>
      <w:r w:rsidR="00220EA8">
        <w:rPr>
          <w:b/>
          <w:color w:val="9E4733" w:themeColor="accent1"/>
          <w:sz w:val="24"/>
          <w:szCs w:val="24"/>
        </w:rPr>
        <w:t>51993448797</w:t>
      </w:r>
    </w:p>
    <w:p w14:paraId="282A382E" w14:textId="42E68F17" w:rsidR="00B133D6" w:rsidRDefault="001004CB" w:rsidP="00B133D6">
      <w:pPr>
        <w:pStyle w:val="InformaesdeContato"/>
        <w:rPr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E-MAIL: </w:t>
      </w:r>
      <w:hyperlink r:id="rId8" w:history="1">
        <w:r w:rsidRPr="00621615">
          <w:rPr>
            <w:rStyle w:val="Hyperlink"/>
            <w:i/>
            <w:sz w:val="24"/>
            <w:szCs w:val="24"/>
          </w:rPr>
          <w:t>jonatan.vargas@hotmail.com</w:t>
        </w:r>
      </w:hyperlink>
      <w:r>
        <w:rPr>
          <w:i/>
          <w:color w:val="000000" w:themeColor="text1"/>
          <w:sz w:val="24"/>
          <w:szCs w:val="24"/>
        </w:rPr>
        <w:t xml:space="preserve"> </w:t>
      </w:r>
    </w:p>
    <w:p w14:paraId="711042BA" w14:textId="3A120798" w:rsidR="00965063" w:rsidRDefault="00965063" w:rsidP="00965063">
      <w:pPr>
        <w:pStyle w:val="InformaesdeContato"/>
      </w:pPr>
    </w:p>
    <w:p w14:paraId="17DCC997" w14:textId="77777777" w:rsidR="00965063" w:rsidRPr="00F55420" w:rsidRDefault="004637FE" w:rsidP="00965063">
      <w:pPr>
        <w:pStyle w:val="InformaesdeContato"/>
        <w:rPr>
          <w:b/>
          <w:i/>
          <w:sz w:val="28"/>
          <w:szCs w:val="28"/>
        </w:rPr>
      </w:pPr>
      <w:r w:rsidRPr="00F55420">
        <w:rPr>
          <w:b/>
          <w:i/>
          <w:sz w:val="28"/>
          <w:szCs w:val="28"/>
        </w:rPr>
        <w:t>Resumo das Habilidades</w:t>
      </w:r>
    </w:p>
    <w:p w14:paraId="42D830DD" w14:textId="36AF2664" w:rsidR="00F06E17" w:rsidRPr="00680740" w:rsidRDefault="00E977CC" w:rsidP="00680740">
      <w:pPr>
        <w:pStyle w:val="InformaesdeContato"/>
        <w:rPr>
          <w:i/>
          <w:color w:val="000000" w:themeColor="text1"/>
          <w:sz w:val="24"/>
          <w:szCs w:val="24"/>
        </w:rPr>
      </w:pPr>
      <w:r w:rsidRPr="00A17D4D">
        <w:rPr>
          <w:i/>
        </w:rPr>
        <w:t>Experiência</w:t>
      </w:r>
      <w:r w:rsidR="0072175E" w:rsidRPr="00A17D4D">
        <w:rPr>
          <w:i/>
        </w:rPr>
        <w:t xml:space="preserve"> </w:t>
      </w:r>
      <w:r w:rsidR="00FD23A0" w:rsidRPr="00A17D4D">
        <w:rPr>
          <w:i/>
        </w:rPr>
        <w:t>como motorista de caminhão</w:t>
      </w:r>
      <w:r w:rsidR="00707D04" w:rsidRPr="00A17D4D">
        <w:rPr>
          <w:i/>
        </w:rPr>
        <w:t xml:space="preserve"> </w:t>
      </w:r>
      <w:r w:rsidR="00FD23A0" w:rsidRPr="00A17D4D">
        <w:rPr>
          <w:i/>
        </w:rPr>
        <w:t>,</w:t>
      </w:r>
      <w:r w:rsidRPr="00A17D4D">
        <w:rPr>
          <w:i/>
        </w:rPr>
        <w:t>toc</w:t>
      </w:r>
      <w:r w:rsidR="00FD23A0" w:rsidRPr="00A17D4D">
        <w:rPr>
          <w:i/>
        </w:rPr>
        <w:t>o</w:t>
      </w:r>
      <w:r w:rsidR="00707D04" w:rsidRPr="00A17D4D">
        <w:rPr>
          <w:i/>
        </w:rPr>
        <w:t xml:space="preserve"> </w:t>
      </w:r>
      <w:r w:rsidR="00FD23A0" w:rsidRPr="00A17D4D">
        <w:rPr>
          <w:i/>
        </w:rPr>
        <w:t>,truck</w:t>
      </w:r>
      <w:r w:rsidR="000E4502" w:rsidRPr="00A17D4D">
        <w:rPr>
          <w:i/>
        </w:rPr>
        <w:t xml:space="preserve"> </w:t>
      </w:r>
      <w:r w:rsidR="00FD23A0" w:rsidRPr="00A17D4D">
        <w:rPr>
          <w:i/>
        </w:rPr>
        <w:t>,bitruck</w:t>
      </w:r>
      <w:r w:rsidR="00423797" w:rsidRPr="00A17D4D">
        <w:rPr>
          <w:i/>
        </w:rPr>
        <w:t xml:space="preserve"> </w:t>
      </w:r>
      <w:r w:rsidR="00FD23A0" w:rsidRPr="00A17D4D">
        <w:rPr>
          <w:i/>
        </w:rPr>
        <w:t>,</w:t>
      </w:r>
      <w:r w:rsidR="00230846" w:rsidRPr="00A17D4D">
        <w:rPr>
          <w:i/>
        </w:rPr>
        <w:t>experiência em entregas em mercados</w:t>
      </w:r>
      <w:r w:rsidR="00423797" w:rsidRPr="00A17D4D">
        <w:rPr>
          <w:i/>
        </w:rPr>
        <w:t xml:space="preserve"> </w:t>
      </w:r>
      <w:r w:rsidR="00230846" w:rsidRPr="00A17D4D">
        <w:rPr>
          <w:i/>
        </w:rPr>
        <w:t xml:space="preserve">,conhecimento de várias regiões do </w:t>
      </w:r>
      <w:r w:rsidR="002069DC" w:rsidRPr="00A17D4D">
        <w:rPr>
          <w:i/>
        </w:rPr>
        <w:t>estado.</w:t>
      </w:r>
      <w:r w:rsidR="0081703F" w:rsidRPr="00A17D4D">
        <w:rPr>
          <w:i/>
        </w:rPr>
        <w:t xml:space="preserve"> Cauteloso e </w:t>
      </w:r>
      <w:r w:rsidR="00F86B34" w:rsidRPr="00A17D4D">
        <w:rPr>
          <w:i/>
        </w:rPr>
        <w:t>responsável.</w:t>
      </w:r>
    </w:p>
    <w:p w14:paraId="46938589" w14:textId="20AF82EB" w:rsidR="00F11D59" w:rsidRPr="00F06E17" w:rsidRDefault="00895640" w:rsidP="006E7617">
      <w:pPr>
        <w:pStyle w:val="Ttulo1"/>
        <w:rPr>
          <w:i/>
          <w:sz w:val="28"/>
          <w:szCs w:val="28"/>
        </w:rPr>
      </w:pPr>
      <w:r w:rsidRPr="00F06E17">
        <w:rPr>
          <w:i/>
          <w:sz w:val="28"/>
          <w:szCs w:val="28"/>
        </w:rPr>
        <w:t xml:space="preserve">Formação </w:t>
      </w:r>
    </w:p>
    <w:p w14:paraId="2476B635" w14:textId="77777777" w:rsidR="00F11D59" w:rsidRDefault="001970BA">
      <w:r>
        <w:t xml:space="preserve">Ensino médio </w:t>
      </w:r>
      <w:r w:rsidR="00E4032C">
        <w:t>Na instituição Paulo Freire</w:t>
      </w:r>
    </w:p>
    <w:p w14:paraId="7938D622" w14:textId="77777777" w:rsidR="00345C7C" w:rsidRDefault="00345C7C">
      <w:r>
        <w:t xml:space="preserve">Curso de vendas e </w:t>
      </w:r>
      <w:r w:rsidR="008742F4">
        <w:t>curso moop atualizado</w:t>
      </w:r>
    </w:p>
    <w:p w14:paraId="147BD01D" w14:textId="77777777" w:rsidR="00F11D59" w:rsidRDefault="005A20D6">
      <w:pPr>
        <w:pStyle w:val="Ttulo1"/>
      </w:pPr>
      <w:sdt>
        <w:sdtPr>
          <w:id w:val="617349259"/>
          <w:placeholder>
            <w:docPart w:val="75AAD0CCAFE20844A71CB73F0783E59A"/>
          </w:placeholder>
          <w:temporary/>
          <w:showingPlcHdr/>
          <w15:appearance w15:val="hidden"/>
        </w:sdtPr>
        <w:sdtEndPr/>
        <w:sdtContent>
          <w:r w:rsidR="004373C7" w:rsidRPr="00680740">
            <w:rPr>
              <w:i/>
              <w:sz w:val="28"/>
              <w:szCs w:val="28"/>
              <w:lang w:bidi="pt-BR"/>
            </w:rPr>
            <w:t>Experiência</w:t>
          </w:r>
        </w:sdtContent>
      </w:sdt>
    </w:p>
    <w:p w14:paraId="6CEBA274" w14:textId="54FC9C0B" w:rsidR="00F11D59" w:rsidRDefault="00315BB9">
      <w:pPr>
        <w:pStyle w:val="Ttulo2"/>
      </w:pPr>
      <w:r>
        <w:t>Agrosul Alimentos</w:t>
      </w:r>
    </w:p>
    <w:p w14:paraId="26C425A4" w14:textId="77777777" w:rsidR="00FC03C5" w:rsidRPr="00FC03C5" w:rsidRDefault="00FC03C5" w:rsidP="00935977">
      <w:pPr>
        <w:pStyle w:val="Ttulo3"/>
      </w:pPr>
      <w:r>
        <w:t xml:space="preserve">Motorista </w:t>
      </w:r>
    </w:p>
    <w:p w14:paraId="2DC5291C" w14:textId="77777777" w:rsidR="00906883" w:rsidRDefault="00FC03C5" w:rsidP="009C175B">
      <w:r>
        <w:t xml:space="preserve">Fazer entregas e coletas por várias regiões do </w:t>
      </w:r>
      <w:commentRangeStart w:id="0"/>
      <w:r w:rsidR="00935977">
        <w:t>estado</w:t>
      </w:r>
      <w:commentRangeEnd w:id="0"/>
      <w:r w:rsidR="00BF07A8">
        <w:rPr>
          <w:rStyle w:val="Refdecomentrio"/>
        </w:rPr>
        <w:commentReference w:id="0"/>
      </w:r>
    </w:p>
    <w:p w14:paraId="18BB000D" w14:textId="2A2C03B5" w:rsidR="00DB313A" w:rsidRDefault="00DB313A" w:rsidP="009C175B"/>
    <w:p w14:paraId="5EC59118" w14:textId="00857FD5" w:rsidR="00BF07A8" w:rsidRPr="00480CDC" w:rsidRDefault="00A40C90" w:rsidP="009C175B">
      <w:pPr>
        <w:rPr>
          <w:b/>
          <w:i/>
          <w:sz w:val="28"/>
          <w:szCs w:val="28"/>
        </w:rPr>
      </w:pPr>
      <w:r w:rsidRPr="00480CDC">
        <w:rPr>
          <w:b/>
          <w:i/>
          <w:sz w:val="28"/>
          <w:szCs w:val="28"/>
        </w:rPr>
        <w:t>Comércio de laranjas Vale do Cai</w:t>
      </w:r>
    </w:p>
    <w:p w14:paraId="1E13387F" w14:textId="671C04D8" w:rsidR="00A40C90" w:rsidRDefault="007E21AF" w:rsidP="00A40C90">
      <w:pPr>
        <w:rPr>
          <w:i/>
        </w:rPr>
      </w:pPr>
      <w:r>
        <w:rPr>
          <w:i/>
        </w:rPr>
        <w:t xml:space="preserve">Motorista </w:t>
      </w:r>
    </w:p>
    <w:p w14:paraId="38F2CB2E" w14:textId="2189B071" w:rsidR="007E21AF" w:rsidRDefault="00B00A34" w:rsidP="00A40C90">
      <w:pPr>
        <w:rPr>
          <w:i/>
        </w:rPr>
      </w:pPr>
      <w:r>
        <w:rPr>
          <w:i/>
        </w:rPr>
        <w:t>Fazer entregas e coletas</w:t>
      </w:r>
    </w:p>
    <w:p w14:paraId="1819CA77" w14:textId="24615FEB" w:rsidR="00DB313A" w:rsidRDefault="00DB313A" w:rsidP="00A40C90">
      <w:pPr>
        <w:rPr>
          <w:i/>
        </w:rPr>
      </w:pPr>
    </w:p>
    <w:p w14:paraId="3A42B359" w14:textId="5BC40906" w:rsidR="00B00A34" w:rsidRDefault="00165359" w:rsidP="00A40C9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Supertex soluções em concreto</w:t>
      </w:r>
    </w:p>
    <w:p w14:paraId="0A9B137C" w14:textId="585E8F4A" w:rsidR="00165359" w:rsidRDefault="009C175B" w:rsidP="00A40C90">
      <w:pPr>
        <w:rPr>
          <w:i/>
        </w:rPr>
      </w:pPr>
      <w:r>
        <w:rPr>
          <w:i/>
        </w:rPr>
        <w:t>Motorista betoneira</w:t>
      </w:r>
    </w:p>
    <w:p w14:paraId="5C5C3BE1" w14:textId="30B1313F" w:rsidR="00935977" w:rsidRPr="00DB313A" w:rsidRDefault="009C175B" w:rsidP="00935977">
      <w:pPr>
        <w:rPr>
          <w:i/>
        </w:rPr>
      </w:pPr>
      <w:r>
        <w:rPr>
          <w:i/>
        </w:rPr>
        <w:t>Realizar entregas de concreto</w:t>
      </w:r>
    </w:p>
    <w:p w14:paraId="597211BC" w14:textId="20A7CB1C" w:rsidR="00F11D59" w:rsidRPr="00076978" w:rsidRDefault="00556095">
      <w:pPr>
        <w:pStyle w:val="Ttulo1"/>
        <w:rPr>
          <w:i/>
          <w:sz w:val="28"/>
          <w:szCs w:val="28"/>
        </w:rPr>
      </w:pPr>
      <w:r w:rsidRPr="00076978">
        <w:rPr>
          <w:i/>
          <w:sz w:val="28"/>
          <w:szCs w:val="28"/>
        </w:rPr>
        <w:t xml:space="preserve">Outras experiências </w:t>
      </w:r>
      <w:r w:rsidR="00DE64EC" w:rsidRPr="00076978">
        <w:rPr>
          <w:i/>
          <w:sz w:val="28"/>
          <w:szCs w:val="28"/>
        </w:rPr>
        <w:t>profissionais</w:t>
      </w:r>
    </w:p>
    <w:p w14:paraId="081F41D3" w14:textId="7A7DBA80" w:rsidR="00F11D59" w:rsidRDefault="00726D7A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Ajudante de motorista </w:t>
      </w:r>
      <w:r w:rsidR="00921065">
        <w:rPr>
          <w:b w:val="0"/>
          <w:sz w:val="22"/>
          <w:szCs w:val="22"/>
        </w:rPr>
        <w:t>Empresa Agrosul Alimentos</w:t>
      </w:r>
    </w:p>
    <w:p w14:paraId="36C0706C" w14:textId="4E83824A" w:rsidR="006C2F63" w:rsidRPr="006E00AA" w:rsidRDefault="006C2F63" w:rsidP="006C2F63">
      <w:pPr>
        <w:rPr>
          <w:i/>
        </w:rPr>
      </w:pPr>
      <w:r w:rsidRPr="006E00AA">
        <w:rPr>
          <w:i/>
        </w:rPr>
        <w:t xml:space="preserve">Auxiliar </w:t>
      </w:r>
      <w:r w:rsidR="00FF14A2" w:rsidRPr="006E00AA">
        <w:rPr>
          <w:i/>
        </w:rPr>
        <w:t>armazentista Empresa Agrosul Alimentos</w:t>
      </w:r>
    </w:p>
    <w:p w14:paraId="322CFE0A" w14:textId="25679C87" w:rsidR="00F11D59" w:rsidRPr="00C87BC2" w:rsidRDefault="00921065">
      <w:pPr>
        <w:rPr>
          <w:i/>
        </w:rPr>
      </w:pPr>
      <w:r w:rsidRPr="006E00AA">
        <w:rPr>
          <w:i/>
        </w:rPr>
        <w:t xml:space="preserve">Operador </w:t>
      </w:r>
      <w:r w:rsidR="00861E60" w:rsidRPr="006E00AA">
        <w:rPr>
          <w:i/>
        </w:rPr>
        <w:t>de máquina injetora Empresa Linann Ferramentas</w:t>
      </w:r>
    </w:p>
    <w:p w14:paraId="75CC22A6" w14:textId="5C258D36" w:rsidR="00B85C1E" w:rsidRPr="00815CA7" w:rsidRDefault="00BF778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Disponibilidade de </w:t>
      </w:r>
      <w:r w:rsidR="00D82680">
        <w:rPr>
          <w:b/>
          <w:i/>
          <w:sz w:val="24"/>
          <w:szCs w:val="24"/>
        </w:rPr>
        <w:t xml:space="preserve">horário ,e viagens ,CNH </w:t>
      </w:r>
      <w:r w:rsidR="004924CD">
        <w:rPr>
          <w:b/>
          <w:i/>
          <w:sz w:val="24"/>
          <w:szCs w:val="24"/>
        </w:rPr>
        <w:t>AD ,não fumante</w:t>
      </w:r>
      <w:r w:rsidR="00604525">
        <w:rPr>
          <w:b/>
          <w:i/>
          <w:sz w:val="24"/>
          <w:szCs w:val="24"/>
        </w:rPr>
        <w:t>.</w:t>
      </w:r>
      <w:bookmarkStart w:id="1" w:name="_GoBack"/>
      <w:bookmarkEnd w:id="1"/>
    </w:p>
    <w:sectPr w:rsidR="00B85C1E" w:rsidRPr="00815CA7">
      <w:headerReference w:type="default" r:id="rId12"/>
      <w:footerReference w:type="default" r:id="rId13"/>
      <w:headerReference w:type="first" r:id="rId14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atan vargas" w:date="2018-04-26T13:05:00Z" w:initials="jv">
    <w:p w14:paraId="4DFC03FE" w14:textId="77777777" w:rsidR="00BF07A8" w:rsidRDefault="00BF07A8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FC03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FC03FE" w16cid:durableId="1E8C4D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118C" w14:textId="77777777" w:rsidR="00802EF0" w:rsidRDefault="00802EF0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581F4E51" w14:textId="77777777" w:rsidR="00802EF0" w:rsidRDefault="00802EF0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6C71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9FA3A" w14:textId="77777777" w:rsidR="00802EF0" w:rsidRDefault="00802EF0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0700478C" w14:textId="77777777" w:rsidR="00802EF0" w:rsidRDefault="00802EF0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911C1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7A41EB" wp14:editId="403FBA8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33E7FF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24A2A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7E28A27" wp14:editId="78DAE93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6338E8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2287E"/>
    <w:multiLevelType w:val="hybridMultilevel"/>
    <w:tmpl w:val="4D227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an vargas">
    <w15:presenceInfo w15:providerId="Windows Live" w15:userId="748827ff2e0cd2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9F"/>
    <w:rsid w:val="000201E3"/>
    <w:rsid w:val="00034C0D"/>
    <w:rsid w:val="00073A30"/>
    <w:rsid w:val="00076978"/>
    <w:rsid w:val="000E4502"/>
    <w:rsid w:val="001004CB"/>
    <w:rsid w:val="00132722"/>
    <w:rsid w:val="00161F64"/>
    <w:rsid w:val="00165359"/>
    <w:rsid w:val="001970BA"/>
    <w:rsid w:val="001A3F9F"/>
    <w:rsid w:val="001D630D"/>
    <w:rsid w:val="001E1052"/>
    <w:rsid w:val="002069DC"/>
    <w:rsid w:val="0021107C"/>
    <w:rsid w:val="00220EA8"/>
    <w:rsid w:val="00230846"/>
    <w:rsid w:val="00236559"/>
    <w:rsid w:val="00246852"/>
    <w:rsid w:val="00253B2E"/>
    <w:rsid w:val="002D5339"/>
    <w:rsid w:val="00315BB9"/>
    <w:rsid w:val="00345C7C"/>
    <w:rsid w:val="00381350"/>
    <w:rsid w:val="003F3F0C"/>
    <w:rsid w:val="00423797"/>
    <w:rsid w:val="004373C7"/>
    <w:rsid w:val="00461BC3"/>
    <w:rsid w:val="004637FE"/>
    <w:rsid w:val="00480CDC"/>
    <w:rsid w:val="004924CD"/>
    <w:rsid w:val="00503F91"/>
    <w:rsid w:val="00542B57"/>
    <w:rsid w:val="00556095"/>
    <w:rsid w:val="005705DA"/>
    <w:rsid w:val="00604525"/>
    <w:rsid w:val="00680740"/>
    <w:rsid w:val="006C2F63"/>
    <w:rsid w:val="006E00AA"/>
    <w:rsid w:val="006E7617"/>
    <w:rsid w:val="00707D04"/>
    <w:rsid w:val="0072175E"/>
    <w:rsid w:val="00726D7A"/>
    <w:rsid w:val="00795554"/>
    <w:rsid w:val="007E21AF"/>
    <w:rsid w:val="00802EF0"/>
    <w:rsid w:val="008127EF"/>
    <w:rsid w:val="00815CA7"/>
    <w:rsid w:val="0081703F"/>
    <w:rsid w:val="008476C4"/>
    <w:rsid w:val="00861E60"/>
    <w:rsid w:val="008742F4"/>
    <w:rsid w:val="008921AE"/>
    <w:rsid w:val="00895640"/>
    <w:rsid w:val="008B3924"/>
    <w:rsid w:val="008B4BB1"/>
    <w:rsid w:val="00906883"/>
    <w:rsid w:val="00912915"/>
    <w:rsid w:val="00921065"/>
    <w:rsid w:val="00935977"/>
    <w:rsid w:val="00965063"/>
    <w:rsid w:val="009C175B"/>
    <w:rsid w:val="00A17D4D"/>
    <w:rsid w:val="00A40C90"/>
    <w:rsid w:val="00A90260"/>
    <w:rsid w:val="00AB4387"/>
    <w:rsid w:val="00AE01AD"/>
    <w:rsid w:val="00B00A34"/>
    <w:rsid w:val="00B133D6"/>
    <w:rsid w:val="00B173AA"/>
    <w:rsid w:val="00B362D1"/>
    <w:rsid w:val="00B85C1E"/>
    <w:rsid w:val="00BA1810"/>
    <w:rsid w:val="00BB0231"/>
    <w:rsid w:val="00BF07A8"/>
    <w:rsid w:val="00BF778E"/>
    <w:rsid w:val="00C7487F"/>
    <w:rsid w:val="00C87BC2"/>
    <w:rsid w:val="00D160B4"/>
    <w:rsid w:val="00D51791"/>
    <w:rsid w:val="00D82680"/>
    <w:rsid w:val="00D94CD0"/>
    <w:rsid w:val="00DA3650"/>
    <w:rsid w:val="00DA46CA"/>
    <w:rsid w:val="00DB313A"/>
    <w:rsid w:val="00DE64EC"/>
    <w:rsid w:val="00E4032C"/>
    <w:rsid w:val="00E40E39"/>
    <w:rsid w:val="00E977CC"/>
    <w:rsid w:val="00F06E17"/>
    <w:rsid w:val="00F11D59"/>
    <w:rsid w:val="00F55420"/>
    <w:rsid w:val="00F86B34"/>
    <w:rsid w:val="00FA60B0"/>
    <w:rsid w:val="00FC03C5"/>
    <w:rsid w:val="00FD23A0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7F8B93"/>
  <w15:chartTrackingRefBased/>
  <w15:docId w15:val="{91FDBA3B-BEC8-434E-94EF-B9273AC2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Refdecomentrio">
    <w:name w:val="annotation reference"/>
    <w:basedOn w:val="Fontepargpadro"/>
    <w:uiPriority w:val="99"/>
    <w:semiHidden/>
    <w:unhideWhenUsed/>
    <w:rsid w:val="00BF07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07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07A8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07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07A8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07A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7A8"/>
    <w:rPr>
      <w:rFonts w:ascii="Arial" w:hAnsi="Arial" w:cs="Arial"/>
      <w:sz w:val="18"/>
      <w:szCs w:val="18"/>
      <w:lang w:val="pt-BR"/>
    </w:rPr>
  </w:style>
  <w:style w:type="character" w:styleId="Hyperlink">
    <w:name w:val="Hyperlink"/>
    <w:basedOn w:val="Fontepargpadro"/>
    <w:uiPriority w:val="99"/>
    <w:unhideWhenUsed/>
    <w:rsid w:val="001004CB"/>
    <w:rPr>
      <w:color w:val="3D859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0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an.vargas@hotmail.com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glossaryDocument" Target="glossary/document.xml" /><Relationship Id="rId2" Type="http://schemas.openxmlformats.org/officeDocument/2006/relationships/styles" Target="styles.xml" /><Relationship Id="rId16" Type="http://schemas.microsoft.com/office/2011/relationships/people" Target="peop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16/09/relationships/commentsIds" Target="commentsIds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microsoft.com/office/2011/relationships/commentsExtended" Target="commentsExtended.xml" /><Relationship Id="rId4" Type="http://schemas.openxmlformats.org/officeDocument/2006/relationships/webSettings" Target="webSettings.xml" /><Relationship Id="rId9" Type="http://schemas.openxmlformats.org/officeDocument/2006/relationships/comments" Target="comments.xml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8B90FBA-7538-5348-B8B5-72E71CB769D2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AAD0CCAFE20844A71CB73F0783E5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DFC518-921B-F34E-99CE-D1C885BE385A}"/>
      </w:docPartPr>
      <w:docPartBody>
        <w:p w:rsidR="00B33970" w:rsidRDefault="002A1597">
          <w:pPr>
            <w:pStyle w:val="75AAD0CCAFE20844A71CB73F0783E59A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97"/>
    <w:rsid w:val="002A1597"/>
    <w:rsid w:val="00B3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9C4CD2148741F4190400A6DC86B4117">
    <w:name w:val="49C4CD2148741F4190400A6DC86B4117"/>
  </w:style>
  <w:style w:type="paragraph" w:customStyle="1" w:styleId="6852496C687C9F4297A88D51DE441E27">
    <w:name w:val="6852496C687C9F4297A88D51DE441E27"/>
  </w:style>
  <w:style w:type="paragraph" w:customStyle="1" w:styleId="53C30785EF9FFC4D87CC040494E3DECE">
    <w:name w:val="53C30785EF9FFC4D87CC040494E3DECE"/>
  </w:style>
  <w:style w:type="paragraph" w:customStyle="1" w:styleId="98F78EB10F1B3343A9A50F660BB9D419">
    <w:name w:val="98F78EB10F1B3343A9A50F660BB9D419"/>
  </w:style>
  <w:style w:type="paragraph" w:customStyle="1" w:styleId="92DD7B1D6794D04DAAFF2CC62F07AF95">
    <w:name w:val="92DD7B1D6794D04DAAFF2CC62F07AF95"/>
  </w:style>
  <w:style w:type="paragraph" w:customStyle="1" w:styleId="4A78154655D2CE44854F461E047572ED">
    <w:name w:val="4A78154655D2CE44854F461E047572ED"/>
  </w:style>
  <w:style w:type="paragraph" w:customStyle="1" w:styleId="3B9DAEEE849FF7459A875E15D935AB8F">
    <w:name w:val="3B9DAEEE849FF7459A875E15D935AB8F"/>
  </w:style>
  <w:style w:type="paragraph" w:customStyle="1" w:styleId="75AAD0CCAFE20844A71CB73F0783E59A">
    <w:name w:val="75AAD0CCAFE20844A71CB73F0783E59A"/>
  </w:style>
  <w:style w:type="paragraph" w:customStyle="1" w:styleId="B245E3F6EA878F4FBDB5FCC11FB451C0">
    <w:name w:val="B245E3F6EA878F4FBDB5FCC11FB451C0"/>
  </w:style>
  <w:style w:type="paragraph" w:customStyle="1" w:styleId="C64A4442B793354F8F53F352F2757DE3">
    <w:name w:val="C64A4442B793354F8F53F352F2757DE3"/>
  </w:style>
  <w:style w:type="paragraph" w:customStyle="1" w:styleId="FD9ED815630E054EA787F7941EA91808">
    <w:name w:val="FD9ED815630E054EA787F7941EA91808"/>
  </w:style>
  <w:style w:type="paragraph" w:customStyle="1" w:styleId="CD2B6DC59462724C9038924CD80842D2">
    <w:name w:val="CD2B6DC59462724C9038924CD80842D2"/>
  </w:style>
  <w:style w:type="paragraph" w:customStyle="1" w:styleId="F26C9FF395714F4F945E6D451292F8E7">
    <w:name w:val="F26C9FF395714F4F945E6D451292F8E7"/>
  </w:style>
  <w:style w:type="paragraph" w:customStyle="1" w:styleId="2D8419C3AC13044A91ED3E4A9C5E4292">
    <w:name w:val="2D8419C3AC13044A91ED3E4A9C5E4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%7bB8B90FBA-7538-5348-B8B5-72E71CB769D2%7dtf50002038.dotx</Template>
  <TotalTime>1</TotalTime>
  <Pages>1</Pages>
  <Words>149</Words>
  <Characters>807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vargas</dc:creator>
  <cp:keywords/>
  <dc:description/>
  <cp:lastModifiedBy>jonatan vargas</cp:lastModifiedBy>
  <cp:revision>2</cp:revision>
  <dcterms:created xsi:type="dcterms:W3CDTF">2018-04-26T17:05:00Z</dcterms:created>
  <dcterms:modified xsi:type="dcterms:W3CDTF">2018-04-26T17:05:00Z</dcterms:modified>
</cp:coreProperties>
</file>