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11" w:rsidRPr="003D5828" w:rsidRDefault="00CB357E" w:rsidP="002E0111">
      <w:pPr>
        <w:pStyle w:val="ElementoGrficodencora"/>
        <w:rPr>
          <w:noProof/>
          <w:lang w:val="pt-BR"/>
        </w:rPr>
      </w:pPr>
      <w:r w:rsidRPr="003D582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4FB3632" wp14:editId="460BB728">
                <wp:simplePos x="0" y="0"/>
                <wp:positionH relativeFrom="page">
                  <wp:posOffset>0</wp:posOffset>
                </wp:positionH>
                <wp:positionV relativeFrom="paragraph">
                  <wp:posOffset>1774190</wp:posOffset>
                </wp:positionV>
                <wp:extent cx="2670810" cy="10106660"/>
                <wp:effectExtent l="0" t="0" r="0" b="889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810" cy="10106660"/>
                          <a:chOff x="0" y="3114675"/>
                          <a:chExt cx="2668270" cy="10103485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ângulo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ângulo Direit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ângulo Direito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tângulo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ângulo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ângulo Direito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ângulo Direito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tâ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ângulo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ângulo direit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ângulo Direito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6BE3B" id="Grupo 94" o:spid="_x0000_s1026" style="position:absolute;margin-left:0;margin-top:139.7pt;width:210.3pt;height:795.8pt;z-index:-251577344;mso-position-horizontal-relative:page;mso-width-relative:margin;mso-height-relative:margin" coordorigin=",31146" coordsize="26682,10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">
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tâ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â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ângulo Direit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ângulo Direit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tângulo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â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ângulo Direit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ângulo Direit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tâ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â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ângulo direit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ângulo Direit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0"/>
        <w:gridCol w:w="2621"/>
        <w:gridCol w:w="557"/>
        <w:gridCol w:w="492"/>
        <w:gridCol w:w="7022"/>
      </w:tblGrid>
      <w:tr w:rsidR="00CB357E" w:rsidRPr="003D5828" w:rsidTr="007E2031">
        <w:trPr>
          <w:trHeight w:val="4716"/>
        </w:trPr>
        <w:tc>
          <w:tcPr>
            <w:tcW w:w="3528" w:type="dxa"/>
            <w:gridSpan w:val="3"/>
          </w:tcPr>
          <w:p w:rsidR="00CB357E" w:rsidRPr="003D5828" w:rsidRDefault="002D4374" w:rsidP="004F4051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905000" cy="19087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6-16 at 08.01.37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666" cy="191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:rsidR="00CB357E" w:rsidRPr="003D5828" w:rsidRDefault="00CB357E" w:rsidP="00B20DFA">
            <w:pPr>
              <w:rPr>
                <w:noProof/>
                <w:lang w:val="pt-BR"/>
              </w:rPr>
            </w:pPr>
          </w:p>
        </w:tc>
        <w:tc>
          <w:tcPr>
            <w:tcW w:w="7022" w:type="dxa"/>
            <w:vMerge w:val="restart"/>
          </w:tcPr>
          <w:p w:rsidR="00CB357E" w:rsidRDefault="002D4374" w:rsidP="002D4374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luiz rocha</w:t>
            </w:r>
          </w:p>
          <w:p w:rsidR="002D4374" w:rsidRDefault="002D4374" w:rsidP="002D4374">
            <w:pPr>
              <w:rPr>
                <w:lang w:val="pt-BR"/>
              </w:rPr>
            </w:pPr>
          </w:p>
          <w:p w:rsidR="002D4374" w:rsidRDefault="002D4374" w:rsidP="002D4374">
            <w:pPr>
              <w:rPr>
                <w:lang w:val="pt-BR"/>
              </w:rPr>
            </w:pPr>
          </w:p>
          <w:p w:rsidR="002D4374" w:rsidRDefault="002D4374" w:rsidP="002D4374">
            <w:pPr>
              <w:rPr>
                <w:lang w:val="pt-BR"/>
              </w:rPr>
            </w:pPr>
          </w:p>
          <w:p w:rsidR="002D4374" w:rsidRDefault="002D4374" w:rsidP="002D4374">
            <w:pPr>
              <w:rPr>
                <w:lang w:val="pt-BR"/>
              </w:rPr>
            </w:pPr>
            <w:r>
              <w:rPr>
                <w:lang w:val="pt-BR"/>
              </w:rPr>
              <w:t>OBJETIVO: TRABALHA JUNTO A EMPRESA PARA SOMAR AOS DEMAIS, SEMPRE CUMPRINDO AS DEMANDAS E DANDO MEU MELHOR.</w:t>
            </w:r>
          </w:p>
          <w:p w:rsidR="002D4374" w:rsidRDefault="002D4374" w:rsidP="002D4374">
            <w:pPr>
              <w:rPr>
                <w:lang w:val="pt-BR"/>
              </w:rPr>
            </w:pPr>
          </w:p>
          <w:p w:rsidR="002D4374" w:rsidRDefault="002D4374" w:rsidP="002D4374">
            <w:pPr>
              <w:rPr>
                <w:lang w:val="pt-BR"/>
              </w:rPr>
            </w:pPr>
            <w:r>
              <w:rPr>
                <w:lang w:val="pt-BR"/>
              </w:rPr>
              <w:t>EXPERIÊNCIAS PROFISSIOAIS:</w:t>
            </w: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CETRIC</w:t>
            </w: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1 ANO MOTORISTA</w:t>
            </w: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SANTA CLARA</w:t>
            </w: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8 ANOS MOTORISTA</w:t>
            </w: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TENHO MUITA EXPERIÊNCIA NESSA ÁREA E GOSTARIA MUITO DE CONTINUAR FAZENDO O QUE GOSTO, SOU RESPONSÁVEL, DE BOA CONDUTA.</w:t>
            </w:r>
            <w:bookmarkStart w:id="0" w:name="_GoBack"/>
            <w:bookmarkEnd w:id="0"/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Default="00E91266" w:rsidP="002D4374">
            <w:pPr>
              <w:rPr>
                <w:lang w:val="pt-BR"/>
              </w:rPr>
            </w:pPr>
          </w:p>
          <w:p w:rsidR="00E91266" w:rsidRPr="002D4374" w:rsidRDefault="00E91266" w:rsidP="002D4374">
            <w:pPr>
              <w:rPr>
                <w:lang w:val="pt-BR"/>
              </w:rPr>
            </w:pPr>
            <w:r>
              <w:rPr>
                <w:lang w:val="pt-BR"/>
              </w:rPr>
              <w:t>CARLOS BARBOSA 16 DE JUNHO DE 2021</w:t>
            </w: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2D4374">
            <w:pPr>
              <w:pStyle w:val="Commarcadores"/>
              <w:numPr>
                <w:ilvl w:val="0"/>
                <w:numId w:val="0"/>
              </w:numPr>
              <w:ind w:left="720"/>
              <w:rPr>
                <w:noProof/>
                <w:lang w:val="pt-BR"/>
              </w:rPr>
            </w:pPr>
          </w:p>
          <w:p w:rsidR="00CB357E" w:rsidRPr="003D5828" w:rsidRDefault="00CB357E" w:rsidP="002D4374">
            <w:pPr>
              <w:pStyle w:val="Commarcadores"/>
              <w:numPr>
                <w:ilvl w:val="0"/>
                <w:numId w:val="0"/>
              </w:numPr>
              <w:ind w:left="720"/>
              <w:rPr>
                <w:noProof/>
                <w:lang w:val="pt-BR"/>
              </w:rPr>
            </w:pPr>
          </w:p>
          <w:p w:rsidR="00CB357E" w:rsidRPr="003D5828" w:rsidRDefault="00CB357E" w:rsidP="002D4374">
            <w:pPr>
              <w:pStyle w:val="Commarcadores"/>
              <w:numPr>
                <w:ilvl w:val="0"/>
                <w:numId w:val="0"/>
              </w:numPr>
              <w:ind w:left="720" w:hanging="360"/>
              <w:rPr>
                <w:noProof/>
                <w:lang w:val="pt-BR"/>
              </w:rPr>
            </w:pPr>
          </w:p>
          <w:p w:rsidR="00CB357E" w:rsidRPr="003D5828" w:rsidRDefault="00CB357E" w:rsidP="002D4374">
            <w:pPr>
              <w:pStyle w:val="Commarcadores"/>
              <w:numPr>
                <w:ilvl w:val="0"/>
                <w:numId w:val="0"/>
              </w:numPr>
              <w:ind w:left="720"/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115B3E">
            <w:pPr>
              <w:rPr>
                <w:noProof/>
                <w:lang w:val="pt-BR"/>
              </w:rPr>
            </w:pPr>
          </w:p>
          <w:p w:rsidR="00CB357E" w:rsidRPr="003D5828" w:rsidRDefault="00CB357E" w:rsidP="002D4374">
            <w:pPr>
              <w:rPr>
                <w:noProof/>
                <w:lang w:val="pt-BR"/>
              </w:rPr>
            </w:pPr>
          </w:p>
        </w:tc>
      </w:tr>
      <w:tr w:rsidR="009E2194" w:rsidRPr="003D5828" w:rsidTr="007E2031">
        <w:trPr>
          <w:trHeight w:val="540"/>
        </w:trPr>
        <w:tc>
          <w:tcPr>
            <w:tcW w:w="350" w:type="dxa"/>
          </w:tcPr>
          <w:p w:rsidR="009E2194" w:rsidRPr="003D5828" w:rsidRDefault="009E2194" w:rsidP="00231455">
            <w:pPr>
              <w:pStyle w:val="Ttulo4"/>
              <w:rPr>
                <w:noProof/>
                <w:lang w:val="pt-BR"/>
              </w:rPr>
            </w:pPr>
          </w:p>
        </w:tc>
        <w:tc>
          <w:tcPr>
            <w:tcW w:w="2621" w:type="dxa"/>
            <w:tcBorders>
              <w:bottom w:val="single" w:sz="4" w:space="0" w:color="FFFFFF" w:themeColor="background1"/>
            </w:tcBorders>
          </w:tcPr>
          <w:p w:rsidR="009E2194" w:rsidRPr="003D5828" w:rsidRDefault="00AD21F6" w:rsidP="00231455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2481036"/>
                <w:placeholder>
                  <w:docPart w:val="AF122136F826496EA0C328CCE3FE6DD6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3D5828">
                  <w:rPr>
                    <w:noProof/>
                    <w:lang w:val="pt-BR" w:bidi="pt-BR"/>
                  </w:rPr>
                  <w:t>C O N T A T O</w:t>
                </w:r>
              </w:sdtContent>
            </w:sdt>
          </w:p>
        </w:tc>
        <w:tc>
          <w:tcPr>
            <w:tcW w:w="557" w:type="dxa"/>
          </w:tcPr>
          <w:p w:rsidR="009E2194" w:rsidRPr="003D5828" w:rsidRDefault="009E2194" w:rsidP="00231455">
            <w:pPr>
              <w:pStyle w:val="Ttulo4"/>
              <w:rPr>
                <w:noProof/>
                <w:lang w:val="pt-BR"/>
              </w:rPr>
            </w:pPr>
          </w:p>
        </w:tc>
        <w:tc>
          <w:tcPr>
            <w:tcW w:w="492" w:type="dxa"/>
          </w:tcPr>
          <w:p w:rsidR="009E2194" w:rsidRPr="003D5828" w:rsidRDefault="009E2194" w:rsidP="00B20DFA">
            <w:pPr>
              <w:pStyle w:val="Ttulo4"/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9E2194" w:rsidRPr="003D5828" w:rsidRDefault="009E2194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31455" w:rsidRPr="003D5828" w:rsidTr="007E2031">
        <w:trPr>
          <w:trHeight w:val="620"/>
        </w:trPr>
        <w:tc>
          <w:tcPr>
            <w:tcW w:w="3528" w:type="dxa"/>
            <w:gridSpan w:val="3"/>
            <w:vAlign w:val="center"/>
          </w:tcPr>
          <w:p w:rsidR="00231455" w:rsidRPr="003D5828" w:rsidRDefault="00231455" w:rsidP="002D4374">
            <w:pPr>
              <w:pStyle w:val="Contato1"/>
              <w:ind w:left="72"/>
              <w:rPr>
                <w:noProof/>
                <w:sz w:val="22"/>
                <w:szCs w:val="22"/>
                <w:lang w:val="pt-BR"/>
              </w:rPr>
            </w:pPr>
            <w:r w:rsidRPr="003D5828">
              <w:rPr>
                <w:noProof/>
                <w:sz w:val="22"/>
                <w:szCs w:val="22"/>
                <w:lang w:val="pt-BR" w:eastAsia="pt-BR"/>
              </w:rPr>
              <w:drawing>
                <wp:inline distT="0" distB="0" distL="0" distR="0" wp14:anchorId="1B66920B" wp14:editId="20073E0F">
                  <wp:extent cx="143510" cy="143510"/>
                  <wp:effectExtent l="0" t="0" r="8890" b="8890"/>
                  <wp:docPr id="1" name="Imagem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o gráfico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828">
              <w:rPr>
                <w:noProof/>
                <w:sz w:val="22"/>
                <w:szCs w:val="22"/>
                <w:lang w:val="pt-BR" w:bidi="pt-BR"/>
              </w:rPr>
              <w:t xml:space="preserve"> </w:t>
            </w:r>
            <w:r w:rsidR="002D4374">
              <w:rPr>
                <w:noProof/>
                <w:sz w:val="22"/>
                <w:szCs w:val="22"/>
                <w:lang w:val="pt-BR"/>
              </w:rPr>
              <w:t>luizrocha208@yahoo.com.br</w:t>
            </w:r>
          </w:p>
        </w:tc>
        <w:tc>
          <w:tcPr>
            <w:tcW w:w="492" w:type="dxa"/>
            <w:vMerge w:val="restart"/>
          </w:tcPr>
          <w:p w:rsidR="00231455" w:rsidRPr="003D5828" w:rsidRDefault="00231455" w:rsidP="00B20DFA">
            <w:pPr>
              <w:rPr>
                <w:noProof/>
                <w:lang w:val="pt-BR"/>
              </w:rPr>
            </w:pPr>
            <w:r w:rsidRPr="003D5828">
              <w:rPr>
                <w:noProof/>
                <w:lang w:val="pt-BR" w:bidi="pt-BR"/>
              </w:rPr>
              <w:t xml:space="preserve"> </w:t>
            </w:r>
          </w:p>
        </w:tc>
        <w:tc>
          <w:tcPr>
            <w:tcW w:w="7022" w:type="dxa"/>
            <w:vMerge/>
          </w:tcPr>
          <w:p w:rsidR="00231455" w:rsidRPr="003D5828" w:rsidRDefault="00231455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31455" w:rsidRPr="003D5828" w:rsidTr="007E2031">
        <w:trPr>
          <w:trHeight w:val="540"/>
        </w:trPr>
        <w:tc>
          <w:tcPr>
            <w:tcW w:w="3528" w:type="dxa"/>
            <w:gridSpan w:val="3"/>
            <w:vAlign w:val="center"/>
          </w:tcPr>
          <w:p w:rsidR="00231455" w:rsidRPr="003D5828" w:rsidRDefault="00231455" w:rsidP="002D4374">
            <w:pPr>
              <w:pStyle w:val="Contato1"/>
              <w:rPr>
                <w:noProof/>
                <w:sz w:val="22"/>
                <w:szCs w:val="22"/>
                <w:lang w:val="pt-BR"/>
              </w:rPr>
            </w:pPr>
            <w:r w:rsidRPr="003D5828">
              <w:rPr>
                <w:noProof/>
                <w:sz w:val="22"/>
                <w:szCs w:val="22"/>
                <w:lang w:val="pt-BR" w:eastAsia="pt-BR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40A67389" wp14:editId="4CAB314D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Elemento 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v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v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v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1DDA3E" id="Elemento gráfico 38" o:spid="_x0000_s1026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">
                      <o:lock v:ext="edit" aspectratio="t"/>
      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3D5828">
              <w:rPr>
                <w:noProof/>
                <w:sz w:val="22"/>
                <w:szCs w:val="22"/>
                <w:lang w:val="pt-BR" w:bidi="pt-BR"/>
              </w:rPr>
              <w:t xml:space="preserve"> </w:t>
            </w:r>
            <w:r w:rsidR="002D4374">
              <w:rPr>
                <w:noProof/>
                <w:sz w:val="22"/>
                <w:szCs w:val="22"/>
                <w:lang w:val="pt-BR"/>
              </w:rPr>
              <w:t>54-996240030</w:t>
            </w:r>
          </w:p>
        </w:tc>
        <w:tc>
          <w:tcPr>
            <w:tcW w:w="492" w:type="dxa"/>
            <w:vMerge/>
          </w:tcPr>
          <w:p w:rsidR="00231455" w:rsidRPr="003D5828" w:rsidRDefault="00231455" w:rsidP="00B20DFA">
            <w:pPr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231455" w:rsidRPr="003D5828" w:rsidRDefault="00231455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31455" w:rsidRPr="003D5828" w:rsidTr="007E2031">
        <w:trPr>
          <w:trHeight w:val="540"/>
        </w:trPr>
        <w:tc>
          <w:tcPr>
            <w:tcW w:w="3528" w:type="dxa"/>
            <w:gridSpan w:val="3"/>
            <w:vAlign w:val="center"/>
          </w:tcPr>
          <w:p w:rsidR="00231455" w:rsidRDefault="00231455" w:rsidP="002D4374">
            <w:pPr>
              <w:pStyle w:val="Contato1"/>
              <w:ind w:left="144"/>
              <w:rPr>
                <w:noProof/>
                <w:sz w:val="22"/>
                <w:szCs w:val="22"/>
                <w:lang w:val="pt-BR" w:bidi="pt-BR"/>
              </w:rPr>
            </w:pPr>
            <w:r w:rsidRPr="003D5828">
              <w:rPr>
                <w:noProof/>
                <w:sz w:val="22"/>
                <w:szCs w:val="22"/>
                <w:lang w:val="pt-BR" w:bidi="pt-BR"/>
              </w:rPr>
              <w:t xml:space="preserve"> </w:t>
            </w:r>
            <w:r w:rsidR="002D4374">
              <w:rPr>
                <w:noProof/>
                <w:sz w:val="22"/>
                <w:szCs w:val="22"/>
                <w:lang w:val="pt-BR" w:bidi="pt-BR"/>
              </w:rPr>
              <w:t>Rua João Pessoa 527 ap402</w:t>
            </w:r>
          </w:p>
          <w:p w:rsidR="002D4374" w:rsidRDefault="002D4374" w:rsidP="002D4374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Bairro: planalto</w:t>
            </w:r>
          </w:p>
          <w:p w:rsidR="002D4374" w:rsidRPr="002D4374" w:rsidRDefault="002D4374" w:rsidP="002D4374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Carlos Barbosa</w:t>
            </w:r>
          </w:p>
        </w:tc>
        <w:tc>
          <w:tcPr>
            <w:tcW w:w="492" w:type="dxa"/>
            <w:vMerge/>
          </w:tcPr>
          <w:p w:rsidR="00231455" w:rsidRPr="003D5828" w:rsidRDefault="00231455" w:rsidP="00B20DFA">
            <w:pPr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231455" w:rsidRPr="003D5828" w:rsidRDefault="00231455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E0111" w:rsidRPr="003D5828" w:rsidTr="007E2031">
        <w:trPr>
          <w:trHeight w:val="1584"/>
        </w:trPr>
        <w:tc>
          <w:tcPr>
            <w:tcW w:w="3528" w:type="dxa"/>
            <w:gridSpan w:val="3"/>
            <w:vAlign w:val="center"/>
          </w:tcPr>
          <w:p w:rsidR="002E0111" w:rsidRPr="003D5828" w:rsidRDefault="002E0111" w:rsidP="00B20DFA">
            <w:pPr>
              <w:pStyle w:val="Contato2"/>
              <w:rPr>
                <w:noProof/>
                <w:lang w:val="pt-BR"/>
              </w:rPr>
            </w:pPr>
          </w:p>
          <w:p w:rsidR="002E0111" w:rsidRPr="003D5828" w:rsidRDefault="002E0111" w:rsidP="00B20DFA">
            <w:pPr>
              <w:pStyle w:val="Contato2"/>
              <w:rPr>
                <w:noProof/>
                <w:lang w:val="pt-BR"/>
              </w:rPr>
            </w:pPr>
            <w:r w:rsidRPr="003D5828">
              <w:rPr>
                <w:noProof/>
                <w:lang w:val="pt-BR" w:eastAsia="pt-BR"/>
              </w:rPr>
              <w:drawing>
                <wp:inline distT="0" distB="0" distL="0" distR="0" wp14:anchorId="54673E2B" wp14:editId="17C8D0DD">
                  <wp:extent cx="343501" cy="343501"/>
                  <wp:effectExtent l="0" t="0" r="0" b="0"/>
                  <wp:docPr id="57" name="Elemento 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vMerge/>
          </w:tcPr>
          <w:p w:rsidR="002E0111" w:rsidRPr="003D5828" w:rsidRDefault="002E0111" w:rsidP="00B20DFA">
            <w:pPr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2E0111" w:rsidRPr="003D5828" w:rsidRDefault="002E0111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E0111" w:rsidRPr="003D5828" w:rsidTr="007E2031">
        <w:trPr>
          <w:trHeight w:val="1229"/>
        </w:trPr>
        <w:tc>
          <w:tcPr>
            <w:tcW w:w="3528" w:type="dxa"/>
            <w:gridSpan w:val="3"/>
          </w:tcPr>
          <w:p w:rsidR="002E0111" w:rsidRPr="003D5828" w:rsidRDefault="002E0111" w:rsidP="00B20DFA">
            <w:pPr>
              <w:rPr>
                <w:noProof/>
                <w:lang w:val="pt-BR"/>
              </w:rPr>
            </w:pPr>
          </w:p>
        </w:tc>
        <w:tc>
          <w:tcPr>
            <w:tcW w:w="492" w:type="dxa"/>
            <w:vMerge/>
          </w:tcPr>
          <w:p w:rsidR="002E0111" w:rsidRPr="003D5828" w:rsidRDefault="002E0111" w:rsidP="00B20DFA">
            <w:pPr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2E0111" w:rsidRPr="003D5828" w:rsidRDefault="002E0111" w:rsidP="00B20DFA">
            <w:pPr>
              <w:pStyle w:val="Ttulo"/>
              <w:rPr>
                <w:noProof/>
                <w:lang w:val="pt-BR"/>
              </w:rPr>
            </w:pPr>
          </w:p>
        </w:tc>
      </w:tr>
      <w:tr w:rsidR="002E0111" w:rsidRPr="003D5828" w:rsidTr="007E2031">
        <w:trPr>
          <w:trHeight w:val="3353"/>
        </w:trPr>
        <w:tc>
          <w:tcPr>
            <w:tcW w:w="3528" w:type="dxa"/>
            <w:gridSpan w:val="3"/>
          </w:tcPr>
          <w:p w:rsidR="002E0111" w:rsidRPr="003D5828" w:rsidRDefault="002E0111" w:rsidP="00B20DFA">
            <w:pPr>
              <w:pStyle w:val="Contato1"/>
              <w:rPr>
                <w:noProof/>
                <w:lang w:val="pt-BR"/>
              </w:rPr>
            </w:pPr>
          </w:p>
          <w:p w:rsidR="002E0111" w:rsidRPr="003D5828" w:rsidRDefault="002E0111" w:rsidP="00B20DFA">
            <w:pPr>
              <w:pStyle w:val="Contato1"/>
              <w:rPr>
                <w:noProof/>
                <w:lang w:val="pt-BR"/>
              </w:rPr>
            </w:pPr>
          </w:p>
          <w:p w:rsidR="00115B3E" w:rsidRPr="003D5828" w:rsidRDefault="00115B3E" w:rsidP="00115B3E">
            <w:pPr>
              <w:pStyle w:val="Contato1"/>
              <w:rPr>
                <w:noProof/>
                <w:lang w:val="pt-BR"/>
              </w:rPr>
            </w:pPr>
          </w:p>
          <w:p w:rsidR="00115B3E" w:rsidRPr="003D5828" w:rsidRDefault="00115B3E" w:rsidP="00115B3E">
            <w:pPr>
              <w:pStyle w:val="Contato1"/>
              <w:rPr>
                <w:noProof/>
                <w:lang w:val="pt-BR"/>
              </w:rPr>
            </w:pPr>
          </w:p>
          <w:p w:rsidR="002E0111" w:rsidRPr="003D5828" w:rsidRDefault="002E0111" w:rsidP="00E91266">
            <w:pPr>
              <w:pStyle w:val="Contato1"/>
              <w:rPr>
                <w:noProof/>
                <w:lang w:val="pt-BR"/>
              </w:rPr>
            </w:pPr>
          </w:p>
        </w:tc>
        <w:tc>
          <w:tcPr>
            <w:tcW w:w="492" w:type="dxa"/>
            <w:vMerge/>
          </w:tcPr>
          <w:p w:rsidR="002E0111" w:rsidRPr="003D5828" w:rsidRDefault="002E0111" w:rsidP="00B20DFA">
            <w:pPr>
              <w:pStyle w:val="Ttulo4"/>
              <w:rPr>
                <w:noProof/>
                <w:lang w:val="pt-BR"/>
              </w:rPr>
            </w:pPr>
          </w:p>
        </w:tc>
        <w:tc>
          <w:tcPr>
            <w:tcW w:w="7022" w:type="dxa"/>
            <w:vMerge/>
          </w:tcPr>
          <w:p w:rsidR="002E0111" w:rsidRPr="003D5828" w:rsidRDefault="002E0111" w:rsidP="00B20DFA">
            <w:pPr>
              <w:pStyle w:val="Ttulo"/>
              <w:rPr>
                <w:noProof/>
                <w:lang w:val="pt-BR"/>
              </w:rPr>
            </w:pPr>
          </w:p>
        </w:tc>
      </w:tr>
    </w:tbl>
    <w:p w:rsidR="00871DB8" w:rsidRPr="003D5828" w:rsidRDefault="003B4AEF">
      <w:pPr>
        <w:rPr>
          <w:noProof/>
          <w:lang w:val="pt-BR"/>
        </w:rPr>
      </w:pPr>
      <w:r w:rsidRPr="003D582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E016E94" wp14:editId="67FBD16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Elemento 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v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v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v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A9D8E" id="Elemento gráfico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">
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3D5828">
        <w:rPr>
          <w:noProof/>
          <w:lang w:val="pt-BR" w:eastAsia="pt-BR"/>
        </w:rPr>
        <w:drawing>
          <wp:anchor distT="0" distB="0" distL="114300" distR="114300" simplePos="0" relativeHeight="251681792" behindDoc="0" locked="0" layoutInCell="1" allowOverlap="1" wp14:anchorId="429D0148" wp14:editId="1C470F1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Elemento 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3D5828">
        <w:rPr>
          <w:noProof/>
          <w:lang w:val="pt-BR" w:eastAsia="pt-BR"/>
        </w:rPr>
        <w:drawing>
          <wp:anchor distT="0" distB="0" distL="114300" distR="114300" simplePos="0" relativeHeight="251672576" behindDoc="0" locked="0" layoutInCell="1" allowOverlap="1" wp14:anchorId="6D1A6FFE" wp14:editId="2A475B89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Elemento 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3D5828">
        <w:rPr>
          <w:noProof/>
          <w:lang w:val="pt-BR" w:eastAsia="pt-BR"/>
        </w:rPr>
        <w:drawing>
          <wp:anchor distT="0" distB="0" distL="114300" distR="114300" simplePos="0" relativeHeight="251691008" behindDoc="0" locked="0" layoutInCell="1" allowOverlap="1" wp14:anchorId="0E8F5EC7" wp14:editId="2D33C12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Elemento 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3D5828">
        <w:rPr>
          <w:noProof/>
          <w:lang w:val="pt-BR" w:eastAsia="pt-BR"/>
        </w:rPr>
        <w:drawing>
          <wp:anchor distT="0" distB="0" distL="114300" distR="114300" simplePos="0" relativeHeight="251688960" behindDoc="0" locked="0" layoutInCell="1" allowOverlap="1" wp14:anchorId="3584B162" wp14:editId="3E95BE6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Elemento 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3D582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B5C83D" wp14:editId="05CF91B3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â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ângulo Direit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ângulo direit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4571C" id="Grupo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â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ângulo Direit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ângulo direit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3D5828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1522B9" wp14:editId="50E1CA8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â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ângulo Direit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ângulo Direit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59E50" id="Grupo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â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ângulo Direit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ângulo Direit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3D5828" w:rsidSect="008263C8">
      <w:pgSz w:w="11906" w:h="16838" w:code="9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F6" w:rsidRDefault="00AD21F6" w:rsidP="00AA35A8">
      <w:pPr>
        <w:spacing w:line="240" w:lineRule="auto"/>
      </w:pPr>
      <w:r>
        <w:separator/>
      </w:r>
    </w:p>
  </w:endnote>
  <w:endnote w:type="continuationSeparator" w:id="0">
    <w:p w:rsidR="00AD21F6" w:rsidRDefault="00AD21F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F6" w:rsidRDefault="00AD21F6" w:rsidP="00AA35A8">
      <w:pPr>
        <w:spacing w:line="240" w:lineRule="auto"/>
      </w:pPr>
      <w:r>
        <w:separator/>
      </w:r>
    </w:p>
  </w:footnote>
  <w:footnote w:type="continuationSeparator" w:id="0">
    <w:p w:rsidR="00AD21F6" w:rsidRDefault="00AD21F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74"/>
    <w:rsid w:val="00016073"/>
    <w:rsid w:val="00033263"/>
    <w:rsid w:val="000334C1"/>
    <w:rsid w:val="0003364E"/>
    <w:rsid w:val="00054E7A"/>
    <w:rsid w:val="000873F6"/>
    <w:rsid w:val="000B286F"/>
    <w:rsid w:val="000D134B"/>
    <w:rsid w:val="00112736"/>
    <w:rsid w:val="00115B3E"/>
    <w:rsid w:val="00124ED6"/>
    <w:rsid w:val="00167789"/>
    <w:rsid w:val="00194704"/>
    <w:rsid w:val="001B160B"/>
    <w:rsid w:val="00203213"/>
    <w:rsid w:val="002236D5"/>
    <w:rsid w:val="00231455"/>
    <w:rsid w:val="00243756"/>
    <w:rsid w:val="0027193E"/>
    <w:rsid w:val="002C4E0C"/>
    <w:rsid w:val="002D4374"/>
    <w:rsid w:val="002E0111"/>
    <w:rsid w:val="002E7306"/>
    <w:rsid w:val="00327D92"/>
    <w:rsid w:val="00331DCE"/>
    <w:rsid w:val="00352A17"/>
    <w:rsid w:val="003B4AEF"/>
    <w:rsid w:val="003D5828"/>
    <w:rsid w:val="004078AF"/>
    <w:rsid w:val="00415CF3"/>
    <w:rsid w:val="00435E71"/>
    <w:rsid w:val="004455D4"/>
    <w:rsid w:val="00453A7B"/>
    <w:rsid w:val="004936B2"/>
    <w:rsid w:val="004A28EA"/>
    <w:rsid w:val="004F4051"/>
    <w:rsid w:val="0050661B"/>
    <w:rsid w:val="006A1E18"/>
    <w:rsid w:val="006C7F5A"/>
    <w:rsid w:val="00722798"/>
    <w:rsid w:val="00760E56"/>
    <w:rsid w:val="00791376"/>
    <w:rsid w:val="007B1BDE"/>
    <w:rsid w:val="007B3003"/>
    <w:rsid w:val="007E2031"/>
    <w:rsid w:val="007F5CE5"/>
    <w:rsid w:val="00814F19"/>
    <w:rsid w:val="008263C8"/>
    <w:rsid w:val="00831977"/>
    <w:rsid w:val="00871DB8"/>
    <w:rsid w:val="00885947"/>
    <w:rsid w:val="00887E05"/>
    <w:rsid w:val="008A171A"/>
    <w:rsid w:val="008F180B"/>
    <w:rsid w:val="008F48B9"/>
    <w:rsid w:val="009049BC"/>
    <w:rsid w:val="00985945"/>
    <w:rsid w:val="009D5812"/>
    <w:rsid w:val="009D646A"/>
    <w:rsid w:val="009E2194"/>
    <w:rsid w:val="00A633B0"/>
    <w:rsid w:val="00AA1166"/>
    <w:rsid w:val="00AA35A8"/>
    <w:rsid w:val="00AD21F6"/>
    <w:rsid w:val="00AE562D"/>
    <w:rsid w:val="00B07FBD"/>
    <w:rsid w:val="00B8453F"/>
    <w:rsid w:val="00B85473"/>
    <w:rsid w:val="00BE5968"/>
    <w:rsid w:val="00BE71CF"/>
    <w:rsid w:val="00C62E97"/>
    <w:rsid w:val="00CB357E"/>
    <w:rsid w:val="00CB3E40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91266"/>
    <w:rsid w:val="00EB5077"/>
    <w:rsid w:val="00EB74E8"/>
    <w:rsid w:val="00EC0F79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EE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D3"/>
  </w:style>
  <w:style w:type="paragraph" w:styleId="Ttulo1">
    <w:name w:val="heading 1"/>
    <w:basedOn w:val="Normal"/>
    <w:next w:val="Normal"/>
    <w:link w:val="Ttulo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7E05"/>
  </w:style>
  <w:style w:type="paragraph" w:styleId="Rodap">
    <w:name w:val="footer"/>
    <w:basedOn w:val="Normal"/>
    <w:link w:val="Rodap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87E05"/>
  </w:style>
  <w:style w:type="table" w:styleId="Tabelacomgrade">
    <w:name w:val="Table Grid"/>
    <w:basedOn w:val="Tabe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oEspaoReservado">
    <w:name w:val="Placeholder Text"/>
    <w:basedOn w:val="Fontepargpadro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har">
    <w:name w:val="Título 4 Char"/>
    <w:basedOn w:val="Fontepargpadro"/>
    <w:link w:val="Ttulo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to1">
    <w:name w:val="Contato1"/>
    <w:basedOn w:val="Normal"/>
    <w:next w:val="Normal"/>
    <w:link w:val="CaracteresdoContato1"/>
    <w:uiPriority w:val="29"/>
    <w:qFormat/>
    <w:rsid w:val="00B8453F"/>
    <w:rPr>
      <w:color w:val="FFFFFF" w:themeColor="background1"/>
    </w:rPr>
  </w:style>
  <w:style w:type="paragraph" w:customStyle="1" w:styleId="Contato2">
    <w:name w:val="Contato2"/>
    <w:basedOn w:val="Normal"/>
    <w:next w:val="Normal"/>
    <w:link w:val="CaracteresdoContato2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aracteresdoContato1">
    <w:name w:val="Caracteres do Contato1"/>
    <w:basedOn w:val="Fontepargpadro"/>
    <w:link w:val="Contato1"/>
    <w:uiPriority w:val="29"/>
    <w:rsid w:val="00887E05"/>
    <w:rPr>
      <w:color w:val="FFFFFF" w:themeColor="background1"/>
    </w:rPr>
  </w:style>
  <w:style w:type="character" w:customStyle="1" w:styleId="Ttulo5Char">
    <w:name w:val="Título 5 Char"/>
    <w:basedOn w:val="Fontepargpadro"/>
    <w:link w:val="Ttulo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acteresdoContato2">
    <w:name w:val="Caracteres do Contato2"/>
    <w:basedOn w:val="Fontepargpadro"/>
    <w:link w:val="Contato2"/>
    <w:uiPriority w:val="29"/>
    <w:rsid w:val="002E0111"/>
    <w:rPr>
      <w:b/>
      <w:color w:val="FFFFFF" w:themeColor="background1"/>
    </w:rPr>
  </w:style>
  <w:style w:type="character" w:customStyle="1" w:styleId="Ttulo6Char">
    <w:name w:val="Título 6 Char"/>
    <w:basedOn w:val="Fontepargpadro"/>
    <w:link w:val="Ttulo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SobreMim">
    <w:name w:val="SobreMim"/>
    <w:basedOn w:val="Normal"/>
    <w:next w:val="Normal"/>
    <w:link w:val="CaracteresSobreMi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acteresSobreMim">
    <w:name w:val="Caracteres SobreMim"/>
    <w:basedOn w:val="Fontepargpadro"/>
    <w:link w:val="SobreMim"/>
    <w:uiPriority w:val="28"/>
    <w:rsid w:val="008A171A"/>
    <w:rPr>
      <w:color w:val="FFFFFF" w:themeColor="background1"/>
    </w:rPr>
  </w:style>
  <w:style w:type="paragraph" w:customStyle="1" w:styleId="ElementoGrficodencora">
    <w:name w:val="Elemento Gráfico de Âncora"/>
    <w:basedOn w:val="Normal"/>
    <w:qFormat/>
    <w:rsid w:val="002E0111"/>
    <w:rPr>
      <w:sz w:val="2"/>
    </w:rPr>
  </w:style>
  <w:style w:type="paragraph" w:styleId="Commarcadores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23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image" Target="media/image10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Modelos\Carta%20de%20apresenta&#231;&#227;o%20com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122136F826496EA0C328CCE3FE6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DC30FB-4746-416E-8BB8-2C40FD04AA68}"/>
      </w:docPartPr>
      <w:docPartBody>
        <w:p w:rsidR="00000000" w:rsidRDefault="005A3462">
          <w:pPr>
            <w:pStyle w:val="AF122136F826496EA0C328CCE3FE6DD6"/>
          </w:pPr>
          <w:r w:rsidRPr="003D5828">
            <w:rPr>
              <w:noProof/>
              <w:lang w:bidi="pt-BR"/>
            </w:rPr>
            <w:t>C O N T A T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2"/>
    <w:rsid w:val="005A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20618DF1024213968AD5810B343549">
    <w:name w:val="AC20618DF1024213968AD5810B343549"/>
  </w:style>
  <w:style w:type="paragraph" w:customStyle="1" w:styleId="A047D1E604704833A37C0240ACC4AB30">
    <w:name w:val="A047D1E604704833A37C0240ACC4AB30"/>
  </w:style>
  <w:style w:type="paragraph" w:customStyle="1" w:styleId="55C4D6B1C64A450192B41FD670ECB948">
    <w:name w:val="55C4D6B1C64A450192B41FD670ECB948"/>
  </w:style>
  <w:style w:type="paragraph" w:customStyle="1" w:styleId="CD50901EB00B44DDBE3CCF3763A8D76A">
    <w:name w:val="CD50901EB00B44DDBE3CCF3763A8D76A"/>
  </w:style>
  <w:style w:type="paragraph" w:customStyle="1" w:styleId="D5E20BFE75C64EC1A5E2625BF1856C09">
    <w:name w:val="D5E20BFE75C64EC1A5E2625BF1856C09"/>
  </w:style>
  <w:style w:type="paragraph" w:customStyle="1" w:styleId="53BD9D0F2D964DAAB89CED9110701F4E">
    <w:name w:val="53BD9D0F2D964DAAB89CED9110701F4E"/>
  </w:style>
  <w:style w:type="paragraph" w:customStyle="1" w:styleId="09EC6B1FAD6A498C9862C3971BA7FE6E">
    <w:name w:val="09EC6B1FAD6A498C9862C3971BA7FE6E"/>
  </w:style>
  <w:style w:type="paragraph" w:customStyle="1" w:styleId="F083B7B794DF440390D2D4E53291912E">
    <w:name w:val="F083B7B794DF440390D2D4E53291912E"/>
  </w:style>
  <w:style w:type="paragraph" w:customStyle="1" w:styleId="D4C69C4A8AE144D6B251D31AC4EB9F5D">
    <w:name w:val="D4C69C4A8AE144D6B251D31AC4EB9F5D"/>
  </w:style>
  <w:style w:type="paragraph" w:customStyle="1" w:styleId="60D73A941FC74B47A9331C5E6C3E1B47">
    <w:name w:val="60D73A941FC74B47A9331C5E6C3E1B47"/>
  </w:style>
  <w:style w:type="paragraph" w:customStyle="1" w:styleId="75D039473D9D44C1A4F23519DDCE483D">
    <w:name w:val="75D039473D9D44C1A4F23519DDCE483D"/>
  </w:style>
  <w:style w:type="paragraph" w:customStyle="1" w:styleId="1740B51C5527466DA9DAFF0901F06A88">
    <w:name w:val="1740B51C5527466DA9DAFF0901F06A88"/>
  </w:style>
  <w:style w:type="paragraph" w:customStyle="1" w:styleId="012B5A24E6D04F33B7557D679B44F755">
    <w:name w:val="012B5A24E6D04F33B7557D679B44F755"/>
  </w:style>
  <w:style w:type="paragraph" w:customStyle="1" w:styleId="40D22A66FFBB4DB78E45252F5882C145">
    <w:name w:val="40D22A66FFBB4DB78E45252F5882C145"/>
  </w:style>
  <w:style w:type="paragraph" w:customStyle="1" w:styleId="24EBBE07654347BB8E3DFFE5EB83D180">
    <w:name w:val="24EBBE07654347BB8E3DFFE5EB83D180"/>
  </w:style>
  <w:style w:type="paragraph" w:customStyle="1" w:styleId="AF122136F826496EA0C328CCE3FE6DD6">
    <w:name w:val="AF122136F826496EA0C328CCE3FE6DD6"/>
  </w:style>
  <w:style w:type="paragraph" w:customStyle="1" w:styleId="06160AE81BF243EAB4BCFAE08CB0709C">
    <w:name w:val="06160AE81BF243EAB4BCFAE08CB0709C"/>
  </w:style>
  <w:style w:type="paragraph" w:customStyle="1" w:styleId="14318C51043D4F1E8A52445903FD90A6">
    <w:name w:val="14318C51043D4F1E8A52445903FD90A6"/>
  </w:style>
  <w:style w:type="paragraph" w:customStyle="1" w:styleId="60C93B599A75489D8A00383E09C21193">
    <w:name w:val="60C93B599A75489D8A00383E09C21193"/>
  </w:style>
  <w:style w:type="paragraph" w:customStyle="1" w:styleId="40F1A4247A0C4436AF374E0E4BF05057">
    <w:name w:val="40F1A4247A0C4436AF374E0E4BF05057"/>
  </w:style>
  <w:style w:type="paragraph" w:customStyle="1" w:styleId="ED30B171AB674E4EA02B809D9182E109">
    <w:name w:val="ED30B171AB674E4EA02B809D9182E109"/>
  </w:style>
  <w:style w:type="paragraph" w:customStyle="1" w:styleId="C184C64C243342CAB7894B9304DF378E">
    <w:name w:val="C184C64C243342CAB7894B9304DF378E"/>
  </w:style>
  <w:style w:type="paragraph" w:customStyle="1" w:styleId="99BE758946884227942396EB46832D60">
    <w:name w:val="99BE758946884227942396EB46832D60"/>
  </w:style>
  <w:style w:type="paragraph" w:customStyle="1" w:styleId="6D4BE782822B42CB96166795D06A3301">
    <w:name w:val="6D4BE782822B42CB96166795D06A3301"/>
  </w:style>
  <w:style w:type="paragraph" w:customStyle="1" w:styleId="FF316177171D40559984D337B308BA68">
    <w:name w:val="FF316177171D40559984D337B308B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323A7CF-85EB-423B-9888-CE6B9BB5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com foto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2021-06-16T10:57:00Z</dcterms:created>
  <dcterms:modified xsi:type="dcterms:W3CDTF">2021-06-16T11:11:00Z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