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2A46" w:rsidRDefault="00C93C81" w:rsidP="00757E91">
      <w:pPr>
        <w:pStyle w:val="Ttulo1"/>
        <w:rPr>
          <w:lang w:bidi="pt-BR"/>
        </w:rPr>
      </w:pPr>
      <w:r>
        <w:rPr>
          <w:lang w:bidi="pt-BR"/>
        </w:rPr>
        <w:t>Currículo</w:t>
      </w:r>
    </w:p>
    <w:p w:rsidR="00C93C81" w:rsidRDefault="00EB4BBF" w:rsidP="00C93C81">
      <w:pPr>
        <w:rPr>
          <w:lang w:bidi="pt-BR"/>
        </w:rPr>
      </w:pPr>
      <w:r>
        <w:rPr>
          <w:lang w:bidi="pt-BR"/>
        </w:rPr>
        <w:t>Nome : Alexsan</w:t>
      </w:r>
      <w:r w:rsidR="002D1E18">
        <w:rPr>
          <w:lang w:bidi="pt-BR"/>
        </w:rPr>
        <w:t xml:space="preserve">dro </w:t>
      </w:r>
      <w:proofErr w:type="spellStart"/>
      <w:r w:rsidR="002D1E18">
        <w:rPr>
          <w:lang w:bidi="pt-BR"/>
        </w:rPr>
        <w:t>menchen</w:t>
      </w:r>
      <w:proofErr w:type="spellEnd"/>
      <w:r w:rsidR="00CE08C5">
        <w:rPr>
          <w:lang w:bidi="pt-BR"/>
        </w:rPr>
        <w:t xml:space="preserve">.   </w:t>
      </w:r>
    </w:p>
    <w:p w:rsidR="00CE08C5" w:rsidRDefault="002E1A0A" w:rsidP="00C93C81">
      <w:pPr>
        <w:rPr>
          <w:lang w:bidi="pt-BR"/>
        </w:rPr>
      </w:pPr>
      <w:r>
        <w:rPr>
          <w:lang w:bidi="pt-BR"/>
        </w:rPr>
        <w:t xml:space="preserve">RG </w:t>
      </w:r>
      <w:r w:rsidR="00CB0875">
        <w:rPr>
          <w:lang w:bidi="pt-BR"/>
        </w:rPr>
        <w:t>4065377394 .idade 42 anos</w:t>
      </w:r>
      <w:r w:rsidR="002E155C">
        <w:rPr>
          <w:lang w:bidi="pt-BR"/>
        </w:rPr>
        <w:t xml:space="preserve">  </w:t>
      </w:r>
    </w:p>
    <w:p w:rsidR="002E155C" w:rsidRDefault="002E155C" w:rsidP="00C93C81">
      <w:pPr>
        <w:rPr>
          <w:lang w:bidi="pt-BR"/>
        </w:rPr>
      </w:pPr>
      <w:r>
        <w:rPr>
          <w:lang w:bidi="pt-BR"/>
        </w:rPr>
        <w:t xml:space="preserve">Nome da mãe </w:t>
      </w:r>
      <w:proofErr w:type="spellStart"/>
      <w:r>
        <w:rPr>
          <w:lang w:bidi="pt-BR"/>
        </w:rPr>
        <w:t>sidônia</w:t>
      </w:r>
      <w:proofErr w:type="spellEnd"/>
      <w:r>
        <w:rPr>
          <w:lang w:bidi="pt-BR"/>
        </w:rPr>
        <w:t xml:space="preserve"> </w:t>
      </w:r>
      <w:proofErr w:type="spellStart"/>
      <w:r>
        <w:rPr>
          <w:lang w:bidi="pt-BR"/>
        </w:rPr>
        <w:t>menchen</w:t>
      </w:r>
      <w:proofErr w:type="spellEnd"/>
    </w:p>
    <w:p w:rsidR="00BB3F00" w:rsidRDefault="00BB3F00" w:rsidP="00C93C81">
      <w:pPr>
        <w:rPr>
          <w:lang w:bidi="pt-BR"/>
        </w:rPr>
      </w:pPr>
      <w:r>
        <w:rPr>
          <w:lang w:bidi="pt-BR"/>
        </w:rPr>
        <w:t xml:space="preserve">Nome do pai Richard </w:t>
      </w:r>
      <w:proofErr w:type="spellStart"/>
      <w:r>
        <w:rPr>
          <w:lang w:bidi="pt-BR"/>
        </w:rPr>
        <w:t>menchen</w:t>
      </w:r>
      <w:proofErr w:type="spellEnd"/>
      <w:r>
        <w:rPr>
          <w:lang w:bidi="pt-BR"/>
        </w:rPr>
        <w:t xml:space="preserve"> neto</w:t>
      </w:r>
    </w:p>
    <w:p w:rsidR="00AF0B00" w:rsidRDefault="00AF0B00" w:rsidP="00C93C81">
      <w:pPr>
        <w:rPr>
          <w:lang w:bidi="pt-BR"/>
        </w:rPr>
      </w:pPr>
      <w:proofErr w:type="spellStart"/>
      <w:r>
        <w:rPr>
          <w:lang w:bidi="pt-BR"/>
        </w:rPr>
        <w:t>Endereço.rua</w:t>
      </w:r>
      <w:proofErr w:type="spellEnd"/>
      <w:r>
        <w:rPr>
          <w:lang w:bidi="pt-BR"/>
        </w:rPr>
        <w:t xml:space="preserve"> general Canabarro </w:t>
      </w:r>
      <w:r w:rsidR="008A35E9">
        <w:rPr>
          <w:lang w:bidi="pt-BR"/>
        </w:rPr>
        <w:t xml:space="preserve">241 . bairro </w:t>
      </w:r>
      <w:proofErr w:type="spellStart"/>
      <w:r w:rsidR="008A35E9">
        <w:rPr>
          <w:lang w:bidi="pt-BR"/>
        </w:rPr>
        <w:t>intersul</w:t>
      </w:r>
      <w:proofErr w:type="spellEnd"/>
      <w:r w:rsidR="008A35E9">
        <w:rPr>
          <w:lang w:bidi="pt-BR"/>
        </w:rPr>
        <w:t xml:space="preserve"> .</w:t>
      </w:r>
      <w:r w:rsidR="00B36652">
        <w:rPr>
          <w:lang w:bidi="pt-BR"/>
        </w:rPr>
        <w:t xml:space="preserve"> alvorada RS.</w:t>
      </w:r>
    </w:p>
    <w:p w:rsidR="00B36652" w:rsidRDefault="00BE381D" w:rsidP="00C93C81">
      <w:pPr>
        <w:rPr>
          <w:lang w:bidi="pt-BR"/>
        </w:rPr>
      </w:pPr>
      <w:r>
        <w:rPr>
          <w:lang w:bidi="pt-BR"/>
        </w:rPr>
        <w:t>Telefone</w:t>
      </w:r>
      <w:r w:rsidR="005C0FB7">
        <w:rPr>
          <w:lang w:bidi="pt-BR"/>
        </w:rPr>
        <w:t xml:space="preserve"> .991589758 </w:t>
      </w:r>
      <w:r w:rsidR="004B2178">
        <w:rPr>
          <w:lang w:bidi="pt-BR"/>
        </w:rPr>
        <w:t>.</w:t>
      </w:r>
    </w:p>
    <w:p w:rsidR="004B2178" w:rsidRDefault="00A37DAA" w:rsidP="00C93C81">
      <w:pPr>
        <w:rPr>
          <w:lang w:bidi="pt-BR"/>
        </w:rPr>
      </w:pPr>
      <w:r>
        <w:rPr>
          <w:lang w:bidi="pt-BR"/>
        </w:rPr>
        <w:t>Número</w:t>
      </w:r>
      <w:r w:rsidR="00712223">
        <w:rPr>
          <w:lang w:bidi="pt-BR"/>
        </w:rPr>
        <w:t xml:space="preserve"> da carteira de trabalho </w:t>
      </w:r>
      <w:r w:rsidR="00D9707E">
        <w:rPr>
          <w:lang w:bidi="pt-BR"/>
        </w:rPr>
        <w:t>7535968</w:t>
      </w:r>
      <w:r w:rsidR="00C858C0">
        <w:rPr>
          <w:lang w:bidi="pt-BR"/>
        </w:rPr>
        <w:t xml:space="preserve"> série 004</w:t>
      </w:r>
      <w:r w:rsidR="00B82B4F">
        <w:rPr>
          <w:lang w:bidi="pt-BR"/>
        </w:rPr>
        <w:t xml:space="preserve">0 </w:t>
      </w:r>
      <w:proofErr w:type="spellStart"/>
      <w:r w:rsidR="00B82B4F">
        <w:rPr>
          <w:lang w:bidi="pt-BR"/>
        </w:rPr>
        <w:t>pis</w:t>
      </w:r>
      <w:proofErr w:type="spellEnd"/>
      <w:r w:rsidR="00B82B4F">
        <w:rPr>
          <w:lang w:bidi="pt-BR"/>
        </w:rPr>
        <w:t xml:space="preserve"> 212</w:t>
      </w:r>
      <w:r w:rsidR="00EA47CF">
        <w:rPr>
          <w:lang w:bidi="pt-BR"/>
        </w:rPr>
        <w:t>85012.15_3</w:t>
      </w:r>
    </w:p>
    <w:p w:rsidR="00EA47CF" w:rsidRDefault="006E47DE" w:rsidP="00C93C81">
      <w:pPr>
        <w:rPr>
          <w:lang w:bidi="pt-BR"/>
        </w:rPr>
      </w:pPr>
      <w:proofErr w:type="spellStart"/>
      <w:r>
        <w:rPr>
          <w:lang w:bidi="pt-BR"/>
        </w:rPr>
        <w:t>Cnh</w:t>
      </w:r>
      <w:proofErr w:type="spellEnd"/>
      <w:r>
        <w:rPr>
          <w:lang w:bidi="pt-BR"/>
        </w:rPr>
        <w:t xml:space="preserve"> </w:t>
      </w:r>
      <w:proofErr w:type="spellStart"/>
      <w:r>
        <w:rPr>
          <w:lang w:bidi="pt-BR"/>
        </w:rPr>
        <w:t>cat</w:t>
      </w:r>
      <w:proofErr w:type="spellEnd"/>
      <w:r>
        <w:rPr>
          <w:lang w:bidi="pt-BR"/>
        </w:rPr>
        <w:t xml:space="preserve"> .d  </w:t>
      </w:r>
      <w:r w:rsidR="002A0E99">
        <w:rPr>
          <w:lang w:bidi="pt-BR"/>
        </w:rPr>
        <w:t xml:space="preserve"> natural de Porto Alegre</w:t>
      </w:r>
      <w:r w:rsidR="001444FF">
        <w:rPr>
          <w:lang w:bidi="pt-BR"/>
        </w:rPr>
        <w:t xml:space="preserve">. Curso </w:t>
      </w:r>
      <w:proofErr w:type="spellStart"/>
      <w:r w:rsidR="001444FF">
        <w:rPr>
          <w:lang w:bidi="pt-BR"/>
        </w:rPr>
        <w:t>sest</w:t>
      </w:r>
      <w:proofErr w:type="spellEnd"/>
      <w:r w:rsidR="001444FF">
        <w:rPr>
          <w:lang w:bidi="pt-BR"/>
        </w:rPr>
        <w:t xml:space="preserve"> </w:t>
      </w:r>
      <w:proofErr w:type="spellStart"/>
      <w:r w:rsidR="001444FF">
        <w:rPr>
          <w:lang w:bidi="pt-BR"/>
        </w:rPr>
        <w:t>Senat</w:t>
      </w:r>
      <w:proofErr w:type="spellEnd"/>
      <w:r w:rsidR="009D099F">
        <w:rPr>
          <w:lang w:bidi="pt-BR"/>
        </w:rPr>
        <w:t xml:space="preserve"> transporte coletivo de passageiros e transporte autônomo </w:t>
      </w:r>
      <w:r w:rsidR="00286B75">
        <w:rPr>
          <w:lang w:bidi="pt-BR"/>
        </w:rPr>
        <w:t xml:space="preserve">de </w:t>
      </w:r>
      <w:proofErr w:type="spellStart"/>
      <w:r w:rsidR="00286B75">
        <w:rPr>
          <w:lang w:bidi="pt-BR"/>
        </w:rPr>
        <w:t>cargas.tac</w:t>
      </w:r>
      <w:proofErr w:type="spellEnd"/>
    </w:p>
    <w:p w:rsidR="00286B75" w:rsidRDefault="00D145FA" w:rsidP="00C93C81">
      <w:pPr>
        <w:rPr>
          <w:lang w:bidi="pt-BR"/>
        </w:rPr>
      </w:pPr>
      <w:r>
        <w:rPr>
          <w:lang w:bidi="pt-BR"/>
        </w:rPr>
        <w:t xml:space="preserve">Escolaridade </w:t>
      </w:r>
      <w:r w:rsidR="009F6BDC">
        <w:rPr>
          <w:lang w:bidi="pt-BR"/>
        </w:rPr>
        <w:t>2grau incompleto</w:t>
      </w:r>
    </w:p>
    <w:p w:rsidR="001579FF" w:rsidRDefault="001A68FA" w:rsidP="00C93C81">
      <w:pPr>
        <w:rPr>
          <w:lang w:bidi="pt-BR"/>
        </w:rPr>
      </w:pPr>
      <w:r>
        <w:rPr>
          <w:lang w:bidi="pt-BR"/>
        </w:rPr>
        <w:t xml:space="preserve">Estado civil casado. </w:t>
      </w:r>
    </w:p>
    <w:p w:rsidR="00944186" w:rsidRDefault="003C3B32" w:rsidP="00C93C81">
      <w:pPr>
        <w:rPr>
          <w:lang w:bidi="pt-BR"/>
        </w:rPr>
      </w:pPr>
      <w:proofErr w:type="spellStart"/>
      <w:r>
        <w:rPr>
          <w:lang w:bidi="pt-BR"/>
        </w:rPr>
        <w:t>Finho</w:t>
      </w:r>
      <w:proofErr w:type="spellEnd"/>
      <w:r>
        <w:rPr>
          <w:lang w:bidi="pt-BR"/>
        </w:rPr>
        <w:t xml:space="preserve"> 2 </w:t>
      </w:r>
    </w:p>
    <w:p w:rsidR="00944186" w:rsidRDefault="00770F12" w:rsidP="00C93C81">
      <w:pPr>
        <w:rPr>
          <w:lang w:bidi="pt-BR"/>
        </w:rPr>
      </w:pPr>
      <w:r>
        <w:rPr>
          <w:lang w:bidi="pt-BR"/>
        </w:rPr>
        <w:t>Experiência profissional.</w:t>
      </w:r>
    </w:p>
    <w:p w:rsidR="00770F12" w:rsidRDefault="00770F12" w:rsidP="00C93C81">
      <w:pPr>
        <w:rPr>
          <w:lang w:bidi="pt-BR"/>
        </w:rPr>
      </w:pPr>
    </w:p>
    <w:p w:rsidR="00770F12" w:rsidRDefault="00B95B36" w:rsidP="00C93C81">
      <w:pPr>
        <w:rPr>
          <w:lang w:bidi="pt-BR"/>
        </w:rPr>
      </w:pPr>
      <w:r>
        <w:rPr>
          <w:lang w:bidi="pt-BR"/>
        </w:rPr>
        <w:t xml:space="preserve">Transportadora minuano coleta entrega </w:t>
      </w:r>
    </w:p>
    <w:p w:rsidR="00B95B36" w:rsidRDefault="00B95B36" w:rsidP="00C93C81">
      <w:pPr>
        <w:rPr>
          <w:lang w:bidi="pt-BR"/>
        </w:rPr>
      </w:pPr>
      <w:r>
        <w:rPr>
          <w:lang w:bidi="pt-BR"/>
        </w:rPr>
        <w:t>Importe revestimento</w:t>
      </w:r>
    </w:p>
    <w:p w:rsidR="00D56661" w:rsidRDefault="00D56661" w:rsidP="00C93C81">
      <w:pPr>
        <w:rPr>
          <w:lang w:bidi="pt-BR"/>
        </w:rPr>
      </w:pPr>
      <w:r>
        <w:rPr>
          <w:lang w:bidi="pt-BR"/>
        </w:rPr>
        <w:t xml:space="preserve">Mercado Zaffari . motorista </w:t>
      </w:r>
      <w:proofErr w:type="spellStart"/>
      <w:r>
        <w:rPr>
          <w:lang w:bidi="pt-BR"/>
        </w:rPr>
        <w:t>truc</w:t>
      </w:r>
      <w:proofErr w:type="spellEnd"/>
      <w:r>
        <w:rPr>
          <w:lang w:bidi="pt-BR"/>
        </w:rPr>
        <w:t xml:space="preserve"> </w:t>
      </w:r>
    </w:p>
    <w:p w:rsidR="008765FF" w:rsidRDefault="008765FF" w:rsidP="00C93C81">
      <w:pPr>
        <w:rPr>
          <w:lang w:bidi="pt-BR"/>
        </w:rPr>
      </w:pPr>
      <w:r>
        <w:rPr>
          <w:lang w:bidi="pt-BR"/>
        </w:rPr>
        <w:t>Gráfica e editora Santa Rita</w:t>
      </w:r>
    </w:p>
    <w:p w:rsidR="008765FF" w:rsidRDefault="00EC3E5D" w:rsidP="00C93C81">
      <w:pPr>
        <w:rPr>
          <w:lang w:bidi="pt-BR"/>
        </w:rPr>
      </w:pPr>
      <w:proofErr w:type="spellStart"/>
      <w:r>
        <w:rPr>
          <w:lang w:bidi="pt-BR"/>
        </w:rPr>
        <w:t>Brozauto</w:t>
      </w:r>
      <w:proofErr w:type="spellEnd"/>
      <w:r>
        <w:rPr>
          <w:lang w:bidi="pt-BR"/>
        </w:rPr>
        <w:t xml:space="preserve"> concessionária </w:t>
      </w:r>
      <w:proofErr w:type="spellStart"/>
      <w:r w:rsidR="00B501AC">
        <w:rPr>
          <w:lang w:bidi="pt-BR"/>
        </w:rPr>
        <w:t>crevrolet</w:t>
      </w:r>
      <w:proofErr w:type="spellEnd"/>
    </w:p>
    <w:p w:rsidR="00B501AC" w:rsidRDefault="00B501AC" w:rsidP="00C93C81">
      <w:pPr>
        <w:rPr>
          <w:lang w:bidi="pt-BR"/>
        </w:rPr>
      </w:pPr>
    </w:p>
    <w:p w:rsidR="00234AB0" w:rsidRDefault="009A2F03" w:rsidP="00C93C81">
      <w:pPr>
        <w:rPr>
          <w:lang w:bidi="pt-BR"/>
        </w:rPr>
      </w:pPr>
      <w:proofErr w:type="spellStart"/>
      <w:r>
        <w:rPr>
          <w:lang w:bidi="pt-BR"/>
        </w:rPr>
        <w:t>Fabesul</w:t>
      </w:r>
      <w:proofErr w:type="spellEnd"/>
      <w:r>
        <w:rPr>
          <w:lang w:bidi="pt-BR"/>
        </w:rPr>
        <w:t xml:space="preserve"> distribuidora </w:t>
      </w:r>
    </w:p>
    <w:p w:rsidR="00754669" w:rsidRDefault="00754669" w:rsidP="00C93C81">
      <w:pPr>
        <w:rPr>
          <w:lang w:bidi="pt-BR"/>
        </w:rPr>
      </w:pPr>
    </w:p>
    <w:p w:rsidR="00754669" w:rsidRDefault="00754669" w:rsidP="00C93C81">
      <w:pPr>
        <w:rPr>
          <w:lang w:bidi="pt-BR"/>
        </w:rPr>
      </w:pPr>
      <w:r>
        <w:rPr>
          <w:lang w:bidi="pt-BR"/>
        </w:rPr>
        <w:t xml:space="preserve">Experiência como motorista 7 anos </w:t>
      </w:r>
      <w:r w:rsidR="00376A39">
        <w:rPr>
          <w:lang w:bidi="pt-BR"/>
        </w:rPr>
        <w:t>sem envolvido em acidentes</w:t>
      </w:r>
    </w:p>
    <w:p w:rsidR="002B7080" w:rsidRDefault="002B7080" w:rsidP="00C93C81">
      <w:pPr>
        <w:rPr>
          <w:lang w:bidi="pt-BR"/>
        </w:rPr>
      </w:pPr>
      <w:r>
        <w:rPr>
          <w:lang w:bidi="pt-BR"/>
        </w:rPr>
        <w:t xml:space="preserve">Experiência </w:t>
      </w:r>
      <w:r w:rsidR="003D7AA0">
        <w:rPr>
          <w:lang w:bidi="pt-BR"/>
        </w:rPr>
        <w:t>viagem para interior do estado.</w:t>
      </w:r>
    </w:p>
    <w:p w:rsidR="00944186" w:rsidRPr="00C93C81" w:rsidRDefault="00944186" w:rsidP="00C93C81">
      <w:pPr>
        <w:rPr>
          <w:lang w:bidi="pt-BR"/>
        </w:rPr>
      </w:pPr>
    </w:p>
    <w:sectPr w:rsidR="00944186" w:rsidRPr="00C93C81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57E91" w:rsidRDefault="00757E91">
      <w:r>
        <w:rPr>
          <w:lang w:bidi="pt-BR"/>
        </w:rPr>
        <w:separator/>
      </w:r>
    </w:p>
    <w:p w:rsidR="00757E91" w:rsidRDefault="00757E91"/>
  </w:endnote>
  <w:endnote w:type="continuationSeparator" w:id="0">
    <w:p w:rsidR="00757E91" w:rsidRDefault="00757E91">
      <w:r>
        <w:rPr>
          <w:lang w:bidi="pt-BR"/>
        </w:rPr>
        <w:continuationSeparator/>
      </w:r>
    </w:p>
    <w:p w:rsidR="00757E91" w:rsidRDefault="00757E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2A46" w:rsidRDefault="00B304F8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57E91" w:rsidRDefault="00757E91">
      <w:r>
        <w:rPr>
          <w:lang w:bidi="pt-BR"/>
        </w:rPr>
        <w:separator/>
      </w:r>
    </w:p>
    <w:p w:rsidR="00757E91" w:rsidRDefault="00757E91"/>
  </w:footnote>
  <w:footnote w:type="continuationSeparator" w:id="0">
    <w:p w:rsidR="00757E91" w:rsidRDefault="00757E91">
      <w:r>
        <w:rPr>
          <w:lang w:bidi="pt-BR"/>
        </w:rPr>
        <w:continuationSeparator/>
      </w:r>
    </w:p>
    <w:p w:rsidR="00757E91" w:rsidRDefault="00757E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91"/>
    <w:rsid w:val="001444FF"/>
    <w:rsid w:val="001579FF"/>
    <w:rsid w:val="001A68FA"/>
    <w:rsid w:val="00234AB0"/>
    <w:rsid w:val="00286B75"/>
    <w:rsid w:val="002A0E99"/>
    <w:rsid w:val="002B7080"/>
    <w:rsid w:val="002D1E18"/>
    <w:rsid w:val="002E155C"/>
    <w:rsid w:val="002E1A0A"/>
    <w:rsid w:val="00376A39"/>
    <w:rsid w:val="003C3B32"/>
    <w:rsid w:val="003D7AA0"/>
    <w:rsid w:val="004B2178"/>
    <w:rsid w:val="00504538"/>
    <w:rsid w:val="005C0FB7"/>
    <w:rsid w:val="005F2A46"/>
    <w:rsid w:val="006E47DE"/>
    <w:rsid w:val="00712223"/>
    <w:rsid w:val="00754669"/>
    <w:rsid w:val="00757E91"/>
    <w:rsid w:val="00770F12"/>
    <w:rsid w:val="008765FF"/>
    <w:rsid w:val="008A35E9"/>
    <w:rsid w:val="00944186"/>
    <w:rsid w:val="009A2F03"/>
    <w:rsid w:val="009D099F"/>
    <w:rsid w:val="009F6BDC"/>
    <w:rsid w:val="00A37DAA"/>
    <w:rsid w:val="00AF0B00"/>
    <w:rsid w:val="00B304F8"/>
    <w:rsid w:val="00B36652"/>
    <w:rsid w:val="00B501AC"/>
    <w:rsid w:val="00B82B4F"/>
    <w:rsid w:val="00B95B36"/>
    <w:rsid w:val="00BB3F00"/>
    <w:rsid w:val="00BE381D"/>
    <w:rsid w:val="00C858C0"/>
    <w:rsid w:val="00C93C81"/>
    <w:rsid w:val="00CB0875"/>
    <w:rsid w:val="00CE08C5"/>
    <w:rsid w:val="00D145FA"/>
    <w:rsid w:val="00D56661"/>
    <w:rsid w:val="00D9707E"/>
    <w:rsid w:val="00DC5AB7"/>
    <w:rsid w:val="00E567F5"/>
    <w:rsid w:val="00EA47CF"/>
    <w:rsid w:val="00EB4BBF"/>
    <w:rsid w:val="00EC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60BCC3"/>
  <w15:chartTrackingRefBased/>
  <w15:docId w15:val="{38AD9154-6339-E448-B787-9FB3E77C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pt-PT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4F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Fontepargpadro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484CC76-FBB9-FC46-8CF2-EC23AB5CD1D2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{1484CC76-FBB9-FC46-8CF2-EC23AB5CD1D2}tf50002051.dotx</Template>
  <TotalTime>1</TotalTime>
  <Pages>1</Pages>
  <Words>123</Words>
  <Characters>669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555191589758</dc:creator>
  <cp:keywords/>
  <dc:description/>
  <cp:lastModifiedBy>555191589758</cp:lastModifiedBy>
  <cp:revision>2</cp:revision>
  <dcterms:created xsi:type="dcterms:W3CDTF">2020-09-30T12:31:00Z</dcterms:created>
  <dcterms:modified xsi:type="dcterms:W3CDTF">2020-09-30T12:31:00Z</dcterms:modified>
</cp:coreProperties>
</file>