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4E7" w:rsidRDefault="00A60C60" w:rsidP="002C1DEB">
      <w:pPr>
        <w:pStyle w:val="Nome"/>
      </w:pPr>
      <w:bookmarkStart w:id="0" w:name="_GoBack"/>
      <w:bookmarkEnd w:id="0"/>
      <w:r>
        <w:rPr>
          <w:sz w:val="48"/>
          <w:szCs w:val="48"/>
        </w:rPr>
        <w:t xml:space="preserve">      SIDNEY CORDEIRO Da Silva</w:t>
      </w:r>
      <w:r w:rsidR="00E71028">
        <w:t xml:space="preserve"> </w:t>
      </w:r>
    </w:p>
    <w:p w:rsidR="001903B2" w:rsidRPr="004C608F" w:rsidRDefault="001903B2" w:rsidP="002C1DEB">
      <w:pPr>
        <w:pStyle w:val="Nome"/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</w:p>
    <w:p w:rsidR="009D44E7" w:rsidRDefault="005A3012">
      <w:pPr>
        <w:pStyle w:val="InformaesdeContato"/>
      </w:pPr>
      <w:r>
        <w:t>Endereço : A</w:t>
      </w:r>
      <w:r w:rsidR="00B736F2">
        <w:t>venida Antônio Matias de Camargo</w:t>
      </w:r>
      <w:r w:rsidR="009E1CF7">
        <w:t xml:space="preserve"> 465 </w:t>
      </w:r>
      <w:r w:rsidR="003D0538">
        <w:t xml:space="preserve">Cotia </w:t>
      </w:r>
      <w:r w:rsidR="00042C28">
        <w:t xml:space="preserve">      </w:t>
      </w:r>
    </w:p>
    <w:p w:rsidR="008578A0" w:rsidRDefault="000505B9">
      <w:pPr>
        <w:pStyle w:val="InformaesdeContato"/>
      </w:pPr>
      <w:r>
        <w:t>Res. (</w:t>
      </w:r>
      <w:r w:rsidR="001C64B3">
        <w:t xml:space="preserve">11) 4611-2887 (11) 97265-8345 </w:t>
      </w:r>
      <w:r w:rsidR="00CF7FAB">
        <w:t>(11)</w:t>
      </w:r>
      <w:r>
        <w:t xml:space="preserve"> 4616- 1129</w:t>
      </w:r>
      <w:r w:rsidR="00CF7FAB">
        <w:t xml:space="preserve"> </w:t>
      </w:r>
    </w:p>
    <w:p w:rsidR="00161F1C" w:rsidRPr="00810B99" w:rsidRDefault="00FD6107">
      <w:pPr>
        <w:pStyle w:val="InformaesdeContato"/>
        <w:rPr>
          <w:b/>
        </w:rPr>
      </w:pPr>
      <w:r>
        <w:rPr>
          <w:b/>
        </w:rPr>
        <w:t>MOTORISTA CATEGORIA D</w:t>
      </w:r>
      <w:r w:rsidR="00042C28">
        <w:rPr>
          <w:b/>
        </w:rPr>
        <w:t xml:space="preserve"> </w:t>
      </w:r>
    </w:p>
    <w:sdt>
      <w:sdtPr>
        <w:id w:val="-1179423465"/>
        <w:placeholder>
          <w:docPart w:val="49E9C345C3AD3C4C965E301282C7F7FD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>
            <w:rPr>
              <w:lang w:bidi="pt-BR"/>
            </w:rPr>
            <w:t>Objetivo</w:t>
          </w:r>
        </w:p>
      </w:sdtContent>
    </w:sdt>
    <w:p w:rsidR="009D44E7" w:rsidRDefault="00602ED7">
      <w:r w:rsidRPr="005F1DF0">
        <w:rPr>
          <w:b/>
        </w:rPr>
        <w:t>Motorista</w:t>
      </w:r>
      <w:r>
        <w:t xml:space="preserve"> </w:t>
      </w:r>
      <w:proofErr w:type="spellStart"/>
      <w:r w:rsidRPr="00426B10">
        <w:rPr>
          <w:b/>
        </w:rPr>
        <w:t>Truck</w:t>
      </w:r>
      <w:proofErr w:type="spellEnd"/>
      <w:r>
        <w:t xml:space="preserve"> / </w:t>
      </w:r>
      <w:r w:rsidRPr="00426B10">
        <w:rPr>
          <w:b/>
        </w:rPr>
        <w:t>Motorista</w:t>
      </w:r>
      <w:r>
        <w:t xml:space="preserve"> </w:t>
      </w:r>
      <w:r w:rsidRPr="00426B10">
        <w:rPr>
          <w:b/>
        </w:rPr>
        <w:t>Rodoviário</w:t>
      </w:r>
      <w:r>
        <w:t xml:space="preserve"> </w:t>
      </w:r>
      <w:r w:rsidR="0000089B">
        <w:t xml:space="preserve">/ </w:t>
      </w:r>
      <w:r w:rsidR="0000089B" w:rsidRPr="00426B10">
        <w:rPr>
          <w:b/>
        </w:rPr>
        <w:t>Motorista</w:t>
      </w:r>
      <w:r w:rsidR="0000089B">
        <w:t xml:space="preserve"> </w:t>
      </w:r>
      <w:r w:rsidR="0000089B" w:rsidRPr="00426B10">
        <w:rPr>
          <w:b/>
        </w:rPr>
        <w:t>de</w:t>
      </w:r>
      <w:r w:rsidR="0000089B">
        <w:t xml:space="preserve"> </w:t>
      </w:r>
      <w:r w:rsidR="008578A0" w:rsidRPr="00426B10">
        <w:rPr>
          <w:b/>
        </w:rPr>
        <w:t>Entrega</w:t>
      </w:r>
      <w:r w:rsidR="008578A0">
        <w:t xml:space="preserve"> </w:t>
      </w:r>
    </w:p>
    <w:sdt>
      <w:sdtPr>
        <w:id w:val="1728489637"/>
        <w:placeholder>
          <w:docPart w:val="F51745C06FFDDB44AAA4C63694790516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>
            <w:rPr>
              <w:lang w:bidi="pt-BR"/>
            </w:rPr>
            <w:t>Experiência</w:t>
          </w:r>
        </w:p>
      </w:sdtContent>
    </w:sdt>
    <w:p w:rsidR="009D44E7" w:rsidRDefault="00AF3C7F">
      <w:r w:rsidRPr="00AF3C7F">
        <w:rPr>
          <w:u w:val="single"/>
        </w:rPr>
        <w:t>C</w:t>
      </w:r>
      <w:r w:rsidR="009E5570" w:rsidRPr="00AF3C7F">
        <w:rPr>
          <w:u w:val="single"/>
        </w:rPr>
        <w:t>argo</w:t>
      </w:r>
      <w:r w:rsidR="009E5570">
        <w:t xml:space="preserve"> </w:t>
      </w:r>
      <w:r w:rsidR="0084701C">
        <w:t>Soft Transportes</w:t>
      </w:r>
      <w:r w:rsidR="00215B1F">
        <w:t xml:space="preserve"> L</w:t>
      </w:r>
      <w:r w:rsidR="00911CCC">
        <w:t>TDA</w:t>
      </w:r>
    </w:p>
    <w:p w:rsidR="009D44E7" w:rsidRDefault="0084701C">
      <w:r>
        <w:t xml:space="preserve">Motorista </w:t>
      </w:r>
      <w:proofErr w:type="spellStart"/>
      <w:r>
        <w:t>Truc</w:t>
      </w:r>
      <w:r w:rsidR="003E56FB">
        <w:t>k</w:t>
      </w:r>
      <w:proofErr w:type="spellEnd"/>
      <w:r w:rsidR="00215B1F">
        <w:t xml:space="preserve">/ </w:t>
      </w:r>
      <w:r w:rsidR="00FA551C">
        <w:t>Início Dezembro 2012</w:t>
      </w:r>
      <w:r w:rsidR="00A90478">
        <w:t xml:space="preserve"> à Setembro de</w:t>
      </w:r>
      <w:r w:rsidR="005126B6">
        <w:t xml:space="preserve"> 2014</w:t>
      </w:r>
    </w:p>
    <w:p w:rsidR="004940CE" w:rsidRDefault="003E56FB" w:rsidP="00B8433E">
      <w:pPr>
        <w:pStyle w:val="Commarcadores"/>
        <w:numPr>
          <w:ilvl w:val="0"/>
          <w:numId w:val="0"/>
        </w:numPr>
      </w:pPr>
      <w:r>
        <w:t xml:space="preserve">Exercia a função de Motorista </w:t>
      </w:r>
      <w:r w:rsidR="00F3070C">
        <w:t xml:space="preserve">Rodoviário </w:t>
      </w:r>
      <w:r w:rsidR="00BD47BD">
        <w:t>fazendo entregas de produtos solicitado</w:t>
      </w:r>
      <w:r w:rsidR="00C25F39">
        <w:t xml:space="preserve"> pelo cliente a empresa .</w:t>
      </w:r>
    </w:p>
    <w:p w:rsidR="003E509E" w:rsidRDefault="00C823CB" w:rsidP="00B8433E">
      <w:pPr>
        <w:pStyle w:val="Commarcadores"/>
        <w:numPr>
          <w:ilvl w:val="0"/>
          <w:numId w:val="0"/>
        </w:numPr>
        <w:ind w:left="216" w:hanging="216"/>
      </w:pPr>
      <w:proofErr w:type="spellStart"/>
      <w:r w:rsidRPr="00AF3C7F">
        <w:rPr>
          <w:u w:val="single"/>
        </w:rPr>
        <w:t>Cinmax</w:t>
      </w:r>
      <w:proofErr w:type="spellEnd"/>
      <w:r>
        <w:t xml:space="preserve"> </w:t>
      </w:r>
      <w:r w:rsidR="00C316A5">
        <w:t xml:space="preserve"> Com. Peças </w:t>
      </w:r>
    </w:p>
    <w:p w:rsidR="00CA3117" w:rsidRDefault="007F767F" w:rsidP="00B8433E">
      <w:pPr>
        <w:pStyle w:val="Commarcadores"/>
        <w:numPr>
          <w:ilvl w:val="0"/>
          <w:numId w:val="0"/>
        </w:numPr>
        <w:ind w:left="216" w:hanging="216"/>
      </w:pPr>
      <w:r>
        <w:t xml:space="preserve">Motorista de Caminhão / Início </w:t>
      </w:r>
      <w:r w:rsidR="00F31819">
        <w:t xml:space="preserve">maio 2006 à </w:t>
      </w:r>
      <w:r w:rsidR="00E50925">
        <w:t>fevereiro 2008</w:t>
      </w:r>
    </w:p>
    <w:p w:rsidR="00DB180F" w:rsidRDefault="004940CE" w:rsidP="00161F1C">
      <w:pPr>
        <w:pStyle w:val="Commarcadores"/>
        <w:numPr>
          <w:ilvl w:val="0"/>
          <w:numId w:val="0"/>
        </w:numPr>
        <w:ind w:left="216" w:hanging="216"/>
      </w:pPr>
      <w:r>
        <w:t xml:space="preserve">Exercia a função de Motorista de Entrega de peças </w:t>
      </w:r>
      <w:r w:rsidR="00A76D3F">
        <w:t xml:space="preserve">automotivas </w:t>
      </w:r>
      <w:r w:rsidR="00EE63B8">
        <w:t>.</w:t>
      </w:r>
    </w:p>
    <w:p w:rsidR="00A84087" w:rsidRDefault="00A84087" w:rsidP="00B8433E">
      <w:pPr>
        <w:pStyle w:val="Commarcadores"/>
        <w:numPr>
          <w:ilvl w:val="0"/>
          <w:numId w:val="0"/>
        </w:numPr>
        <w:ind w:left="216" w:hanging="216"/>
      </w:pPr>
      <w:proofErr w:type="spellStart"/>
      <w:r w:rsidRPr="00AF3C7F">
        <w:rPr>
          <w:u w:val="single"/>
        </w:rPr>
        <w:t>Rison</w:t>
      </w:r>
      <w:proofErr w:type="spellEnd"/>
      <w:r>
        <w:t xml:space="preserve"> Transporte</w:t>
      </w:r>
      <w:r w:rsidR="00633A17">
        <w:t xml:space="preserve">s </w:t>
      </w:r>
      <w:r w:rsidR="00226E77">
        <w:t xml:space="preserve">de Cargas LTDA </w:t>
      </w:r>
    </w:p>
    <w:p w:rsidR="00226E77" w:rsidRDefault="00226E77" w:rsidP="00B8433E">
      <w:pPr>
        <w:pStyle w:val="Commarcadores"/>
        <w:numPr>
          <w:ilvl w:val="0"/>
          <w:numId w:val="0"/>
        </w:numPr>
        <w:ind w:left="216" w:hanging="216"/>
      </w:pPr>
      <w:r>
        <w:t xml:space="preserve">Motorista de Caminhão / Início </w:t>
      </w:r>
      <w:r w:rsidR="00DA1867">
        <w:t>Fevereiro 2010 à Novembro 201</w:t>
      </w:r>
      <w:r w:rsidR="00401FA5">
        <w:t>0</w:t>
      </w:r>
    </w:p>
    <w:p w:rsidR="00A80C64" w:rsidRDefault="008A02BE" w:rsidP="00237688">
      <w:pPr>
        <w:pStyle w:val="Commarcadores"/>
        <w:numPr>
          <w:ilvl w:val="0"/>
          <w:numId w:val="0"/>
        </w:numPr>
        <w:ind w:left="216" w:hanging="216"/>
      </w:pPr>
      <w:r>
        <w:t>Exercia a função de Motorista de Entrega de Móveis sob medida.</w:t>
      </w:r>
    </w:p>
    <w:p w:rsidR="003E509E" w:rsidRDefault="007934D7" w:rsidP="005F1DF0">
      <w:pPr>
        <w:pStyle w:val="Commarcadores"/>
        <w:numPr>
          <w:ilvl w:val="0"/>
          <w:numId w:val="20"/>
        </w:numPr>
      </w:pPr>
      <w:r>
        <w:t>O</w:t>
      </w:r>
      <w:r w:rsidR="00A80C64">
        <w:t xml:space="preserve">BS </w:t>
      </w:r>
      <w:r w:rsidR="0014418C">
        <w:t xml:space="preserve">: Trabalhei </w:t>
      </w:r>
      <w:r w:rsidR="008A721E">
        <w:t>também como autônomo, fazendo entregas</w:t>
      </w:r>
      <w:r w:rsidR="00B87FFB">
        <w:t xml:space="preserve"> ,tenho amplo conhecimento em </w:t>
      </w:r>
      <w:r w:rsidR="00D3793D">
        <w:t xml:space="preserve">Rodovias, Interior e Grande </w:t>
      </w:r>
      <w:r w:rsidR="002E369F">
        <w:t>São</w:t>
      </w:r>
      <w:r w:rsidR="00D3793D">
        <w:t xml:space="preserve"> Paulo.</w:t>
      </w:r>
    </w:p>
    <w:sdt>
      <w:sdtPr>
        <w:id w:val="720946933"/>
        <w:placeholder>
          <w:docPart w:val="A0D98A060B49974BB44B454C04E17213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>
            <w:rPr>
              <w:lang w:bidi="pt-BR"/>
            </w:rPr>
            <w:t>Educação</w:t>
          </w:r>
        </w:p>
      </w:sdtContent>
    </w:sdt>
    <w:p w:rsidR="005E75E6" w:rsidRDefault="003B3085" w:rsidP="00EC3A58">
      <w:pPr>
        <w:pStyle w:val="PargrafodaLista"/>
        <w:numPr>
          <w:ilvl w:val="0"/>
          <w:numId w:val="18"/>
        </w:numPr>
      </w:pPr>
      <w:r>
        <w:t xml:space="preserve">Ensino Médio Completo </w:t>
      </w:r>
    </w:p>
    <w:p w:rsidR="00E67E28" w:rsidRDefault="002D217F" w:rsidP="00E67E28">
      <w:pPr>
        <w:rPr>
          <w:b/>
        </w:rPr>
      </w:pPr>
      <w:r w:rsidRPr="002D217F">
        <w:rPr>
          <w:b/>
          <w:u w:val="single"/>
        </w:rPr>
        <w:t>CURSOS</w:t>
      </w:r>
      <w:r>
        <w:rPr>
          <w:b/>
        </w:rPr>
        <w:t xml:space="preserve"> </w:t>
      </w:r>
      <w:r w:rsidRPr="002D217F">
        <w:rPr>
          <w:b/>
          <w:u w:val="single"/>
        </w:rPr>
        <w:t>TÉCNICOS</w:t>
      </w:r>
      <w:r>
        <w:rPr>
          <w:b/>
        </w:rPr>
        <w:t xml:space="preserve"> </w:t>
      </w:r>
    </w:p>
    <w:p w:rsidR="00734AF6" w:rsidRDefault="00734AF6" w:rsidP="00EC3A58">
      <w:pPr>
        <w:pStyle w:val="PargrafodaLista"/>
        <w:numPr>
          <w:ilvl w:val="0"/>
          <w:numId w:val="17"/>
        </w:numPr>
      </w:pPr>
      <w:r>
        <w:t xml:space="preserve">Direção Defensiva </w:t>
      </w:r>
    </w:p>
    <w:p w:rsidR="00734AF6" w:rsidRPr="00734AF6" w:rsidRDefault="006849EF" w:rsidP="00EC3A58">
      <w:pPr>
        <w:pStyle w:val="PargrafodaLista"/>
        <w:numPr>
          <w:ilvl w:val="0"/>
          <w:numId w:val="17"/>
        </w:numPr>
      </w:pPr>
      <w:r>
        <w:t xml:space="preserve">Empilhadeira </w:t>
      </w:r>
    </w:p>
    <w:p w:rsidR="009D44E7" w:rsidRPr="00505751" w:rsidRDefault="000465A5">
      <w:pPr>
        <w:pStyle w:val="Ttulo1"/>
        <w:rPr>
          <w:i/>
          <w:u w:val="single"/>
        </w:rPr>
      </w:pPr>
      <w:r>
        <w:rPr>
          <w:lang w:bidi="pt-BR"/>
        </w:rPr>
        <w:t>ESTOU À DISPOSIÇÃO DA EMPRESA PARA QUALQUER PROCEDIMENTO NECESSÁRIO .</w:t>
      </w:r>
      <w:r w:rsidR="00505751">
        <w:rPr>
          <w:lang w:bidi="pt-BR"/>
        </w:rPr>
        <w:t xml:space="preserve">                                         Grato : </w:t>
      </w:r>
      <w:r w:rsidR="00505751">
        <w:rPr>
          <w:i/>
          <w:u w:val="single"/>
          <w:lang w:bidi="pt-BR"/>
        </w:rPr>
        <w:t xml:space="preserve">sidney </w:t>
      </w:r>
      <w:r w:rsidR="001D1B30">
        <w:rPr>
          <w:i/>
          <w:u w:val="single"/>
          <w:lang w:bidi="pt-BR"/>
        </w:rPr>
        <w:t xml:space="preserve">Cordeiro </w:t>
      </w:r>
    </w:p>
    <w:p w:rsidR="009D44E7" w:rsidRDefault="009D44E7" w:rsidP="00DD7921">
      <w:pPr>
        <w:pStyle w:val="Commarcadores"/>
        <w:numPr>
          <w:ilvl w:val="0"/>
          <w:numId w:val="0"/>
        </w:numPr>
        <w:ind w:left="216"/>
      </w:pPr>
    </w:p>
    <w:sectPr w:rsidR="009D44E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092" w:rsidRDefault="001A4092">
      <w:r>
        <w:rPr>
          <w:lang w:bidi="pt-BR"/>
        </w:rPr>
        <w:separator/>
      </w:r>
    </w:p>
  </w:endnote>
  <w:endnote w:type="continuationSeparator" w:id="0">
    <w:p w:rsidR="001A4092" w:rsidRDefault="001A4092"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4E7" w:rsidRDefault="0056196A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>
      <w:rPr>
        <w:noProof/>
        <w:lang w:bidi="pt-BR"/>
      </w:rPr>
      <w:t>2</w:t>
    </w:r>
    <w:r>
      <w:rPr>
        <w:noProof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092" w:rsidRDefault="001A4092">
      <w:r>
        <w:rPr>
          <w:lang w:bidi="pt-BR"/>
        </w:rPr>
        <w:separator/>
      </w:r>
    </w:p>
  </w:footnote>
  <w:footnote w:type="continuationSeparator" w:id="0">
    <w:p w:rsidR="001A4092" w:rsidRDefault="001A4092"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4E7" w:rsidRDefault="0056196A">
    <w:r>
      <w:rPr>
        <w:noProof/>
        <w:lang w:val="lt-LT" w:eastAsia="zh-CN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2AEDF0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4E7" w:rsidRDefault="0056196A"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Quadro de página com gui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Quadro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44E7" w:rsidRDefault="009D44E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upo 4" o:spid="_x0000_s1026" alt="Título: Quadro de página com guia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">
              <v:shape id="Quadro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9D44E7" w:rsidRDefault="009D44E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070FB"/>
    <w:multiLevelType w:val="hybridMultilevel"/>
    <w:tmpl w:val="F9060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516388"/>
    <w:multiLevelType w:val="hybridMultilevel"/>
    <w:tmpl w:val="697C1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535AA"/>
    <w:multiLevelType w:val="hybridMultilevel"/>
    <w:tmpl w:val="E9BA2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F1C25"/>
    <w:multiLevelType w:val="hybridMultilevel"/>
    <w:tmpl w:val="B7048E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A42C2"/>
    <w:multiLevelType w:val="hybridMultilevel"/>
    <w:tmpl w:val="89F29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B352E8"/>
    <w:multiLevelType w:val="hybridMultilevel"/>
    <w:tmpl w:val="8E888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25792"/>
    <w:multiLevelType w:val="hybridMultilevel"/>
    <w:tmpl w:val="8486A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2"/>
  </w:num>
  <w:num w:numId="15">
    <w:abstractNumId w:val="17"/>
  </w:num>
  <w:num w:numId="16">
    <w:abstractNumId w:val="18"/>
  </w:num>
  <w:num w:numId="17">
    <w:abstractNumId w:val="10"/>
  </w:num>
  <w:num w:numId="18">
    <w:abstractNumId w:val="19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proofState w:spelling="clean"/>
  <w:attachedTemplate r:id="rId1"/>
  <w:revisionView w:inkAnnotations="0"/>
  <w:defaultTabStop w:val="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F2"/>
    <w:rsid w:val="0000089B"/>
    <w:rsid w:val="00042C28"/>
    <w:rsid w:val="000465A5"/>
    <w:rsid w:val="000505B9"/>
    <w:rsid w:val="001313A0"/>
    <w:rsid w:val="0014418C"/>
    <w:rsid w:val="00161F1C"/>
    <w:rsid w:val="001903B2"/>
    <w:rsid w:val="001A4092"/>
    <w:rsid w:val="001C64B3"/>
    <w:rsid w:val="001D1B30"/>
    <w:rsid w:val="001E3869"/>
    <w:rsid w:val="00215B1F"/>
    <w:rsid w:val="00226E77"/>
    <w:rsid w:val="00237688"/>
    <w:rsid w:val="002C1DEB"/>
    <w:rsid w:val="002D217F"/>
    <w:rsid w:val="002E369F"/>
    <w:rsid w:val="00307A15"/>
    <w:rsid w:val="0032509F"/>
    <w:rsid w:val="003B3085"/>
    <w:rsid w:val="003D0538"/>
    <w:rsid w:val="003E509E"/>
    <w:rsid w:val="003E56FB"/>
    <w:rsid w:val="00401FA5"/>
    <w:rsid w:val="00426B10"/>
    <w:rsid w:val="004940CE"/>
    <w:rsid w:val="004C608F"/>
    <w:rsid w:val="00505751"/>
    <w:rsid w:val="005126B6"/>
    <w:rsid w:val="0056196A"/>
    <w:rsid w:val="005A3012"/>
    <w:rsid w:val="005E75E6"/>
    <w:rsid w:val="005F1DF0"/>
    <w:rsid w:val="00602ED7"/>
    <w:rsid w:val="00633A17"/>
    <w:rsid w:val="006849EF"/>
    <w:rsid w:val="00734AF6"/>
    <w:rsid w:val="00782B42"/>
    <w:rsid w:val="007934D7"/>
    <w:rsid w:val="007A3020"/>
    <w:rsid w:val="007F767F"/>
    <w:rsid w:val="00810B99"/>
    <w:rsid w:val="0084701C"/>
    <w:rsid w:val="008578A0"/>
    <w:rsid w:val="008A02BE"/>
    <w:rsid w:val="008A721E"/>
    <w:rsid w:val="008F02C8"/>
    <w:rsid w:val="00911CCC"/>
    <w:rsid w:val="009D44E7"/>
    <w:rsid w:val="009E1CF7"/>
    <w:rsid w:val="009E5570"/>
    <w:rsid w:val="00A461FF"/>
    <w:rsid w:val="00A60C60"/>
    <w:rsid w:val="00A76D3F"/>
    <w:rsid w:val="00A80C64"/>
    <w:rsid w:val="00A84087"/>
    <w:rsid w:val="00A8582A"/>
    <w:rsid w:val="00A90478"/>
    <w:rsid w:val="00AC4922"/>
    <w:rsid w:val="00AF3C7F"/>
    <w:rsid w:val="00B736F2"/>
    <w:rsid w:val="00B8433E"/>
    <w:rsid w:val="00B87FFB"/>
    <w:rsid w:val="00BD47BD"/>
    <w:rsid w:val="00BD4D47"/>
    <w:rsid w:val="00C20BD1"/>
    <w:rsid w:val="00C25F39"/>
    <w:rsid w:val="00C316A5"/>
    <w:rsid w:val="00C41A59"/>
    <w:rsid w:val="00C823CB"/>
    <w:rsid w:val="00CA3117"/>
    <w:rsid w:val="00CF7D26"/>
    <w:rsid w:val="00CF7FAB"/>
    <w:rsid w:val="00D07235"/>
    <w:rsid w:val="00D3793D"/>
    <w:rsid w:val="00DA1867"/>
    <w:rsid w:val="00DB180F"/>
    <w:rsid w:val="00DD7921"/>
    <w:rsid w:val="00E50925"/>
    <w:rsid w:val="00E67E28"/>
    <w:rsid w:val="00E71028"/>
    <w:rsid w:val="00E94448"/>
    <w:rsid w:val="00EC3A58"/>
    <w:rsid w:val="00ED72FC"/>
    <w:rsid w:val="00EE63B8"/>
    <w:rsid w:val="00F3070C"/>
    <w:rsid w:val="00F31819"/>
    <w:rsid w:val="00FA551C"/>
    <w:rsid w:val="00FD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4585BF4-A778-3F43-925F-2DC88FEB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196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to">
    <w:name w:val="Informações de Conta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Commarcador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0E0B05" w:themeColor="text2"/>
      <w:sz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har">
    <w:name w:val="Data Char"/>
    <w:basedOn w:val="Fontepargpadro"/>
    <w:link w:val="Data"/>
    <w:uiPriority w:val="99"/>
    <w:semiHidden/>
    <w:rPr>
      <w:color w:val="0E0B05" w:themeColor="text2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udaoChar">
    <w:name w:val="Saudação Char"/>
    <w:basedOn w:val="Fontepargpadro"/>
    <w:link w:val="Saudao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har">
    <w:name w:val="Assinatura Char"/>
    <w:basedOn w:val="Fontepargpadro"/>
    <w:link w:val="Assinatur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ACD1164-361C-1242-838B-5CAA084E12A5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E9C345C3AD3C4C965E301282C7F7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19C83E-2F5E-464B-B5D6-2846C4CF023E}"/>
      </w:docPartPr>
      <w:docPartBody>
        <w:p w:rsidR="00C46843" w:rsidRDefault="00C46843">
          <w:pPr>
            <w:pStyle w:val="49E9C345C3AD3C4C965E301282C7F7FD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F51745C06FFDDB44AAA4C636947905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2FB184-D06F-B741-A95B-939B53B1F081}"/>
      </w:docPartPr>
      <w:docPartBody>
        <w:p w:rsidR="00C46843" w:rsidRDefault="00C46843">
          <w:pPr>
            <w:pStyle w:val="F51745C06FFDDB44AAA4C63694790516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A0D98A060B49974BB44B454C04E172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5AD20-3B68-6346-B365-115BF7952592}"/>
      </w:docPartPr>
      <w:docPartBody>
        <w:p w:rsidR="00C46843" w:rsidRDefault="00C46843">
          <w:pPr>
            <w:pStyle w:val="A0D98A060B49974BB44B454C04E17213"/>
          </w:pPr>
          <w:r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43"/>
    <w:rsid w:val="006E3AD3"/>
    <w:rsid w:val="00C4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28B976649D8F45A3DAA09743F87723">
    <w:name w:val="E928B976649D8F45A3DAA09743F87723"/>
  </w:style>
  <w:style w:type="paragraph" w:customStyle="1" w:styleId="B9A15658BDF4C44BB0B557EE3A7DB90B">
    <w:name w:val="B9A15658BDF4C44BB0B557EE3A7DB90B"/>
  </w:style>
  <w:style w:type="paragraph" w:customStyle="1" w:styleId="49E9C345C3AD3C4C965E301282C7F7FD">
    <w:name w:val="49E9C345C3AD3C4C965E301282C7F7FD"/>
  </w:style>
  <w:style w:type="paragraph" w:customStyle="1" w:styleId="DF6BD7D44D6DB44F818445A6828AD863">
    <w:name w:val="DF6BD7D44D6DB44F818445A6828AD863"/>
  </w:style>
  <w:style w:type="paragraph" w:customStyle="1" w:styleId="F51745C06FFDDB44AAA4C63694790516">
    <w:name w:val="F51745C06FFDDB44AAA4C63694790516"/>
  </w:style>
  <w:style w:type="paragraph" w:customStyle="1" w:styleId="5CFCDDA3D0F2464FA22D44F837BEA16B">
    <w:name w:val="5CFCDDA3D0F2464FA22D44F837BEA16B"/>
  </w:style>
  <w:style w:type="paragraph" w:customStyle="1" w:styleId="B1DA17CD07195C40888A43DD027CDA3F">
    <w:name w:val="B1DA17CD07195C40888A43DD027CDA3F"/>
  </w:style>
  <w:style w:type="paragraph" w:styleId="Commarcadore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C8FFA26A58DFB742847C0426A12B0FB9">
    <w:name w:val="C8FFA26A58DFB742847C0426A12B0FB9"/>
  </w:style>
  <w:style w:type="paragraph" w:customStyle="1" w:styleId="A0D98A060B49974BB44B454C04E17213">
    <w:name w:val="A0D98A060B49974BB44B454C04E17213"/>
  </w:style>
  <w:style w:type="paragraph" w:customStyle="1" w:styleId="EB02B1002C69BC4AA076F9BFDAFC3F11">
    <w:name w:val="EB02B1002C69BC4AA076F9BFDAFC3F11"/>
  </w:style>
  <w:style w:type="paragraph" w:customStyle="1" w:styleId="0480FC6ECACBD748B67DF5C79C6FD874">
    <w:name w:val="0480FC6ECACBD748B67DF5C79C6FD874"/>
  </w:style>
  <w:style w:type="paragraph" w:customStyle="1" w:styleId="A9C4041B9BA63042B1E854382769B686">
    <w:name w:val="A9C4041B9BA63042B1E854382769B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9A26-BA0A-7940-9EAD-1A7F580230F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%7bBACD1164-361C-1242-838B-5CAA084E12A5%7dtf50002018.dotx</Template>
  <TotalTime>1</TotalTime>
  <Pages>1</Pages>
  <Words>172</Words>
  <Characters>930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susududah@hotmail.com</dc:creator>
  <cp:keywords/>
  <dc:description/>
  <cp:lastModifiedBy>susududah@hotmail.com</cp:lastModifiedBy>
  <cp:revision>2</cp:revision>
  <dcterms:created xsi:type="dcterms:W3CDTF">2019-01-31T17:52:00Z</dcterms:created>
  <dcterms:modified xsi:type="dcterms:W3CDTF">2019-01-31T17:52:00Z</dcterms:modified>
</cp:coreProperties>
</file>