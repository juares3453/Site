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B6561" w:rsidRPr="006B6561" w:rsidRDefault="006B6561" w:rsidP="006B6561">
      <w:pPr>
        <w:jc w:val="center"/>
        <w:rPr>
          <w:rStyle w:val="Forte"/>
          <w:i/>
          <w:sz w:val="56"/>
          <w:szCs w:val="56"/>
        </w:rPr>
      </w:pPr>
      <w:r w:rsidRPr="006B6561">
        <w:rPr>
          <w:rStyle w:val="Forte"/>
          <w:i/>
          <w:sz w:val="56"/>
          <w:szCs w:val="56"/>
        </w:rPr>
        <w:t>CURRICULO</w:t>
      </w:r>
    </w:p>
    <w:p w:rsidR="006B6561" w:rsidRDefault="006B6561" w:rsidP="006B6561"/>
    <w:p w:rsidR="006B6561" w:rsidRDefault="006B6561" w:rsidP="006B6561">
      <w:r>
        <w:t xml:space="preserve"> </w:t>
      </w:r>
    </w:p>
    <w:p w:rsidR="006B6561" w:rsidRDefault="006B6561" w:rsidP="006B6561">
      <w:pPr>
        <w:jc w:val="center"/>
        <w:rPr>
          <w:b/>
          <w:i/>
          <w:sz w:val="44"/>
          <w:szCs w:val="44"/>
          <w:u w:val="single"/>
        </w:rPr>
      </w:pPr>
      <w:r w:rsidRPr="006B6561">
        <w:rPr>
          <w:b/>
          <w:i/>
          <w:sz w:val="44"/>
          <w:szCs w:val="44"/>
          <w:u w:val="single"/>
        </w:rPr>
        <w:t xml:space="preserve">Luciano </w:t>
      </w:r>
      <w:proofErr w:type="spellStart"/>
      <w:r w:rsidRPr="006B6561">
        <w:rPr>
          <w:b/>
          <w:i/>
          <w:sz w:val="44"/>
          <w:szCs w:val="44"/>
          <w:u w:val="single"/>
        </w:rPr>
        <w:t>Anghinoni</w:t>
      </w:r>
      <w:proofErr w:type="spellEnd"/>
    </w:p>
    <w:p w:rsidR="006B6561" w:rsidRPr="006B6561" w:rsidRDefault="006B6561" w:rsidP="006B6561">
      <w:pPr>
        <w:jc w:val="center"/>
        <w:rPr>
          <w:b/>
          <w:i/>
          <w:sz w:val="44"/>
          <w:szCs w:val="44"/>
          <w:u w:val="single"/>
        </w:rPr>
      </w:pPr>
    </w:p>
    <w:p w:rsidR="006B6561" w:rsidRPr="006B6561" w:rsidRDefault="006B6561" w:rsidP="006B6561">
      <w:pPr>
        <w:rPr>
          <w:b/>
          <w:i/>
          <w:sz w:val="32"/>
          <w:szCs w:val="32"/>
        </w:rPr>
      </w:pPr>
      <w:r w:rsidRPr="006B6561">
        <w:rPr>
          <w:b/>
          <w:i/>
          <w:sz w:val="32"/>
          <w:szCs w:val="32"/>
        </w:rPr>
        <w:t xml:space="preserve">Dados Pessoais _____________________________________ </w:t>
      </w:r>
    </w:p>
    <w:p w:rsidR="006B6561" w:rsidRDefault="006B6561" w:rsidP="006B6561">
      <w:r>
        <w:t xml:space="preserve">Nome Mãe: </w:t>
      </w:r>
      <w:proofErr w:type="spellStart"/>
      <w:r>
        <w:t>Aneli</w:t>
      </w:r>
      <w:proofErr w:type="spellEnd"/>
      <w:r>
        <w:t xml:space="preserve"> Basso                                           Nome Pai: Roberto </w:t>
      </w:r>
      <w:proofErr w:type="spellStart"/>
      <w:r>
        <w:t>Anghinoni</w:t>
      </w:r>
      <w:proofErr w:type="spellEnd"/>
      <w:r>
        <w:t xml:space="preserve">    Data de Nascimento:  14/11/1989                             </w:t>
      </w:r>
      <w:r w:rsidR="00703CE9">
        <w:t>Estado Civil: União Estável</w:t>
      </w:r>
      <w:r>
        <w:t xml:space="preserve">   Naturalidade: Farroupilha / RS                                 Fumante: Não           Filhos: </w:t>
      </w:r>
      <w:r w:rsidR="00E95B27">
        <w:t>sim 1</w:t>
      </w:r>
      <w:r>
        <w:t xml:space="preserve"> Carteira Nacional de Habilitação Categoria E   </w:t>
      </w:r>
    </w:p>
    <w:p w:rsidR="006B6561" w:rsidRDefault="006B6561" w:rsidP="006B6561">
      <w:r>
        <w:t xml:space="preserve"> </w:t>
      </w:r>
    </w:p>
    <w:p w:rsidR="006B6561" w:rsidRPr="006B6561" w:rsidRDefault="006B6561" w:rsidP="006B6561">
      <w:pPr>
        <w:rPr>
          <w:b/>
          <w:i/>
          <w:sz w:val="32"/>
          <w:szCs w:val="32"/>
        </w:rPr>
      </w:pPr>
      <w:r w:rsidRPr="006B6561">
        <w:rPr>
          <w:b/>
          <w:i/>
          <w:sz w:val="32"/>
          <w:szCs w:val="32"/>
        </w:rPr>
        <w:t xml:space="preserve">Informações de Contato ________________________________ </w:t>
      </w:r>
    </w:p>
    <w:p w:rsidR="006B6561" w:rsidRDefault="006B6561" w:rsidP="00444664">
      <w:pPr>
        <w:tabs>
          <w:tab w:val="left" w:pos="4962"/>
        </w:tabs>
      </w:pPr>
      <w:r>
        <w:t>Endereço:</w:t>
      </w:r>
      <w:r w:rsidR="00F667EC">
        <w:t xml:space="preserve"> Rua Luiz </w:t>
      </w:r>
      <w:proofErr w:type="spellStart"/>
      <w:r w:rsidR="00F667EC">
        <w:t>faguerazzi</w:t>
      </w:r>
      <w:proofErr w:type="spellEnd"/>
      <w:r w:rsidR="00F667EC">
        <w:t>, 83 Apto. 02</w:t>
      </w:r>
      <w:r>
        <w:t xml:space="preserve">  </w:t>
      </w:r>
      <w:r w:rsidR="00444664">
        <w:t xml:space="preserve">  </w:t>
      </w:r>
      <w:r w:rsidR="00DF6194">
        <w:t xml:space="preserve">   </w:t>
      </w:r>
      <w:r>
        <w:t xml:space="preserve">     </w:t>
      </w:r>
      <w:r w:rsidR="00444664">
        <w:t>Bairro: Nova Vicenza</w:t>
      </w:r>
      <w:r>
        <w:t xml:space="preserve">.                        Cidade: Farroupilha                                                   CEP: 95180.000         UF: RS Telefone Residencial: (54) 3268.3548   </w:t>
      </w:r>
      <w:r w:rsidR="00F667EC">
        <w:t xml:space="preserve">                   </w:t>
      </w:r>
      <w:r>
        <w:t xml:space="preserve">Telefone Celular: (54) 84113997   Telefone de Recado:  </w:t>
      </w:r>
      <w:r w:rsidR="00DF6194">
        <w:t xml:space="preserve"> </w:t>
      </w:r>
      <w:r>
        <w:t xml:space="preserve">(54) 3261.4199  </w:t>
      </w:r>
      <w:r w:rsidR="00F667EC">
        <w:t xml:space="preserve">                    </w:t>
      </w:r>
      <w:r>
        <w:t xml:space="preserve"> E-mail: lu.a20@hotmail.com </w:t>
      </w:r>
    </w:p>
    <w:p w:rsidR="006B6561" w:rsidRDefault="006B6561" w:rsidP="006B6561">
      <w:r>
        <w:t xml:space="preserve"> </w:t>
      </w:r>
    </w:p>
    <w:p w:rsidR="006B6561" w:rsidRPr="00F667EC" w:rsidRDefault="006B6561" w:rsidP="006B6561">
      <w:pPr>
        <w:rPr>
          <w:b/>
          <w:i/>
          <w:sz w:val="32"/>
          <w:szCs w:val="32"/>
        </w:rPr>
      </w:pPr>
      <w:r w:rsidRPr="00F667EC">
        <w:rPr>
          <w:b/>
          <w:i/>
          <w:sz w:val="32"/>
          <w:szCs w:val="32"/>
        </w:rPr>
        <w:t xml:space="preserve">Grau de Instrução ___________________________________ </w:t>
      </w:r>
    </w:p>
    <w:p w:rsidR="00F667EC" w:rsidRDefault="00F667EC" w:rsidP="006B6561"/>
    <w:p w:rsidR="006B6561" w:rsidRDefault="006B6561" w:rsidP="006B6561">
      <w:r>
        <w:t xml:space="preserve">Ensino Médio   </w:t>
      </w:r>
      <w:r w:rsidR="00ED6D98">
        <w:t>Completo</w:t>
      </w:r>
    </w:p>
    <w:p w:rsidR="006B6561" w:rsidRDefault="006B6561" w:rsidP="006B6561">
      <w:r>
        <w:t xml:space="preserve"> </w:t>
      </w:r>
    </w:p>
    <w:p w:rsidR="006B6561" w:rsidRDefault="006B6561" w:rsidP="006B6561">
      <w:r>
        <w:t xml:space="preserve"> </w:t>
      </w:r>
    </w:p>
    <w:p w:rsidR="006B6561" w:rsidRPr="00F667EC" w:rsidRDefault="006B6561" w:rsidP="006B6561">
      <w:pPr>
        <w:rPr>
          <w:b/>
          <w:i/>
          <w:sz w:val="32"/>
          <w:szCs w:val="32"/>
        </w:rPr>
      </w:pPr>
      <w:r w:rsidRPr="00F667EC">
        <w:rPr>
          <w:b/>
          <w:i/>
          <w:sz w:val="32"/>
          <w:szCs w:val="32"/>
        </w:rPr>
        <w:t xml:space="preserve">Formação Profissional ________________________________ </w:t>
      </w:r>
    </w:p>
    <w:p w:rsidR="00FC4ABB" w:rsidRDefault="00FC4ABB" w:rsidP="006B6561"/>
    <w:p w:rsidR="00ED6D98" w:rsidRDefault="00ED6D98" w:rsidP="006B6561"/>
    <w:p w:rsidR="008E4570" w:rsidRDefault="00FC606D" w:rsidP="006B6561">
      <w:r w:rsidRPr="00ED6D98">
        <w:rPr>
          <w:u w:val="single"/>
        </w:rPr>
        <w:t>Empresa</w:t>
      </w:r>
      <w:r>
        <w:t xml:space="preserve">: </w:t>
      </w:r>
      <w:proofErr w:type="spellStart"/>
      <w:r>
        <w:t>Bristot</w:t>
      </w:r>
      <w:proofErr w:type="spellEnd"/>
      <w:r w:rsidR="00135A8D">
        <w:t xml:space="preserve">                              Cargo</w:t>
      </w:r>
      <w:r w:rsidR="003002B6">
        <w:t xml:space="preserve">: Motorista e vendedor        </w:t>
      </w:r>
      <w:r w:rsidR="003002B6" w:rsidRPr="009129C0">
        <w:rPr>
          <w:u w:val="single"/>
        </w:rPr>
        <w:t>Período</w:t>
      </w:r>
      <w:r w:rsidR="00430171">
        <w:t>:</w:t>
      </w:r>
      <w:r w:rsidR="00C01C7B">
        <w:t>3,</w:t>
      </w:r>
      <w:r w:rsidR="0099172A">
        <w:t>10 Anos</w:t>
      </w:r>
    </w:p>
    <w:p w:rsidR="00135A8D" w:rsidRDefault="00135A8D" w:rsidP="006B6561">
      <w:pPr>
        <w:rPr>
          <w:u w:val="single"/>
        </w:rPr>
      </w:pPr>
    </w:p>
    <w:p w:rsidR="006B6561" w:rsidRDefault="006B6561" w:rsidP="006B6561">
      <w:r w:rsidRPr="00F667EC">
        <w:rPr>
          <w:u w:val="single"/>
        </w:rPr>
        <w:t>Empresa</w:t>
      </w:r>
      <w:r>
        <w:t xml:space="preserve">: </w:t>
      </w:r>
      <w:proofErr w:type="spellStart"/>
      <w:r>
        <w:t>Minassul</w:t>
      </w:r>
      <w:proofErr w:type="spellEnd"/>
      <w:r>
        <w:t xml:space="preserve">           </w:t>
      </w:r>
      <w:r w:rsidR="00F667EC">
        <w:t xml:space="preserve">               </w:t>
      </w:r>
      <w:r>
        <w:t xml:space="preserve">  Cargo: Motorista de caminhão C </w:t>
      </w:r>
      <w:r w:rsidR="00BC36AD">
        <w:t xml:space="preserve"> </w:t>
      </w:r>
      <w:r>
        <w:t xml:space="preserve"> </w:t>
      </w:r>
      <w:r w:rsidRPr="00F667EC">
        <w:rPr>
          <w:u w:val="single"/>
        </w:rPr>
        <w:t>Período</w:t>
      </w:r>
      <w:r>
        <w:t xml:space="preserve">: 3  Anos  </w:t>
      </w:r>
    </w:p>
    <w:p w:rsidR="006B6561" w:rsidRDefault="006B6561" w:rsidP="006B6561">
      <w:r>
        <w:t xml:space="preserve"> </w:t>
      </w:r>
    </w:p>
    <w:p w:rsidR="006B6561" w:rsidRDefault="006B6561" w:rsidP="006B6561">
      <w:r w:rsidRPr="00F667EC">
        <w:rPr>
          <w:u w:val="single"/>
        </w:rPr>
        <w:t>Empresa</w:t>
      </w:r>
      <w:r>
        <w:t xml:space="preserve">: Arabescos  </w:t>
      </w:r>
      <w:r w:rsidR="00F667EC">
        <w:t xml:space="preserve">                       </w:t>
      </w:r>
      <w:r>
        <w:t xml:space="preserve"> Cargo: Motorista de carga e frete</w:t>
      </w:r>
      <w:r w:rsidR="007056BA">
        <w:t>.</w:t>
      </w:r>
      <w:r>
        <w:t xml:space="preserve"> </w:t>
      </w:r>
      <w:r w:rsidR="00BC36AD">
        <w:t xml:space="preserve"> </w:t>
      </w:r>
      <w:r w:rsidRPr="00F667EC">
        <w:rPr>
          <w:u w:val="single"/>
        </w:rPr>
        <w:t>Período</w:t>
      </w:r>
      <w:r>
        <w:t xml:space="preserve">: 1  Ano </w:t>
      </w:r>
    </w:p>
    <w:p w:rsidR="00224B68" w:rsidRDefault="006B6561" w:rsidP="00224B68">
      <w:r>
        <w:t xml:space="preserve"> </w:t>
      </w:r>
    </w:p>
    <w:p w:rsidR="006B6561" w:rsidRDefault="006B6561" w:rsidP="00224B68">
      <w:r w:rsidRPr="00F667EC">
        <w:rPr>
          <w:u w:val="single"/>
        </w:rPr>
        <w:t>Empresa</w:t>
      </w:r>
      <w:r>
        <w:t xml:space="preserve">: Vonpar                 </w:t>
      </w:r>
      <w:r w:rsidR="00F667EC">
        <w:t xml:space="preserve">             </w:t>
      </w:r>
      <w:r>
        <w:t xml:space="preserve"> Cargo: Motorista entregador  </w:t>
      </w:r>
      <w:r w:rsidR="00BC36AD">
        <w:t xml:space="preserve">      </w:t>
      </w:r>
      <w:r>
        <w:t xml:space="preserve"> </w:t>
      </w:r>
      <w:r w:rsidRPr="00F667EC">
        <w:rPr>
          <w:u w:val="single"/>
        </w:rPr>
        <w:t>Período</w:t>
      </w:r>
      <w:r>
        <w:t xml:space="preserve">: 2  Anos </w:t>
      </w:r>
    </w:p>
    <w:p w:rsidR="006B6561" w:rsidRDefault="006B6561" w:rsidP="006B6561">
      <w:r>
        <w:t xml:space="preserve"> </w:t>
      </w:r>
    </w:p>
    <w:p w:rsidR="007078BE" w:rsidRPr="007078BE" w:rsidRDefault="007078BE" w:rsidP="006B6561">
      <w:r w:rsidRPr="007078BE">
        <w:rPr>
          <w:u w:val="single"/>
        </w:rPr>
        <w:t>Empresa:</w:t>
      </w:r>
      <w:r>
        <w:t xml:space="preserve"> </w:t>
      </w:r>
      <w:proofErr w:type="spellStart"/>
      <w:r>
        <w:t>Bonalume</w:t>
      </w:r>
      <w:proofErr w:type="spellEnd"/>
      <w:r>
        <w:t xml:space="preserve">                           Cargo: </w:t>
      </w:r>
      <w:r w:rsidR="007056BA">
        <w:t xml:space="preserve">Motorista                      </w:t>
      </w:r>
      <w:r>
        <w:t xml:space="preserve">    </w:t>
      </w:r>
      <w:r w:rsidRPr="007078BE">
        <w:rPr>
          <w:u w:val="single"/>
        </w:rPr>
        <w:t>Período:</w:t>
      </w:r>
      <w:r w:rsidR="007056BA">
        <w:rPr>
          <w:u w:val="single"/>
        </w:rPr>
        <w:t xml:space="preserve"> </w:t>
      </w:r>
      <w:r w:rsidR="007056BA">
        <w:t>1,4Anos</w:t>
      </w:r>
    </w:p>
    <w:p w:rsidR="00A259B8" w:rsidRDefault="00A259B8" w:rsidP="006B6561"/>
    <w:p w:rsidR="006B6561" w:rsidRDefault="006B6561" w:rsidP="006B6561">
      <w:r>
        <w:t xml:space="preserve"> </w:t>
      </w:r>
    </w:p>
    <w:p w:rsidR="006B6561" w:rsidRPr="00F667EC" w:rsidRDefault="006B6561" w:rsidP="00F667EC">
      <w:pPr>
        <w:rPr>
          <w:sz w:val="32"/>
        </w:rPr>
      </w:pPr>
      <w:r w:rsidRPr="00F667EC">
        <w:rPr>
          <w:b/>
          <w:i/>
          <w:sz w:val="32"/>
          <w:szCs w:val="32"/>
        </w:rPr>
        <w:t xml:space="preserve">Cursos </w:t>
      </w:r>
      <w:r w:rsidR="00F667EC" w:rsidRPr="00F667EC">
        <w:rPr>
          <w:sz w:val="32"/>
        </w:rPr>
        <w:t>_________________</w:t>
      </w:r>
    </w:p>
    <w:p w:rsidR="006B6561" w:rsidRDefault="006B6561" w:rsidP="007078BE">
      <w:pPr>
        <w:pStyle w:val="PargrafodaLista"/>
        <w:ind w:left="360"/>
      </w:pPr>
    </w:p>
    <w:p w:rsidR="00F667EC" w:rsidRDefault="006B6561" w:rsidP="006B6561">
      <w:r>
        <w:t xml:space="preserve">Curso de vendedor jr. </w:t>
      </w:r>
    </w:p>
    <w:p w:rsidR="00F667EC" w:rsidRDefault="00F667EC" w:rsidP="006B6561"/>
    <w:p w:rsidR="006B6561" w:rsidRDefault="006B6561" w:rsidP="006B6561">
      <w:r w:rsidRPr="00F667EC">
        <w:rPr>
          <w:u w:val="single"/>
        </w:rPr>
        <w:t>Entidade</w:t>
      </w:r>
      <w:r>
        <w:t xml:space="preserve">: SENAC de Farroupilha    </w:t>
      </w:r>
      <w:r w:rsidR="00F667EC">
        <w:t xml:space="preserve">                                                </w:t>
      </w:r>
      <w:r>
        <w:t xml:space="preserve"> </w:t>
      </w:r>
      <w:r w:rsidRPr="00F667EC">
        <w:rPr>
          <w:u w:val="single"/>
        </w:rPr>
        <w:t>Duração</w:t>
      </w:r>
      <w:r>
        <w:t xml:space="preserve">: 100 Horas </w:t>
      </w:r>
    </w:p>
    <w:p w:rsidR="006B6561" w:rsidRDefault="006B6561" w:rsidP="006B6561">
      <w:r>
        <w:t xml:space="preserve">  </w:t>
      </w:r>
    </w:p>
    <w:p w:rsidR="006B6561" w:rsidRDefault="006B6561" w:rsidP="006B6561"/>
    <w:p w:rsidR="00F667EC" w:rsidRDefault="006B6561" w:rsidP="006B6561">
      <w:r>
        <w:t xml:space="preserve">Curso de Dicção, Desinibição e Oratória. </w:t>
      </w:r>
    </w:p>
    <w:p w:rsidR="00F667EC" w:rsidRDefault="00F667EC" w:rsidP="006B6561"/>
    <w:p w:rsidR="006B6561" w:rsidRDefault="006B6561" w:rsidP="00F667EC">
      <w:r w:rsidRPr="00F667EC">
        <w:rPr>
          <w:u w:val="single"/>
        </w:rPr>
        <w:t>Entidade</w:t>
      </w:r>
      <w:r>
        <w:t xml:space="preserve">: SENAI de Farroupilha   </w:t>
      </w:r>
      <w:r w:rsidR="00F667EC">
        <w:t xml:space="preserve">                                                  </w:t>
      </w:r>
      <w:r>
        <w:t xml:space="preserve">  </w:t>
      </w:r>
      <w:r w:rsidRPr="00F667EC">
        <w:rPr>
          <w:u w:val="single"/>
        </w:rPr>
        <w:t>Duração</w:t>
      </w:r>
      <w:r>
        <w:t xml:space="preserve">:   20 Horas </w:t>
      </w:r>
    </w:p>
    <w:p w:rsidR="006B6561" w:rsidRDefault="006B6561" w:rsidP="006B6561">
      <w:r>
        <w:t xml:space="preserve"> </w:t>
      </w:r>
    </w:p>
    <w:p w:rsidR="006B6561" w:rsidRDefault="006B6561" w:rsidP="006B6561">
      <w:r>
        <w:t xml:space="preserve"> </w:t>
      </w:r>
    </w:p>
    <w:p w:rsidR="006B6561" w:rsidRDefault="006B6561" w:rsidP="006B6561">
      <w:r>
        <w:lastRenderedPageBreak/>
        <w:t xml:space="preserve"> </w:t>
      </w:r>
    </w:p>
    <w:p w:rsidR="006B6561" w:rsidRDefault="006B6561" w:rsidP="006B6561">
      <w:r>
        <w:t xml:space="preserve"> </w:t>
      </w:r>
    </w:p>
    <w:p w:rsidR="006B6561" w:rsidRDefault="006B6561" w:rsidP="006B6561">
      <w:r>
        <w:t xml:space="preserve"> </w:t>
      </w:r>
    </w:p>
    <w:p w:rsidR="006B6561" w:rsidRDefault="006B6561" w:rsidP="006B6561">
      <w:r>
        <w:t xml:space="preserve"> </w:t>
      </w:r>
    </w:p>
    <w:p w:rsidR="006B6561" w:rsidRDefault="006B6561" w:rsidP="006B6561">
      <w:r>
        <w:t xml:space="preserve"> </w:t>
      </w:r>
    </w:p>
    <w:p w:rsidR="006B6561" w:rsidRDefault="006B6561" w:rsidP="006B6561">
      <w:r>
        <w:t xml:space="preserve"> </w:t>
      </w:r>
    </w:p>
    <w:p w:rsidR="00A81984" w:rsidRDefault="00A81984"/>
    <w:sectPr w:rsidR="00A81984" w:rsidSect="00A819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A6DD7" w:rsidRDefault="009A6DD7">
      <w:r>
        <w:separator/>
      </w:r>
    </w:p>
  </w:endnote>
  <w:endnote w:type="continuationSeparator" w:id="0">
    <w:p w:rsidR="009A6DD7" w:rsidRDefault="009A6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A6DD7" w:rsidRDefault="009A6DD7">
      <w:r>
        <w:separator/>
      </w:r>
    </w:p>
  </w:footnote>
  <w:footnote w:type="continuationSeparator" w:id="0">
    <w:p w:rsidR="009A6DD7" w:rsidRDefault="009A6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965A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AE9711A"/>
    <w:multiLevelType w:val="hybridMultilevel"/>
    <w:tmpl w:val="7C343CFE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2AF83A1D"/>
    <w:multiLevelType w:val="hybridMultilevel"/>
    <w:tmpl w:val="61C41F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590C5E"/>
    <w:multiLevelType w:val="hybridMultilevel"/>
    <w:tmpl w:val="4296CC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removePersonalInformation/>
  <w:removeDateAndTime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7EC"/>
    <w:rsid w:val="000532D4"/>
    <w:rsid w:val="00135A8D"/>
    <w:rsid w:val="00224B68"/>
    <w:rsid w:val="003002B6"/>
    <w:rsid w:val="00430171"/>
    <w:rsid w:val="00444664"/>
    <w:rsid w:val="00494FC5"/>
    <w:rsid w:val="006B6561"/>
    <w:rsid w:val="00703CE9"/>
    <w:rsid w:val="007056BA"/>
    <w:rsid w:val="007078BE"/>
    <w:rsid w:val="00857E2C"/>
    <w:rsid w:val="00896B51"/>
    <w:rsid w:val="008E4570"/>
    <w:rsid w:val="009129C0"/>
    <w:rsid w:val="0099172A"/>
    <w:rsid w:val="009A6DD7"/>
    <w:rsid w:val="009F52FC"/>
    <w:rsid w:val="00A11605"/>
    <w:rsid w:val="00A259B8"/>
    <w:rsid w:val="00A81984"/>
    <w:rsid w:val="00BC36AD"/>
    <w:rsid w:val="00C01C7B"/>
    <w:rsid w:val="00C40D5E"/>
    <w:rsid w:val="00CC21E5"/>
    <w:rsid w:val="00DF6194"/>
    <w:rsid w:val="00E4324E"/>
    <w:rsid w:val="00E44FF7"/>
    <w:rsid w:val="00E95B27"/>
    <w:rsid w:val="00ED6D98"/>
    <w:rsid w:val="00F667EC"/>
    <w:rsid w:val="00FC4ABB"/>
    <w:rsid w:val="00FC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20FAB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81984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896B5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896B51"/>
    <w:rPr>
      <w:sz w:val="24"/>
      <w:szCs w:val="24"/>
    </w:rPr>
  </w:style>
  <w:style w:type="paragraph" w:styleId="Rodap">
    <w:name w:val="footer"/>
    <w:basedOn w:val="Normal"/>
    <w:link w:val="RodapChar"/>
    <w:rsid w:val="00896B5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896B51"/>
    <w:rPr>
      <w:sz w:val="24"/>
      <w:szCs w:val="24"/>
    </w:rPr>
  </w:style>
  <w:style w:type="character" w:styleId="Forte">
    <w:name w:val="Strong"/>
    <w:basedOn w:val="Fontepargpadro"/>
    <w:qFormat/>
    <w:rsid w:val="006B6561"/>
    <w:rPr>
      <w:b/>
      <w:bCs/>
    </w:rPr>
  </w:style>
  <w:style w:type="paragraph" w:styleId="PargrafodaLista">
    <w:name w:val="List Paragraph"/>
    <w:basedOn w:val="Normal"/>
    <w:uiPriority w:val="34"/>
    <w:qFormat/>
    <w:rsid w:val="00F66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ffice%20Word%202003%20Look.dotx" TargetMode="Externa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Office%20Word%202003%20Look.dotx</Template>
  <TotalTime>0</TotalTime>
  <Pages>2</Pages>
  <Words>285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2020-07-01T14:40:00Z</dcterms:created>
  <dcterms:modified xsi:type="dcterms:W3CDTF">2020-07-01T14:48:00Z</dcterms:modified>
</cp:coreProperties>
</file>