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Nome do Currículo"/>
        <w:tag w:val="Nome do Currículo"/>
        <w:id w:val="-104278397"/>
        <w:placeholder>
          <w:docPart w:val="EF81E734B9F948D1BBDB6BCD3562308D"/>
        </w:placeholder>
        <w:docPartList>
          <w:docPartGallery w:val="Quick Parts"/>
          <w:docPartCategory w:val=" Nome do Currículo"/>
        </w:docPartList>
      </w:sdtPr>
      <w:sdtEndPr/>
      <w:sdtContent>
        <w:p w:rsidR="00040272" w:rsidRDefault="00AA3C2D" w:rsidP="00AA3C2D">
          <w:pPr>
            <w:pStyle w:val="Ttulo"/>
          </w:pPr>
          <w:r>
            <w:t xml:space="preserve">cesar falcao pires   </w:t>
          </w:r>
        </w:p>
        <w:sdt>
          <w:sdtPr>
            <w:alias w:val="Endereço"/>
            <w:tag w:val=""/>
            <w:id w:val="539556739"/>
            <w:placeholder>
              <w:docPart w:val="C55AD67973414EEF884053292F63CFEB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040272" w:rsidRDefault="00066D3D">
              <w:pPr>
                <w:pStyle w:val="SemEspaamento"/>
              </w:pPr>
              <w:r>
                <w:t>Balduino alegrette 295</w:t>
              </w:r>
              <w:r w:rsidR="00AA3C2D">
                <w:t xml:space="preserve"> </w:t>
              </w:r>
            </w:p>
          </w:sdtContent>
        </w:sdt>
        <w:sdt>
          <w:sdtPr>
            <w:alias w:val="Telefone"/>
            <w:tag w:val=""/>
            <w:id w:val="1357783703"/>
            <w:placeholder>
              <w:docPart w:val="D06F8D8C851F4AA99D95CA64AB011B0B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040272" w:rsidRDefault="00AA3C2D">
              <w:pPr>
                <w:pStyle w:val="SemEspaamento"/>
              </w:pPr>
              <w:r>
                <w:t>54 999767470/54 999835655</w:t>
              </w:r>
            </w:p>
          </w:sdtContent>
        </w:sdt>
        <w:sdt>
          <w:sdtPr>
            <w:rPr>
              <w:rStyle w:val="TextodoEspaoReservado"/>
              <w:color w:val="000000"/>
            </w:rPr>
            <w:id w:val="1753779621"/>
            <w:placeholder>
              <w:docPart w:val="B54D2C9E0D5A4E3FBC4454B400564D70"/>
            </w:placeholder>
            <w:text/>
          </w:sdtPr>
          <w:sdtEndPr>
            <w:rPr>
              <w:rStyle w:val="TextodoEspaoReservado"/>
            </w:rPr>
          </w:sdtEndPr>
          <w:sdtContent>
            <w:p w:rsidR="00040272" w:rsidRDefault="00AA3C2D">
              <w:r>
                <w:rPr>
                  <w:rStyle w:val="TextodoEspaoReservado"/>
                  <w:color w:val="000000"/>
                </w:rPr>
                <w:t>Cesarfpires49@gmail.com</w:t>
              </w:r>
            </w:p>
          </w:sdtContent>
        </w:sdt>
        <w:p w:rsidR="00040272" w:rsidRDefault="00AA3C2D">
          <w:r>
            <w:t>CNH 04382925425 categoria D</w:t>
          </w:r>
        </w:p>
      </w:sdtContent>
    </w:sdt>
    <w:p w:rsidR="00040272" w:rsidRDefault="00172E2A" w:rsidP="00172E2A">
      <w:pPr>
        <w:pStyle w:val="TtulodeSeo"/>
      </w:pPr>
      <w:r>
        <w:t>ObjetiVO</w:t>
      </w:r>
    </w:p>
    <w:p w:rsidR="00172E2A" w:rsidRPr="00172E2A" w:rsidRDefault="00172E2A" w:rsidP="00172E2A">
      <w:r>
        <w:t>MOTORISTA</w:t>
      </w:r>
    </w:p>
    <w:p w:rsidR="00040272" w:rsidRDefault="00951105" w:rsidP="00066D3D">
      <w:pPr>
        <w:pStyle w:val="TtulodeSeo"/>
      </w:pPr>
      <w:r>
        <w:t>Educação</w:t>
      </w:r>
    </w:p>
    <w:p w:rsidR="00040272" w:rsidRPr="00066D3D" w:rsidRDefault="00951105" w:rsidP="00066D3D">
      <w:pPr>
        <w:rPr>
          <w:b/>
          <w:bCs/>
          <w:i/>
          <w:iCs/>
          <w:color w:val="D1282E" w:themeColor="text2"/>
        </w:rPr>
      </w:pPr>
      <w:r>
        <w:t xml:space="preserve">  </w:t>
      </w:r>
      <w:r w:rsidR="00066D3D">
        <w:t>Ensino médio incompleto</w:t>
      </w:r>
    </w:p>
    <w:p w:rsidR="00040272" w:rsidRPr="00066D3D" w:rsidRDefault="00066D3D" w:rsidP="00066D3D">
      <w:pPr>
        <w:pStyle w:val="TtulodeSeo"/>
        <w:rPr>
          <w:rStyle w:val="nfase"/>
          <w:i w:val="0"/>
          <w:iCs w:val="0"/>
        </w:rPr>
      </w:pPr>
      <w:r>
        <w:t>Experiência</w:t>
      </w:r>
    </w:p>
    <w:p w:rsidR="00AA3C2D" w:rsidRDefault="00DB2639">
      <w:r>
        <w:t>*Construtora poletto..BARAO RIO BRANCO. CENTRO</w:t>
      </w:r>
    </w:p>
    <w:p w:rsidR="00AA3C2D" w:rsidRDefault="004923CF">
      <w:r>
        <w:t xml:space="preserve"> </w:t>
      </w:r>
      <w:r w:rsidR="00DB2639">
        <w:t>armador</w:t>
      </w:r>
    </w:p>
    <w:p w:rsidR="00AA3C2D" w:rsidRDefault="00DB2639">
      <w:r>
        <w:t>3anos</w:t>
      </w:r>
    </w:p>
    <w:p w:rsidR="00040272" w:rsidRDefault="00DB2639">
      <w:r>
        <w:t>*</w:t>
      </w:r>
      <w:r w:rsidR="00172E2A">
        <w:t>Polartica distribuidora de bebidas. RST 444 BARRACAO</w:t>
      </w:r>
    </w:p>
    <w:p w:rsidR="00172E2A" w:rsidRDefault="00DB2639">
      <w:r>
        <w:t xml:space="preserve">  </w:t>
      </w:r>
      <w:r w:rsidR="00172E2A">
        <w:t>Motorista</w:t>
      </w:r>
    </w:p>
    <w:p w:rsidR="00DB2639" w:rsidRDefault="00DB2639">
      <w:r>
        <w:t xml:space="preserve"> 08 meses</w:t>
      </w:r>
    </w:p>
    <w:p w:rsidR="00172E2A" w:rsidRDefault="00172E2A">
      <w:r>
        <w:t xml:space="preserve"> </w:t>
      </w:r>
      <w:r w:rsidR="00DB2639">
        <w:t>*</w:t>
      </w:r>
      <w:r>
        <w:t xml:space="preserve">Transporte </w:t>
      </w:r>
      <w:r w:rsidR="00DB2639">
        <w:t xml:space="preserve">coletivo </w:t>
      </w:r>
      <w:r>
        <w:t>Santo antonio.</w:t>
      </w:r>
      <w:r w:rsidR="00DB2639">
        <w:t>.</w:t>
      </w:r>
      <w:r>
        <w:t xml:space="preserve"> ALAMEDA TODESCHINI</w:t>
      </w:r>
      <w:r w:rsidR="00DB2639">
        <w:t>.</w:t>
      </w:r>
      <w:r>
        <w:t xml:space="preserve"> VERONA</w:t>
      </w:r>
    </w:p>
    <w:p w:rsidR="00172E2A" w:rsidRDefault="00DB2639">
      <w:r>
        <w:t xml:space="preserve">  </w:t>
      </w:r>
      <w:r w:rsidR="00AA3C2D">
        <w:t>M</w:t>
      </w:r>
      <w:r w:rsidR="00172E2A">
        <w:t>anobrista</w:t>
      </w:r>
      <w:r>
        <w:t>/motorista</w:t>
      </w:r>
    </w:p>
    <w:p w:rsidR="00DB2639" w:rsidRDefault="00DB2639">
      <w:r>
        <w:t xml:space="preserve"> 1ano</w:t>
      </w:r>
    </w:p>
    <w:p w:rsidR="00DB2639" w:rsidRDefault="00DB2639">
      <w:r>
        <w:t>*Transportadora BLZ. RST 470 MARIA GORETTI</w:t>
      </w:r>
    </w:p>
    <w:p w:rsidR="00AA3C2D" w:rsidRDefault="00DB2639">
      <w:r>
        <w:t xml:space="preserve"> Motorista estrada truck</w:t>
      </w:r>
    </w:p>
    <w:p w:rsidR="00DB2639" w:rsidRDefault="00DB2639">
      <w:r>
        <w:t>10 meses</w:t>
      </w:r>
    </w:p>
    <w:p w:rsidR="00DB2639" w:rsidRDefault="00DB2639">
      <w:r>
        <w:t>*Becker distr</w:t>
      </w:r>
      <w:r w:rsidR="004923CF">
        <w:t>.</w:t>
      </w:r>
      <w:r>
        <w:t>(REDE ENCOMENDAS)</w:t>
      </w:r>
      <w:r w:rsidR="004923CF">
        <w:t xml:space="preserve"> R. TRAMONTINA.GARIBALDI</w:t>
      </w:r>
    </w:p>
    <w:p w:rsidR="00DB2639" w:rsidRDefault="004923CF">
      <w:r>
        <w:t xml:space="preserve"> Motorista coleta/entrega</w:t>
      </w:r>
    </w:p>
    <w:p w:rsidR="004923CF" w:rsidRDefault="004923CF">
      <w:r>
        <w:t>11 meses</w:t>
      </w:r>
    </w:p>
    <w:p w:rsidR="00040272" w:rsidRDefault="00951105">
      <w:pPr>
        <w:pStyle w:val="TtulodeSeo"/>
      </w:pPr>
      <w:r>
        <w:t>Habilidades</w:t>
      </w:r>
    </w:p>
    <w:p w:rsidR="00040272" w:rsidRDefault="00172E2A">
      <w:pPr>
        <w:pStyle w:val="PargrafodaLista"/>
        <w:numPr>
          <w:ilvl w:val="0"/>
          <w:numId w:val="4"/>
        </w:numPr>
        <w:ind w:hanging="288"/>
      </w:pPr>
      <w:r>
        <w:t xml:space="preserve">Transporte </w:t>
      </w:r>
      <w:r w:rsidR="004923CF">
        <w:t xml:space="preserve">coletivo </w:t>
      </w:r>
      <w:r>
        <w:t>passageiros</w:t>
      </w:r>
    </w:p>
    <w:p w:rsidR="00172E2A" w:rsidRDefault="00172E2A" w:rsidP="007C621F">
      <w:pPr>
        <w:pStyle w:val="PargrafodaLista"/>
        <w:numPr>
          <w:ilvl w:val="0"/>
          <w:numId w:val="4"/>
        </w:numPr>
        <w:ind w:hanging="288"/>
      </w:pPr>
      <w:r>
        <w:t>Carga perigosas</w:t>
      </w:r>
      <w:r w:rsidR="004923CF">
        <w:t xml:space="preserve"> MOPP</w:t>
      </w:r>
    </w:p>
    <w:p w:rsidR="00172E2A" w:rsidRDefault="004923CF" w:rsidP="007C621F">
      <w:pPr>
        <w:pStyle w:val="PargrafodaLista"/>
        <w:numPr>
          <w:ilvl w:val="0"/>
          <w:numId w:val="4"/>
        </w:numPr>
        <w:ind w:hanging="288"/>
      </w:pPr>
      <w:r>
        <w:t xml:space="preserve">Experiencia caminhões </w:t>
      </w:r>
      <w:r w:rsidR="007C621F">
        <w:t>pesados e viagens</w:t>
      </w:r>
      <w:bookmarkStart w:id="0" w:name="_GoBack"/>
      <w:bookmarkEnd w:id="0"/>
    </w:p>
    <w:p w:rsidR="00040272" w:rsidRDefault="00040272">
      <w:pPr>
        <w:spacing w:line="276" w:lineRule="auto"/>
      </w:pPr>
    </w:p>
    <w:sectPr w:rsidR="00040272">
      <w:footerReference w:type="default" r:id="rId11"/>
      <w:headerReference w:type="first" r:id="rId12"/>
      <w:pgSz w:w="11907" w:h="16839"/>
      <w:pgMar w:top="1148" w:right="1050" w:bottom="1148" w:left="1050" w:header="612" w:footer="61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F85" w:rsidRDefault="00F23F85">
      <w:pPr>
        <w:spacing w:after="0" w:line="240" w:lineRule="auto"/>
      </w:pPr>
      <w:r>
        <w:separator/>
      </w:r>
    </w:p>
  </w:endnote>
  <w:endnote w:type="continuationSeparator" w:id="0">
    <w:p w:rsidR="00F23F85" w:rsidRDefault="00F23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272" w:rsidRDefault="00951105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tângulo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tâ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tângulo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HtewMedAgAAMw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tângul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tângulo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" fillcolor="#d1282e [3215]" stroked="f">
              <w10:wrap anchorx="margin" anchory="margin"/>
            </v:rect>
          </w:pict>
        </mc:Fallback>
      </mc:AlternateContent>
    </w:r>
  </w:p>
  <w:p w:rsidR="00040272" w:rsidRDefault="00951105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6706870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40272" w:rsidRDefault="00951105">
                          <w:pPr>
                            <w:pStyle w:val="Ttulo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4"/>
                            </w:rPr>
                            <w:t>Digite o Nome Pessoal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" filled="f" stroked="f" strokeweight=".5pt">
              <v:textbox style="layout-flow:vertical;mso-fit-shape-to-text:t" inset="0,0,0,0">
                <w:txbxContent>
                  <w:p w:rsidR="00040272" w:rsidRDefault="00951105">
                    <w:pPr>
                      <w:pStyle w:val="Ttulo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4"/>
                      </w:rPr>
                      <w:t>Digite o Nome Pessoal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F85" w:rsidRDefault="00F23F85">
      <w:pPr>
        <w:spacing w:after="0" w:line="240" w:lineRule="auto"/>
      </w:pPr>
      <w:r>
        <w:separator/>
      </w:r>
    </w:p>
  </w:footnote>
  <w:footnote w:type="continuationSeparator" w:id="0">
    <w:p w:rsidR="00F23F85" w:rsidRDefault="00F23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272" w:rsidRDefault="00951105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tâ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tângulo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tâ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tângulo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KSjF2+dAgAAMw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tâ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tângulo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" fillcolor="#d1282e [3215]" stroked="f">
              <w10:wrap anchorx="margin" anchory="margin"/>
            </v:rect>
          </w:pict>
        </mc:Fallback>
      </mc:AlternateContent>
    </w:r>
  </w:p>
  <w:p w:rsidR="00040272" w:rsidRDefault="0004027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attachedTemplate r:id="rId1"/>
  <w:defaultTabStop w:val="720"/>
  <w:hyphenationZone w:val="4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D3D"/>
    <w:rsid w:val="00040272"/>
    <w:rsid w:val="00066D3D"/>
    <w:rsid w:val="00172E2A"/>
    <w:rsid w:val="004923CF"/>
    <w:rsid w:val="007C621F"/>
    <w:rsid w:val="00833166"/>
    <w:rsid w:val="00951105"/>
    <w:rsid w:val="00AA3C2D"/>
    <w:rsid w:val="00DB2639"/>
    <w:rsid w:val="00F2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1">
    <w:name w:val="Estilo1"/>
    <w:basedOn w:val="Tabela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Sutil">
    <w:name w:val="Subtle Emphasis"/>
    <w:basedOn w:val="Fontepargpadro"/>
    <w:uiPriority w:val="19"/>
    <w:qFormat/>
    <w:rPr>
      <w:i/>
      <w:iCs/>
      <w:color w:val="7A7A7A" w:themeColor="accent1"/>
    </w:rPr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olor w:val="D1282E" w:themeColor="text2"/>
    </w:rPr>
  </w:style>
  <w:style w:type="character" w:styleId="RefernciaSutil">
    <w:name w:val="Subtle Reference"/>
    <w:basedOn w:val="Fontepargpadr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Fontepargpadr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TtulodeSeo">
    <w:name w:val="Título de Seção"/>
    <w:basedOn w:val="Ttulo1"/>
    <w:next w:val="Normal"/>
    <w:qFormat/>
    <w:pPr>
      <w:spacing w:before="120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customStyle="1" w:styleId="Subseo">
    <w:name w:val="Subseção"/>
    <w:basedOn w:val="Ttulo2"/>
    <w:qFormat/>
    <w:rPr>
      <w:b w:val="0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customStyle="1" w:styleId="NomePessoal">
    <w:name w:val="Nome Pessoal"/>
    <w:basedOn w:val="Ttulo"/>
    <w:qFormat/>
    <w:rPr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1">
    <w:name w:val="Estilo1"/>
    <w:basedOn w:val="Tabela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Sutil">
    <w:name w:val="Subtle Emphasis"/>
    <w:basedOn w:val="Fontepargpadro"/>
    <w:uiPriority w:val="19"/>
    <w:qFormat/>
    <w:rPr>
      <w:i/>
      <w:iCs/>
      <w:color w:val="7A7A7A" w:themeColor="accent1"/>
    </w:rPr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olor w:val="D1282E" w:themeColor="text2"/>
    </w:rPr>
  </w:style>
  <w:style w:type="character" w:styleId="RefernciaSutil">
    <w:name w:val="Subtle Reference"/>
    <w:basedOn w:val="Fontepargpadr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Fontepargpadr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TtulodeSeo">
    <w:name w:val="Título de Seção"/>
    <w:basedOn w:val="Ttulo1"/>
    <w:next w:val="Normal"/>
    <w:qFormat/>
    <w:pPr>
      <w:spacing w:before="120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customStyle="1" w:styleId="Subseo">
    <w:name w:val="Subseção"/>
    <w:basedOn w:val="Ttulo2"/>
    <w:qFormat/>
    <w:rPr>
      <w:b w:val="0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customStyle="1" w:styleId="NomePessoal">
    <w:name w:val="Nome Pessoal"/>
    <w:basedOn w:val="Ttulo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6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F81E734B9F948D1BBDB6BCD356230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5D2FEF-6769-4F8B-88F5-61565C077EDB}"/>
      </w:docPartPr>
      <w:docPartBody>
        <w:p w:rsidR="00911061" w:rsidRDefault="006F4DC9">
          <w:pPr>
            <w:pStyle w:val="EF81E734B9F948D1BBDB6BCD3562308D"/>
          </w:pPr>
          <w:r>
            <w:rPr>
              <w:rStyle w:val="TextodoEspaoReservado"/>
            </w:rPr>
            <w:t>Escolha um bloco de construção.</w:t>
          </w:r>
        </w:p>
      </w:docPartBody>
    </w:docPart>
    <w:docPart>
      <w:docPartPr>
        <w:name w:val="C55AD67973414EEF884053292F63CF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E3F28A-AAED-4036-BCC2-B08E77FCFBF9}"/>
      </w:docPartPr>
      <w:docPartBody>
        <w:p w:rsidR="00911061" w:rsidRDefault="006F4DC9">
          <w:pPr>
            <w:pStyle w:val="C55AD67973414EEF884053292F63CFEB"/>
          </w:pPr>
          <w:r>
            <w:rPr>
              <w:rStyle w:val="TextodoEspaoReservado"/>
              <w:color w:val="000000"/>
            </w:rPr>
            <w:t>[Digite seu endereço]</w:t>
          </w:r>
        </w:p>
      </w:docPartBody>
    </w:docPart>
    <w:docPart>
      <w:docPartPr>
        <w:name w:val="D06F8D8C851F4AA99D95CA64AB011B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9FA37A-963C-447A-A185-BFA3F30826C5}"/>
      </w:docPartPr>
      <w:docPartBody>
        <w:p w:rsidR="00911061" w:rsidRDefault="006F4DC9">
          <w:pPr>
            <w:pStyle w:val="D06F8D8C851F4AA99D95CA64AB011B0B"/>
          </w:pPr>
          <w:r>
            <w:rPr>
              <w:rStyle w:val="TextodoEspaoReservado"/>
              <w:color w:val="000000"/>
            </w:rPr>
            <w:t>[Digite seu telefone]</w:t>
          </w:r>
        </w:p>
      </w:docPartBody>
    </w:docPart>
    <w:docPart>
      <w:docPartPr>
        <w:name w:val="B54D2C9E0D5A4E3FBC4454B400564D7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304F18-EDE6-41B7-9C30-F1AF08F0A394}"/>
      </w:docPartPr>
      <w:docPartBody>
        <w:p w:rsidR="00911061" w:rsidRDefault="006F4DC9">
          <w:pPr>
            <w:pStyle w:val="B54D2C9E0D5A4E3FBC4454B400564D70"/>
          </w:pPr>
          <w:r>
            <w:rPr>
              <w:rStyle w:val="TextodoEspaoReservado"/>
              <w:color w:val="000000"/>
            </w:rPr>
            <w:t>[Digite seu 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DC9"/>
    <w:rsid w:val="00482319"/>
    <w:rsid w:val="006F4DC9"/>
    <w:rsid w:val="008560A5"/>
    <w:rsid w:val="0091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customStyle="1" w:styleId="EF81E734B9F948D1BBDB6BCD3562308D">
    <w:name w:val="EF81E734B9F948D1BBDB6BCD3562308D"/>
  </w:style>
  <w:style w:type="paragraph" w:customStyle="1" w:styleId="4DF2E3DCD13043978CFDAD39BE26BB0F">
    <w:name w:val="4DF2E3DCD13043978CFDAD39BE26BB0F"/>
  </w:style>
  <w:style w:type="paragraph" w:customStyle="1" w:styleId="4C338D91E7E34BF68F0267C0BCD5CB2E">
    <w:name w:val="4C338D91E7E34BF68F0267C0BCD5CB2E"/>
  </w:style>
  <w:style w:type="paragraph" w:customStyle="1" w:styleId="C55AD67973414EEF884053292F63CFEB">
    <w:name w:val="C55AD67973414EEF884053292F63CFEB"/>
  </w:style>
  <w:style w:type="paragraph" w:customStyle="1" w:styleId="D06F8D8C851F4AA99D95CA64AB011B0B">
    <w:name w:val="D06F8D8C851F4AA99D95CA64AB011B0B"/>
  </w:style>
  <w:style w:type="paragraph" w:customStyle="1" w:styleId="B54D2C9E0D5A4E3FBC4454B400564D70">
    <w:name w:val="B54D2C9E0D5A4E3FBC4454B400564D70"/>
  </w:style>
  <w:style w:type="paragraph" w:customStyle="1" w:styleId="F3F07999E98D4C10AC4EF1EF184C8155">
    <w:name w:val="F3F07999E98D4C10AC4EF1EF184C8155"/>
  </w:style>
  <w:style w:type="paragraph" w:customStyle="1" w:styleId="54FC77F399D84BDAB2ABD5F24B522D61">
    <w:name w:val="54FC77F399D84BDAB2ABD5F24B522D61"/>
  </w:style>
  <w:style w:type="paragraph" w:customStyle="1" w:styleId="AE0069BB9037442DBC7570D6513AEB19">
    <w:name w:val="AE0069BB9037442DBC7570D6513AEB19"/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olor w:val="1F497D" w:themeColor="text2"/>
    </w:rPr>
  </w:style>
  <w:style w:type="paragraph" w:customStyle="1" w:styleId="FCC953EBDA554A28A848521197522603">
    <w:name w:val="FCC953EBDA554A28A848521197522603"/>
  </w:style>
  <w:style w:type="paragraph" w:customStyle="1" w:styleId="8935D39F2E954C238663A8D14AAB78FE">
    <w:name w:val="8935D39F2E954C238663A8D14AAB78FE"/>
  </w:style>
  <w:style w:type="paragraph" w:customStyle="1" w:styleId="D0FE4EA4D14F4944828D50D29E66ADF7">
    <w:name w:val="D0FE4EA4D14F4944828D50D29E66ADF7"/>
  </w:style>
  <w:style w:type="paragraph" w:customStyle="1" w:styleId="8F1222C4C7FE4F738E1688D2EA496411">
    <w:name w:val="8F1222C4C7FE4F738E1688D2EA496411"/>
  </w:style>
  <w:style w:type="paragraph" w:customStyle="1" w:styleId="02FBF2080E83458E93A903515F914E5E">
    <w:name w:val="02FBF2080E83458E93A903515F914E5E"/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customStyle="1" w:styleId="7288D41383744B409D0A4E380037EAEC">
    <w:name w:val="7288D41383744B409D0A4E380037EAEC"/>
  </w:style>
  <w:style w:type="paragraph" w:customStyle="1" w:styleId="400DCB970FCA4A02B3388723978857EE">
    <w:name w:val="400DCB970FCA4A02B3388723978857EE"/>
  </w:style>
  <w:style w:type="paragraph" w:customStyle="1" w:styleId="581517F375E946C1BA5032C731BA119A">
    <w:name w:val="581517F375E946C1BA5032C731BA119A"/>
  </w:style>
  <w:style w:type="paragraph" w:customStyle="1" w:styleId="371BAFC79E0F4AC3B99C82CBDCFA3A58">
    <w:name w:val="371BAFC79E0F4AC3B99C82CBDCFA3A5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customStyle="1" w:styleId="EF81E734B9F948D1BBDB6BCD3562308D">
    <w:name w:val="EF81E734B9F948D1BBDB6BCD3562308D"/>
  </w:style>
  <w:style w:type="paragraph" w:customStyle="1" w:styleId="4DF2E3DCD13043978CFDAD39BE26BB0F">
    <w:name w:val="4DF2E3DCD13043978CFDAD39BE26BB0F"/>
  </w:style>
  <w:style w:type="paragraph" w:customStyle="1" w:styleId="4C338D91E7E34BF68F0267C0BCD5CB2E">
    <w:name w:val="4C338D91E7E34BF68F0267C0BCD5CB2E"/>
  </w:style>
  <w:style w:type="paragraph" w:customStyle="1" w:styleId="C55AD67973414EEF884053292F63CFEB">
    <w:name w:val="C55AD67973414EEF884053292F63CFEB"/>
  </w:style>
  <w:style w:type="paragraph" w:customStyle="1" w:styleId="D06F8D8C851F4AA99D95CA64AB011B0B">
    <w:name w:val="D06F8D8C851F4AA99D95CA64AB011B0B"/>
  </w:style>
  <w:style w:type="paragraph" w:customStyle="1" w:styleId="B54D2C9E0D5A4E3FBC4454B400564D70">
    <w:name w:val="B54D2C9E0D5A4E3FBC4454B400564D70"/>
  </w:style>
  <w:style w:type="paragraph" w:customStyle="1" w:styleId="F3F07999E98D4C10AC4EF1EF184C8155">
    <w:name w:val="F3F07999E98D4C10AC4EF1EF184C8155"/>
  </w:style>
  <w:style w:type="paragraph" w:customStyle="1" w:styleId="54FC77F399D84BDAB2ABD5F24B522D61">
    <w:name w:val="54FC77F399D84BDAB2ABD5F24B522D61"/>
  </w:style>
  <w:style w:type="paragraph" w:customStyle="1" w:styleId="AE0069BB9037442DBC7570D6513AEB19">
    <w:name w:val="AE0069BB9037442DBC7570D6513AEB19"/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olor w:val="1F497D" w:themeColor="text2"/>
    </w:rPr>
  </w:style>
  <w:style w:type="paragraph" w:customStyle="1" w:styleId="FCC953EBDA554A28A848521197522603">
    <w:name w:val="FCC953EBDA554A28A848521197522603"/>
  </w:style>
  <w:style w:type="paragraph" w:customStyle="1" w:styleId="8935D39F2E954C238663A8D14AAB78FE">
    <w:name w:val="8935D39F2E954C238663A8D14AAB78FE"/>
  </w:style>
  <w:style w:type="paragraph" w:customStyle="1" w:styleId="D0FE4EA4D14F4944828D50D29E66ADF7">
    <w:name w:val="D0FE4EA4D14F4944828D50D29E66ADF7"/>
  </w:style>
  <w:style w:type="paragraph" w:customStyle="1" w:styleId="8F1222C4C7FE4F738E1688D2EA496411">
    <w:name w:val="8F1222C4C7FE4F738E1688D2EA496411"/>
  </w:style>
  <w:style w:type="paragraph" w:customStyle="1" w:styleId="02FBF2080E83458E93A903515F914E5E">
    <w:name w:val="02FBF2080E83458E93A903515F914E5E"/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customStyle="1" w:styleId="7288D41383744B409D0A4E380037EAEC">
    <w:name w:val="7288D41383744B409D0A4E380037EAEC"/>
  </w:style>
  <w:style w:type="paragraph" w:customStyle="1" w:styleId="400DCB970FCA4A02B3388723978857EE">
    <w:name w:val="400DCB970FCA4A02B3388723978857EE"/>
  </w:style>
  <w:style w:type="paragraph" w:customStyle="1" w:styleId="581517F375E946C1BA5032C731BA119A">
    <w:name w:val="581517F375E946C1BA5032C731BA119A"/>
  </w:style>
  <w:style w:type="paragraph" w:customStyle="1" w:styleId="371BAFC79E0F4AC3B99C82CBDCFA3A58">
    <w:name w:val="371BAFC79E0F4AC3B99C82CBDCFA3A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Balduino alegrette 295 </CompanyAddress>
  <CompanyPhone>54 999767470/54 999835655</CompanyPhone>
  <CompanyFax/>
  <CompanyEmail>cesarpirescesarpires@hotmail.com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7F0F7D94-CB52-4439-AF75-EA7A0028B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48</TotalTime>
  <Pages>1</Pages>
  <Words>110</Words>
  <Characters>594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5</cp:revision>
  <dcterms:created xsi:type="dcterms:W3CDTF">2015-07-09T15:38:00Z</dcterms:created>
  <dcterms:modified xsi:type="dcterms:W3CDTF">2018-09-19T21:01:00Z</dcterms:modified>
</cp:coreProperties>
</file>