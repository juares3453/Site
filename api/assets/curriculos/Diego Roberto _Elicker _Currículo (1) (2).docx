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1453" w14:textId="77777777" w:rsidR="009D44E7" w:rsidRDefault="00D2384C">
      <w:pPr>
        <w:pStyle w:val="Nome"/>
      </w:pPr>
      <w:bookmarkStart w:id="0" w:name="_GoBack"/>
      <w:bookmarkEnd w:id="0"/>
      <w:r>
        <w:t xml:space="preserve">Diego Roberto Elicker </w:t>
      </w:r>
    </w:p>
    <w:p w14:paraId="00AF7D55" w14:textId="296369A9" w:rsidR="004C717B" w:rsidRDefault="00D2384C" w:rsidP="00017274">
      <w:pPr>
        <w:pStyle w:val="InformaesdeContato"/>
      </w:pPr>
      <w:r>
        <w:t>Rua Pinheiro 55</w:t>
      </w:r>
      <w:r w:rsidR="00313A4E">
        <w:t>/</w:t>
      </w:r>
      <w:r>
        <w:t xml:space="preserve">Bairro </w:t>
      </w:r>
      <w:r w:rsidR="00313A4E">
        <w:t>Portal</w:t>
      </w:r>
      <w:r w:rsidR="00B20CB0">
        <w:t>/</w:t>
      </w:r>
      <w:r w:rsidR="00313A4E">
        <w:t>Lindolfo Collor</w:t>
      </w:r>
      <w:r w:rsidR="00BA3EEF">
        <w:t xml:space="preserve"> RS</w:t>
      </w:r>
      <w:r w:rsidR="00313A4E">
        <w:t xml:space="preserve"> </w:t>
      </w:r>
      <w:r w:rsidR="00B20CB0">
        <w:t>Fone:05199349294</w:t>
      </w:r>
      <w:r w:rsidR="004C717B">
        <w:t>1</w:t>
      </w:r>
      <w:r w:rsidR="00B404BB">
        <w:t>/051989294701</w:t>
      </w:r>
    </w:p>
    <w:p w14:paraId="65D94CB0" w14:textId="0E1998FC" w:rsidR="0005477F" w:rsidRDefault="002069BD" w:rsidP="00017274">
      <w:pPr>
        <w:pStyle w:val="InformaesdeContato"/>
      </w:pPr>
      <w:r>
        <w:t>CPF:01385273003      Habilitação:</w:t>
      </w:r>
      <w:r w:rsidR="002B2405">
        <w:t>03823860149</w:t>
      </w:r>
      <w:r w:rsidR="00B63E47">
        <w:t xml:space="preserve">  Categoria:D</w:t>
      </w:r>
    </w:p>
    <w:p w14:paraId="0739360B" w14:textId="38DB009D" w:rsidR="00B404BB" w:rsidRDefault="00B404BB" w:rsidP="00017274">
      <w:pPr>
        <w:pStyle w:val="InformaesdeContato"/>
      </w:pPr>
    </w:p>
    <w:p w14:paraId="44B35EDA" w14:textId="3EBFFF59" w:rsidR="00B404BB" w:rsidRPr="00C9529D" w:rsidRDefault="004618D5" w:rsidP="00017274">
      <w:pPr>
        <w:pStyle w:val="InformaesdeContato"/>
        <w:rPr>
          <w:b/>
        </w:rPr>
      </w:pPr>
      <w:r>
        <w:rPr>
          <w:b/>
        </w:rPr>
        <w:t>Gostaria de fazer parte da equipe</w:t>
      </w:r>
      <w:r w:rsidR="00963116">
        <w:rPr>
          <w:b/>
        </w:rPr>
        <w:t xml:space="preserve"> de funcionários da empresa,</w:t>
      </w:r>
      <w:r w:rsidR="003F593C">
        <w:rPr>
          <w:b/>
        </w:rPr>
        <w:t xml:space="preserve"> tendo o objetivo de crescer</w:t>
      </w:r>
      <w:r w:rsidR="00CB7427">
        <w:rPr>
          <w:b/>
        </w:rPr>
        <w:t xml:space="preserve"> profissionalmente e de maneira </w:t>
      </w:r>
      <w:r w:rsidR="00D37D00">
        <w:rPr>
          <w:b/>
        </w:rPr>
        <w:t>produtiva, contribuindo para o</w:t>
      </w:r>
      <w:r w:rsidR="00912A8B">
        <w:rPr>
          <w:b/>
        </w:rPr>
        <w:t xml:space="preserve"> desenvolvimento da organização como um todo.</w:t>
      </w:r>
    </w:p>
    <w:sdt>
      <w:sdtPr>
        <w:id w:val="1728489637"/>
        <w:placeholder>
          <w:docPart w:val="CAF9542BE247D64D89283A34DDFDB45B"/>
        </w:placeholder>
        <w:temporary/>
        <w:showingPlcHdr/>
        <w15:appearance w15:val="hidden"/>
      </w:sdtPr>
      <w:sdtEndPr/>
      <w:sdtContent>
        <w:p w14:paraId="14522B2B" w14:textId="77777777" w:rsidR="009D44E7" w:rsidRDefault="0056196A">
          <w:pPr>
            <w:pStyle w:val="Ttulo1"/>
          </w:pPr>
          <w:r>
            <w:rPr>
              <w:lang w:bidi="pt-BR"/>
            </w:rPr>
            <w:t>Experiência</w:t>
          </w:r>
        </w:p>
      </w:sdtContent>
    </w:sdt>
    <w:p w14:paraId="2F4ED003" w14:textId="22AAFDB5" w:rsidR="009D44E7" w:rsidRDefault="004D4F86">
      <w:r>
        <w:t xml:space="preserve">MTL Transportes </w:t>
      </w:r>
      <w:r w:rsidR="00EF51B5">
        <w:t xml:space="preserve">Rodoviários de carga </w:t>
      </w:r>
      <w:proofErr w:type="spellStart"/>
      <w:r w:rsidR="00EF51B5">
        <w:t>Ltda</w:t>
      </w:r>
      <w:proofErr w:type="spellEnd"/>
      <w:r w:rsidR="00EF51B5">
        <w:t xml:space="preserve"> </w:t>
      </w:r>
    </w:p>
    <w:p w14:paraId="7D8ED030" w14:textId="2D8EE6D8" w:rsidR="009D44E7" w:rsidRDefault="00EF51B5">
      <w:r>
        <w:t xml:space="preserve">Motorista de </w:t>
      </w:r>
      <w:r w:rsidR="00960AEF">
        <w:t xml:space="preserve">caminhão </w:t>
      </w:r>
      <w:proofErr w:type="spellStart"/>
      <w:r w:rsidR="00960AEF">
        <w:t>Truck</w:t>
      </w:r>
      <w:proofErr w:type="spellEnd"/>
      <w:r w:rsidR="00960AEF">
        <w:t xml:space="preserve"> |</w:t>
      </w:r>
      <w:r w:rsidR="00D26B5B">
        <w:t xml:space="preserve"> Admissão </w:t>
      </w:r>
      <w:r w:rsidR="00F57C8F">
        <w:t xml:space="preserve">09/2014 até </w:t>
      </w:r>
      <w:r w:rsidR="00DA325B">
        <w:t>02/2019</w:t>
      </w:r>
    </w:p>
    <w:p w14:paraId="24EB6855" w14:textId="0AB3EEA5" w:rsidR="009D44E7" w:rsidRDefault="008E767D">
      <w:pPr>
        <w:pStyle w:val="Commarcadores"/>
      </w:pPr>
      <w:r>
        <w:t>Realização de coletas e entregas</w:t>
      </w:r>
      <w:r w:rsidR="00413C25">
        <w:t>, viagens estaduais, viagens interestaduais</w:t>
      </w:r>
      <w:r w:rsidR="008D0A86">
        <w:t>,</w:t>
      </w:r>
      <w:r w:rsidR="00413C25">
        <w:t xml:space="preserve"> </w:t>
      </w:r>
      <w:r w:rsidR="008D0A86">
        <w:t>tendo como destino final em sua maioria o nordeste do Brasil.</w:t>
      </w:r>
    </w:p>
    <w:p w14:paraId="74D2B905" w14:textId="77777777" w:rsidR="00F83F23" w:rsidRDefault="00F83F23" w:rsidP="00F83F23">
      <w:pPr>
        <w:pStyle w:val="Commarcadores"/>
        <w:numPr>
          <w:ilvl w:val="0"/>
          <w:numId w:val="0"/>
        </w:numPr>
      </w:pPr>
    </w:p>
    <w:p w14:paraId="33D6F181" w14:textId="5F5C5917" w:rsidR="00326B38" w:rsidRDefault="00326B38" w:rsidP="00A754E6">
      <w:pPr>
        <w:pStyle w:val="Commarcadores"/>
        <w:numPr>
          <w:ilvl w:val="0"/>
          <w:numId w:val="0"/>
        </w:numPr>
        <w:ind w:left="216"/>
      </w:pPr>
      <w:proofErr w:type="spellStart"/>
      <w:r>
        <w:t>Comparsi</w:t>
      </w:r>
      <w:proofErr w:type="spellEnd"/>
      <w:r>
        <w:t xml:space="preserve"> </w:t>
      </w:r>
      <w:r w:rsidR="00FB3BFE">
        <w:t xml:space="preserve">Comércio e Transporte de Gás </w:t>
      </w:r>
      <w:proofErr w:type="spellStart"/>
      <w:r w:rsidR="00FB3BFE">
        <w:t>Ltda</w:t>
      </w:r>
      <w:proofErr w:type="spellEnd"/>
      <w:r w:rsidR="00FB3BFE">
        <w:t xml:space="preserve"> </w:t>
      </w:r>
    </w:p>
    <w:p w14:paraId="1F1B99E9" w14:textId="1BA95AAB" w:rsidR="00A754E6" w:rsidRDefault="007A1BC3">
      <w:pPr>
        <w:pStyle w:val="Commarcadores"/>
      </w:pPr>
      <w:r>
        <w:t>Transporte de gás GLP.</w:t>
      </w:r>
      <w:r w:rsidR="00F1150B">
        <w:t xml:space="preserve">     </w:t>
      </w:r>
      <w:r w:rsidR="000B65A4">
        <w:t xml:space="preserve">Admissão </w:t>
      </w:r>
      <w:r w:rsidR="007D5A25">
        <w:t xml:space="preserve">02/2014 até </w:t>
      </w:r>
      <w:r w:rsidR="001B34DD">
        <w:t>06/2014</w:t>
      </w:r>
    </w:p>
    <w:p w14:paraId="4B08187A" w14:textId="4BB1AB85" w:rsidR="001B34DD" w:rsidRDefault="00C70EE7" w:rsidP="00C70EE7">
      <w:pPr>
        <w:pStyle w:val="Commarcadores"/>
        <w:numPr>
          <w:ilvl w:val="0"/>
          <w:numId w:val="0"/>
        </w:numPr>
      </w:pPr>
      <w:r>
        <w:t xml:space="preserve">      </w:t>
      </w:r>
    </w:p>
    <w:p w14:paraId="2CAB05C1" w14:textId="5AA9D49B" w:rsidR="000410EB" w:rsidRDefault="00C70EE7" w:rsidP="00C70EE7">
      <w:pPr>
        <w:pStyle w:val="Commarcadores"/>
        <w:numPr>
          <w:ilvl w:val="0"/>
          <w:numId w:val="0"/>
        </w:numPr>
      </w:pPr>
      <w:r>
        <w:t>Tramontina Farroupilha SA</w:t>
      </w:r>
      <w:r w:rsidR="001F5054">
        <w:t xml:space="preserve">           Admissão </w:t>
      </w:r>
      <w:r w:rsidR="007D035A">
        <w:t xml:space="preserve">06/2007 até </w:t>
      </w:r>
      <w:r w:rsidR="00CF3A18">
        <w:t>06/</w:t>
      </w:r>
      <w:r w:rsidR="00BD73AC">
        <w:t>2013</w:t>
      </w:r>
    </w:p>
    <w:p w14:paraId="34F4781A" w14:textId="77777777" w:rsidR="000B65A4" w:rsidRDefault="000B65A4" w:rsidP="000B65A4">
      <w:pPr>
        <w:pStyle w:val="Commarcadores"/>
        <w:numPr>
          <w:ilvl w:val="0"/>
          <w:numId w:val="0"/>
        </w:numPr>
        <w:ind w:left="216" w:hanging="216"/>
      </w:pPr>
    </w:p>
    <w:p w14:paraId="02D92243" w14:textId="77777777" w:rsidR="00A754E6" w:rsidRDefault="00A754E6" w:rsidP="00A754E6">
      <w:pPr>
        <w:pStyle w:val="Commarcadores"/>
        <w:numPr>
          <w:ilvl w:val="0"/>
          <w:numId w:val="0"/>
        </w:numPr>
        <w:ind w:left="216" w:hanging="216"/>
      </w:pPr>
    </w:p>
    <w:p w14:paraId="760E39DA" w14:textId="018F7CCF" w:rsidR="009D44E7" w:rsidRPr="006C527B" w:rsidRDefault="00F1150B" w:rsidP="006C527B">
      <w:pPr>
        <w:pStyle w:val="Commarcadores"/>
        <w:numPr>
          <w:ilvl w:val="0"/>
          <w:numId w:val="0"/>
        </w:numPr>
        <w:ind w:left="216" w:hanging="216"/>
      </w:pPr>
      <w:r>
        <w:t xml:space="preserve"> </w:t>
      </w:r>
      <w:r w:rsidR="005A05F2" w:rsidRPr="00772531">
        <w:rPr>
          <w:b/>
          <w:color w:val="000000" w:themeColor="text1"/>
          <w:u w:val="single"/>
        </w:rPr>
        <w:t>Educação</w:t>
      </w:r>
      <w:r w:rsidR="003A3E99">
        <w:rPr>
          <w:b/>
          <w:color w:val="000000" w:themeColor="text1"/>
          <w:u w:val="single"/>
        </w:rPr>
        <w:t>:</w:t>
      </w:r>
    </w:p>
    <w:p w14:paraId="1ACE4A26" w14:textId="7E79381B" w:rsidR="009D44E7" w:rsidRDefault="00F90487">
      <w:r>
        <w:t xml:space="preserve">Ensino Médio </w:t>
      </w:r>
      <w:r w:rsidR="00BA00A4">
        <w:t xml:space="preserve">Completo </w:t>
      </w:r>
    </w:p>
    <w:p w14:paraId="0B6A6DAE" w14:textId="4C434964" w:rsidR="00381EBA" w:rsidRDefault="00381EBA">
      <w:r>
        <w:t xml:space="preserve">Curso: Operador de Máquinas </w:t>
      </w:r>
      <w:r w:rsidR="00137863">
        <w:t>pesadas</w:t>
      </w:r>
    </w:p>
    <w:p w14:paraId="76FF4148" w14:textId="026D5DEA" w:rsidR="009D44E7" w:rsidRDefault="009D44E7">
      <w:pPr>
        <w:pStyle w:val="Ttulo1"/>
      </w:pPr>
    </w:p>
    <w:p w14:paraId="5C9A954D" w14:textId="40FD320C" w:rsidR="009D44E7" w:rsidRDefault="009D44E7" w:rsidP="00137863">
      <w:pPr>
        <w:pStyle w:val="Commarcadores"/>
        <w:numPr>
          <w:ilvl w:val="0"/>
          <w:numId w:val="0"/>
        </w:numPr>
        <w:ind w:left="216"/>
      </w:pPr>
    </w:p>
    <w:sectPr w:rsidR="009D44E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37417" w14:textId="77777777" w:rsidR="00FE414C" w:rsidRDefault="00FE414C">
      <w:r>
        <w:rPr>
          <w:lang w:bidi="pt-BR"/>
        </w:rPr>
        <w:separator/>
      </w:r>
    </w:p>
  </w:endnote>
  <w:endnote w:type="continuationSeparator" w:id="0">
    <w:p w14:paraId="44988CD3" w14:textId="77777777" w:rsidR="00FE414C" w:rsidRDefault="00FE414C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D008" w14:textId="77777777"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0D1E7" w14:textId="77777777" w:rsidR="00FE414C" w:rsidRDefault="00FE414C">
      <w:r>
        <w:rPr>
          <w:lang w:bidi="pt-BR"/>
        </w:rPr>
        <w:separator/>
      </w:r>
    </w:p>
  </w:footnote>
  <w:footnote w:type="continuationSeparator" w:id="0">
    <w:p w14:paraId="777EED8A" w14:textId="77777777" w:rsidR="00FE414C" w:rsidRDefault="00FE414C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A5E86" w14:textId="77777777" w:rsidR="009D44E7" w:rsidRDefault="0056196A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461BE69" wp14:editId="14D2B88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D0F5F24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952F9" w14:textId="77777777" w:rsidR="009D44E7" w:rsidRDefault="0056196A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FE2154" wp14:editId="1A51913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3DEFEF" w14:textId="77777777"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2FE2154" id="Grupo 4" o:spid="_x0000_s1026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">
              <v:shape id="Quadro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63DEFEF" w14:textId="77777777"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attachedTemplate r:id="rId1"/>
  <w:defaultTabStop w:val="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4C"/>
    <w:rsid w:val="00002A4B"/>
    <w:rsid w:val="00017274"/>
    <w:rsid w:val="000410EB"/>
    <w:rsid w:val="0005477F"/>
    <w:rsid w:val="000852EB"/>
    <w:rsid w:val="000908D2"/>
    <w:rsid w:val="000B65A4"/>
    <w:rsid w:val="000D0FD8"/>
    <w:rsid w:val="000E2F14"/>
    <w:rsid w:val="00137863"/>
    <w:rsid w:val="00193D45"/>
    <w:rsid w:val="001B34DD"/>
    <w:rsid w:val="001E3869"/>
    <w:rsid w:val="001F5054"/>
    <w:rsid w:val="002069BD"/>
    <w:rsid w:val="002739E5"/>
    <w:rsid w:val="002B2405"/>
    <w:rsid w:val="00313A4E"/>
    <w:rsid w:val="00326B38"/>
    <w:rsid w:val="00347F99"/>
    <w:rsid w:val="00357C9C"/>
    <w:rsid w:val="00381EBA"/>
    <w:rsid w:val="003A3E99"/>
    <w:rsid w:val="003C0392"/>
    <w:rsid w:val="003F593C"/>
    <w:rsid w:val="00413C25"/>
    <w:rsid w:val="004618D5"/>
    <w:rsid w:val="00462170"/>
    <w:rsid w:val="004C717B"/>
    <w:rsid w:val="004D4F86"/>
    <w:rsid w:val="0056196A"/>
    <w:rsid w:val="005A05F2"/>
    <w:rsid w:val="00605FFE"/>
    <w:rsid w:val="00692FBC"/>
    <w:rsid w:val="006C527B"/>
    <w:rsid w:val="0071085F"/>
    <w:rsid w:val="00772531"/>
    <w:rsid w:val="007A1BC3"/>
    <w:rsid w:val="007A3020"/>
    <w:rsid w:val="007D035A"/>
    <w:rsid w:val="007D5A25"/>
    <w:rsid w:val="0083371E"/>
    <w:rsid w:val="008433BA"/>
    <w:rsid w:val="008B34AF"/>
    <w:rsid w:val="008D0A86"/>
    <w:rsid w:val="008E26D2"/>
    <w:rsid w:val="008E767D"/>
    <w:rsid w:val="00912A8B"/>
    <w:rsid w:val="00946B3D"/>
    <w:rsid w:val="00960AEF"/>
    <w:rsid w:val="00963116"/>
    <w:rsid w:val="009D44E7"/>
    <w:rsid w:val="00A17D94"/>
    <w:rsid w:val="00A3144D"/>
    <w:rsid w:val="00A754E6"/>
    <w:rsid w:val="00B15AB5"/>
    <w:rsid w:val="00B20CB0"/>
    <w:rsid w:val="00B404BB"/>
    <w:rsid w:val="00B61503"/>
    <w:rsid w:val="00B63E47"/>
    <w:rsid w:val="00BA00A4"/>
    <w:rsid w:val="00BA3EEF"/>
    <w:rsid w:val="00BA4FB2"/>
    <w:rsid w:val="00BD73AC"/>
    <w:rsid w:val="00C70EE7"/>
    <w:rsid w:val="00C9529D"/>
    <w:rsid w:val="00CB7427"/>
    <w:rsid w:val="00CF3A18"/>
    <w:rsid w:val="00D2384C"/>
    <w:rsid w:val="00D26B5B"/>
    <w:rsid w:val="00D37D00"/>
    <w:rsid w:val="00DA325B"/>
    <w:rsid w:val="00E67A57"/>
    <w:rsid w:val="00EC4CCA"/>
    <w:rsid w:val="00EF51B5"/>
    <w:rsid w:val="00F1150B"/>
    <w:rsid w:val="00F57C8F"/>
    <w:rsid w:val="00F73EA6"/>
    <w:rsid w:val="00F83F23"/>
    <w:rsid w:val="00F861C7"/>
    <w:rsid w:val="00F90487"/>
    <w:rsid w:val="00FB3BFE"/>
    <w:rsid w:val="00FE414C"/>
    <w:rsid w:val="00F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A7FE52C"/>
  <w15:chartTrackingRefBased/>
  <w15:docId w15:val="{7D3F7BCC-1479-3149-97D1-1F21E314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F7CB0BB-04F0-2248-BF21-8A1FF98F7627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F9542BE247D64D89283A34DDFDB4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36D320-8700-874C-9CC1-F8C5223C43F2}"/>
      </w:docPartPr>
      <w:docPartBody>
        <w:p w:rsidR="0017749A" w:rsidRDefault="00CD6EF6">
          <w:pPr>
            <w:pStyle w:val="CAF9542BE247D64D89283A34DDFDB45B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F6"/>
    <w:rsid w:val="0017749A"/>
    <w:rsid w:val="005B46D8"/>
    <w:rsid w:val="00C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DDC4CD811AB394096C115A70585EEEE">
    <w:name w:val="2DDC4CD811AB394096C115A70585EEEE"/>
  </w:style>
  <w:style w:type="paragraph" w:customStyle="1" w:styleId="2EF89EEDE1A02340BF2EA36BD9A3FC4D">
    <w:name w:val="2EF89EEDE1A02340BF2EA36BD9A3FC4D"/>
  </w:style>
  <w:style w:type="paragraph" w:customStyle="1" w:styleId="7DECE3C65469EA4EA6298919BB51CF89">
    <w:name w:val="7DECE3C65469EA4EA6298919BB51CF89"/>
  </w:style>
  <w:style w:type="paragraph" w:customStyle="1" w:styleId="7B976FE8D08C0346AD02BE10A090B980">
    <w:name w:val="7B976FE8D08C0346AD02BE10A090B980"/>
  </w:style>
  <w:style w:type="paragraph" w:customStyle="1" w:styleId="CAF9542BE247D64D89283A34DDFDB45B">
    <w:name w:val="CAF9542BE247D64D89283A34DDFDB45B"/>
  </w:style>
  <w:style w:type="paragraph" w:customStyle="1" w:styleId="7E90C34C39120C4BBAC814A88E5CE77D">
    <w:name w:val="7E90C34C39120C4BBAC814A88E5CE77D"/>
  </w:style>
  <w:style w:type="paragraph" w:customStyle="1" w:styleId="6B50A24954DA27429E929715C1968EC7">
    <w:name w:val="6B50A24954DA27429E929715C1968EC7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8B4EA9A60D2E6C478DB52233C75D606A">
    <w:name w:val="8B4EA9A60D2E6C478DB52233C75D606A"/>
  </w:style>
  <w:style w:type="paragraph" w:customStyle="1" w:styleId="EFE813E21D662042A90AAECAF49FE452">
    <w:name w:val="EFE813E21D662042A90AAECAF49FE452"/>
  </w:style>
  <w:style w:type="paragraph" w:customStyle="1" w:styleId="CBD09B075FB8DF49BF104327C28A24A3">
    <w:name w:val="CBD09B075FB8DF49BF104327C28A24A3"/>
  </w:style>
  <w:style w:type="paragraph" w:customStyle="1" w:styleId="880769F47832414CBC126E1AF6724083">
    <w:name w:val="880769F47832414CBC126E1AF6724083"/>
  </w:style>
  <w:style w:type="paragraph" w:customStyle="1" w:styleId="92273860382E904CA90A59AD326C58FF">
    <w:name w:val="92273860382E904CA90A59AD326C58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6D822-6856-204A-9A65-ACAE50D3071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%7bBF7CB0BB-04F0-2248-BF21-8A1FF98F7627%7dtf50002018.dotx</Template>
  <TotalTime>0</TotalTime>
  <Pages>1</Pages>
  <Words>134</Words>
  <Characters>727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Elicker</dc:creator>
  <cp:keywords/>
  <dc:description/>
  <cp:lastModifiedBy>Diego Elicker</cp:lastModifiedBy>
  <cp:revision>2</cp:revision>
  <dcterms:created xsi:type="dcterms:W3CDTF">2019-05-07T13:46:00Z</dcterms:created>
  <dcterms:modified xsi:type="dcterms:W3CDTF">2019-05-07T13:46:00Z</dcterms:modified>
</cp:coreProperties>
</file>