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07006E" w:rsidRDefault="000D54D8" w:rsidP="00141A4C">
      <w:pPr>
        <w:pStyle w:val="Ttulo"/>
        <w:rPr>
          <w:sz w:val="48"/>
        </w:rPr>
      </w:pPr>
      <w:r w:rsidRPr="0007006E">
        <w:rPr>
          <w:sz w:val="48"/>
        </w:rPr>
        <w:t>Danielly Freire Morais</w:t>
      </w:r>
    </w:p>
    <w:p w:rsidR="00091A11" w:rsidRPr="0007006E" w:rsidRDefault="00091A11" w:rsidP="00141A4C">
      <w:pPr>
        <w:rPr>
          <w:sz w:val="18"/>
        </w:rPr>
      </w:pPr>
      <w:r w:rsidRPr="0007006E">
        <w:rPr>
          <w:sz w:val="18"/>
        </w:rPr>
        <w:t>Solteira| Brasileira| 22 ano</w:t>
      </w:r>
      <w:bookmarkStart w:id="0" w:name="_GoBack"/>
      <w:bookmarkEnd w:id="0"/>
      <w:r w:rsidRPr="0007006E">
        <w:rPr>
          <w:sz w:val="18"/>
        </w:rPr>
        <w:t>s</w:t>
      </w:r>
    </w:p>
    <w:p w:rsidR="00141A4C" w:rsidRPr="0007006E" w:rsidRDefault="0067557C" w:rsidP="00141A4C">
      <w:pPr>
        <w:rPr>
          <w:sz w:val="18"/>
        </w:rPr>
      </w:pPr>
      <w:r w:rsidRPr="0007006E">
        <w:rPr>
          <w:sz w:val="18"/>
        </w:rPr>
        <w:t>Rua Niteró</w:t>
      </w:r>
      <w:r w:rsidR="000D54D8" w:rsidRPr="0007006E">
        <w:rPr>
          <w:sz w:val="18"/>
        </w:rPr>
        <w:t xml:space="preserve">i 21 apto 01, Cohab 2 Carapicuiba SP </w:t>
      </w:r>
      <w:r w:rsidR="00141A4C" w:rsidRPr="0007006E">
        <w:rPr>
          <w:sz w:val="18"/>
          <w:lang w:val="pt-BR" w:bidi="pt-BR"/>
        </w:rPr>
        <w:t> |</w:t>
      </w:r>
      <w:r w:rsidR="000D54D8" w:rsidRPr="0007006E">
        <w:rPr>
          <w:sz w:val="18"/>
          <w:lang w:val="pt-BR" w:bidi="pt-BR"/>
        </w:rPr>
        <w:t>Telefone</w:t>
      </w:r>
      <w:r w:rsidR="00141A4C" w:rsidRPr="0007006E">
        <w:rPr>
          <w:sz w:val="18"/>
          <w:lang w:val="pt-BR" w:bidi="pt-BR"/>
        </w:rPr>
        <w:t> </w:t>
      </w:r>
      <w:r w:rsidR="000D54D8" w:rsidRPr="0007006E">
        <w:rPr>
          <w:sz w:val="18"/>
        </w:rPr>
        <w:t>11-41831861</w:t>
      </w:r>
      <w:r w:rsidR="00141A4C" w:rsidRPr="0007006E">
        <w:rPr>
          <w:sz w:val="18"/>
          <w:lang w:val="pt-BR" w:bidi="pt-BR"/>
        </w:rPr>
        <w:t> |</w:t>
      </w:r>
      <w:r w:rsidR="000D54D8" w:rsidRPr="0007006E">
        <w:rPr>
          <w:sz w:val="18"/>
          <w:lang w:val="pt-BR" w:bidi="pt-BR"/>
        </w:rPr>
        <w:t>Celular 11-98765-5881|</w:t>
      </w:r>
      <w:r w:rsidR="00141A4C" w:rsidRPr="0007006E">
        <w:rPr>
          <w:sz w:val="18"/>
          <w:lang w:val="pt-BR" w:bidi="pt-BR"/>
        </w:rPr>
        <w:t> </w:t>
      </w:r>
      <w:sdt>
        <w:sdtPr>
          <w:rPr>
            <w:sz w:val="18"/>
          </w:rPr>
          <w:alias w:val="Email:"/>
          <w:tag w:val="Email:"/>
          <w:id w:val="-391963670"/>
          <w:placeholder>
            <w:docPart w:val="F818CB4FD39145669212D265DD652121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141A4C" w:rsidRPr="0007006E">
            <w:rPr>
              <w:sz w:val="18"/>
              <w:lang w:val="pt-BR" w:bidi="pt-BR"/>
            </w:rPr>
            <w:t>Email</w:t>
          </w:r>
        </w:sdtContent>
      </w:sdt>
      <w:r w:rsidR="000D54D8" w:rsidRPr="0007006E">
        <w:rPr>
          <w:sz w:val="18"/>
        </w:rPr>
        <w:t xml:space="preserve"> daniellyfmorais@gmail.com</w:t>
      </w:r>
    </w:p>
    <w:p w:rsidR="006270A9" w:rsidRPr="0007006E" w:rsidRDefault="0088597D" w:rsidP="00141A4C">
      <w:pPr>
        <w:pStyle w:val="Ttulo1"/>
        <w:rPr>
          <w:sz w:val="22"/>
        </w:rPr>
      </w:pPr>
      <w:sdt>
        <w:sdtPr>
          <w:rPr>
            <w:sz w:val="22"/>
          </w:rPr>
          <w:alias w:val="Objetivo:"/>
          <w:tag w:val="Objetivo:"/>
          <w:id w:val="-731932020"/>
          <w:placeholder>
            <w:docPart w:val="0D30162ACD334D65B860A7C9857B7AA8"/>
          </w:placeholder>
          <w:temporary/>
          <w:showingPlcHdr/>
          <w15:appearance w15:val="hidden"/>
        </w:sdtPr>
        <w:sdtEndPr/>
        <w:sdtContent>
          <w:r w:rsidR="009D5933" w:rsidRPr="0007006E">
            <w:rPr>
              <w:sz w:val="22"/>
              <w:lang w:val="pt-BR" w:bidi="pt-BR"/>
            </w:rPr>
            <w:t>Objetivo</w:t>
          </w:r>
        </w:sdtContent>
      </w:sdt>
    </w:p>
    <w:p w:rsidR="006270A9" w:rsidRPr="0007006E" w:rsidRDefault="0007006E">
      <w:pPr>
        <w:rPr>
          <w:sz w:val="18"/>
        </w:rPr>
      </w:pPr>
      <w:r w:rsidRPr="0007006E">
        <w:rPr>
          <w:sz w:val="18"/>
        </w:rPr>
        <w:t xml:space="preserve">Auxiliar Administrativo / Auxiliar Operacional </w:t>
      </w:r>
    </w:p>
    <w:p w:rsidR="00A81838" w:rsidRPr="0007006E" w:rsidRDefault="003E4268" w:rsidP="00A81838">
      <w:pPr>
        <w:pStyle w:val="Ttulo1"/>
        <w:rPr>
          <w:sz w:val="22"/>
        </w:rPr>
      </w:pPr>
      <w:r w:rsidRPr="0007006E">
        <w:rPr>
          <w:sz w:val="22"/>
        </w:rPr>
        <w:t>Formação Academica</w:t>
      </w:r>
    </w:p>
    <w:p w:rsidR="00A81838" w:rsidRPr="0007006E" w:rsidRDefault="00A81838" w:rsidP="00A81838">
      <w:pPr>
        <w:pStyle w:val="Ttulo2"/>
        <w:rPr>
          <w:sz w:val="20"/>
        </w:rPr>
      </w:pPr>
      <w:r w:rsidRPr="0007006E">
        <w:rPr>
          <w:sz w:val="20"/>
        </w:rPr>
        <w:t>Ensino médio| ano de 2013| e.e professor MAnoel da conceição santos.</w:t>
      </w:r>
    </w:p>
    <w:p w:rsidR="00A81838" w:rsidRPr="0007006E" w:rsidRDefault="00A81838" w:rsidP="00A81838">
      <w:pPr>
        <w:pStyle w:val="Commarcadores"/>
        <w:rPr>
          <w:sz w:val="18"/>
        </w:rPr>
      </w:pPr>
      <w:r w:rsidRPr="0007006E">
        <w:rPr>
          <w:sz w:val="18"/>
        </w:rPr>
        <w:t xml:space="preserve">2° grau - Concluído. </w:t>
      </w:r>
    </w:p>
    <w:p w:rsidR="00A81838" w:rsidRPr="0007006E" w:rsidRDefault="0090421B" w:rsidP="00A81838">
      <w:pPr>
        <w:pStyle w:val="Ttulo2"/>
        <w:rPr>
          <w:sz w:val="20"/>
        </w:rPr>
      </w:pPr>
      <w:r w:rsidRPr="0007006E">
        <w:rPr>
          <w:sz w:val="20"/>
        </w:rPr>
        <w:t>auxiliar de Enfermagem| ano de 2015</w:t>
      </w:r>
      <w:r w:rsidR="005F7DD0" w:rsidRPr="0007006E">
        <w:rPr>
          <w:sz w:val="20"/>
        </w:rPr>
        <w:t>| Escola de Enfermagem São Bernardo</w:t>
      </w:r>
    </w:p>
    <w:p w:rsidR="00A81838" w:rsidRPr="0007006E" w:rsidRDefault="00A81838" w:rsidP="00E25341">
      <w:pPr>
        <w:pStyle w:val="Commarcadores"/>
        <w:rPr>
          <w:sz w:val="18"/>
        </w:rPr>
      </w:pPr>
      <w:r w:rsidRPr="0007006E">
        <w:rPr>
          <w:sz w:val="18"/>
          <w:lang w:val="pt-BR" w:bidi="pt-BR"/>
        </w:rPr>
        <w:t>Curso de Auxiliar de Enfermagem com carga horária de 1175 horas</w:t>
      </w:r>
      <w:r w:rsidR="00465979" w:rsidRPr="0007006E">
        <w:rPr>
          <w:sz w:val="18"/>
          <w:lang w:val="pt-BR" w:bidi="pt-BR"/>
        </w:rPr>
        <w:t xml:space="preserve"> incluindo teoria e estágio.</w:t>
      </w:r>
    </w:p>
    <w:p w:rsidR="006270A9" w:rsidRPr="0007006E" w:rsidRDefault="0090421B">
      <w:pPr>
        <w:pStyle w:val="Ttulo2"/>
        <w:rPr>
          <w:sz w:val="20"/>
        </w:rPr>
      </w:pPr>
      <w:r w:rsidRPr="0007006E">
        <w:rPr>
          <w:sz w:val="20"/>
        </w:rPr>
        <w:t>Técnico de enfermagem</w:t>
      </w:r>
      <w:r w:rsidR="009D5933" w:rsidRPr="0007006E">
        <w:rPr>
          <w:sz w:val="20"/>
          <w:lang w:val="pt-BR" w:bidi="pt-BR"/>
        </w:rPr>
        <w:t> | </w:t>
      </w:r>
      <w:r w:rsidRPr="0007006E">
        <w:rPr>
          <w:sz w:val="20"/>
        </w:rPr>
        <w:t xml:space="preserve">ano de </w:t>
      </w:r>
      <w:r w:rsidR="000D54D8" w:rsidRPr="0007006E">
        <w:rPr>
          <w:sz w:val="20"/>
        </w:rPr>
        <w:t>2016</w:t>
      </w:r>
      <w:r w:rsidR="009D5933" w:rsidRPr="0007006E">
        <w:rPr>
          <w:sz w:val="20"/>
          <w:lang w:val="pt-BR" w:bidi="pt-BR"/>
        </w:rPr>
        <w:t> | </w:t>
      </w:r>
      <w:sdt>
        <w:sdtPr>
          <w:rPr>
            <w:sz w:val="20"/>
          </w:rPr>
          <w:alias w:val="Escola:"/>
          <w:tag w:val="Escola:"/>
          <w:id w:val="714016034"/>
          <w:placeholder>
            <w:docPart w:val="3EA918076AB24C018A84F7F4C5AA2862"/>
          </w:placeholder>
          <w:temporary/>
          <w:showingPlcHdr/>
          <w15:appearance w15:val="hidden"/>
          <w:text/>
        </w:sdtPr>
        <w:sdtEndPr/>
        <w:sdtContent>
          <w:r w:rsidR="009D5933" w:rsidRPr="0007006E">
            <w:rPr>
              <w:sz w:val="20"/>
              <w:lang w:val="pt-BR" w:bidi="pt-BR"/>
            </w:rPr>
            <w:t>Escola</w:t>
          </w:r>
        </w:sdtContent>
      </w:sdt>
      <w:r w:rsidR="000D54D8" w:rsidRPr="0007006E">
        <w:rPr>
          <w:sz w:val="20"/>
        </w:rPr>
        <w:t xml:space="preserve"> de</w:t>
      </w:r>
      <w:r w:rsidRPr="0007006E">
        <w:rPr>
          <w:sz w:val="20"/>
        </w:rPr>
        <w:t xml:space="preserve"> enfermagem são bernardo</w:t>
      </w:r>
      <w:r w:rsidR="000D54D8" w:rsidRPr="0007006E">
        <w:rPr>
          <w:sz w:val="20"/>
        </w:rPr>
        <w:t xml:space="preserve"> </w:t>
      </w:r>
    </w:p>
    <w:p w:rsidR="005F7DD0" w:rsidRPr="0007006E" w:rsidRDefault="00465979" w:rsidP="005F7DD0">
      <w:pPr>
        <w:pStyle w:val="Commarcadores"/>
        <w:rPr>
          <w:sz w:val="18"/>
        </w:rPr>
      </w:pPr>
      <w:r w:rsidRPr="0007006E">
        <w:rPr>
          <w:sz w:val="18"/>
          <w:lang w:val="pt-BR" w:bidi="pt-BR"/>
        </w:rPr>
        <w:t>Curso de Técnico de Enfermagem com carga horária de 690 horas incluindo teoria e estágio</w:t>
      </w:r>
      <w:r w:rsidR="0090421B" w:rsidRPr="0007006E">
        <w:rPr>
          <w:sz w:val="18"/>
          <w:lang w:val="pt-BR" w:bidi="pt-BR"/>
        </w:rPr>
        <w:t>.</w:t>
      </w:r>
    </w:p>
    <w:sdt>
      <w:sdtPr>
        <w:rPr>
          <w:sz w:val="22"/>
        </w:rPr>
        <w:alias w:val="Experiência:"/>
        <w:tag w:val="Experiência:"/>
        <w:id w:val="171684534"/>
        <w:placeholder>
          <w:docPart w:val="645BFD6408EA455ABCC6686EC5A174FB"/>
        </w:placeholder>
        <w:temporary/>
        <w:showingPlcHdr/>
        <w15:appearance w15:val="hidden"/>
      </w:sdtPr>
      <w:sdtContent>
        <w:p w:rsidR="0007006E" w:rsidRPr="0007006E" w:rsidRDefault="0007006E" w:rsidP="0007006E">
          <w:pPr>
            <w:pStyle w:val="Ttulo1"/>
            <w:rPr>
              <w:sz w:val="22"/>
            </w:rPr>
          </w:pPr>
          <w:r w:rsidRPr="0007006E">
            <w:rPr>
              <w:sz w:val="22"/>
              <w:lang w:val="pt-BR" w:bidi="pt-BR"/>
            </w:rPr>
            <w:t>Experiência</w:t>
          </w:r>
        </w:p>
      </w:sdtContent>
    </w:sdt>
    <w:p w:rsidR="0007006E" w:rsidRPr="0007006E" w:rsidRDefault="0007006E" w:rsidP="0007006E">
      <w:pPr>
        <w:pStyle w:val="Ttulo2"/>
        <w:rPr>
          <w:sz w:val="20"/>
        </w:rPr>
      </w:pPr>
      <w:r w:rsidRPr="0007006E">
        <w:rPr>
          <w:sz w:val="20"/>
        </w:rPr>
        <w:t>Assistente operacional</w:t>
      </w:r>
      <w:r w:rsidRPr="0007006E">
        <w:rPr>
          <w:sz w:val="20"/>
          <w:lang w:val="pt-BR" w:bidi="pt-BR"/>
        </w:rPr>
        <w:t> | </w:t>
      </w:r>
      <w:r w:rsidRPr="0007006E">
        <w:rPr>
          <w:sz w:val="20"/>
        </w:rPr>
        <w:t>Repom s.a</w:t>
      </w:r>
      <w:r w:rsidRPr="0007006E">
        <w:rPr>
          <w:sz w:val="20"/>
          <w:lang w:val="pt-BR" w:bidi="pt-BR"/>
        </w:rPr>
        <w:t> | </w:t>
      </w:r>
      <w:r w:rsidRPr="0007006E">
        <w:rPr>
          <w:sz w:val="20"/>
        </w:rPr>
        <w:t>2014-2018</w:t>
      </w:r>
    </w:p>
    <w:p w:rsidR="0007006E" w:rsidRPr="0007006E" w:rsidRDefault="0007006E" w:rsidP="0007006E">
      <w:pPr>
        <w:rPr>
          <w:sz w:val="18"/>
        </w:rPr>
      </w:pPr>
      <w:r w:rsidRPr="0007006E">
        <w:rPr>
          <w:sz w:val="18"/>
        </w:rPr>
        <w:t>Realizava a Conferência de Documentos.</w:t>
      </w:r>
    </w:p>
    <w:p w:rsidR="0007006E" w:rsidRPr="0007006E" w:rsidRDefault="0007006E" w:rsidP="0007006E">
      <w:pPr>
        <w:rPr>
          <w:sz w:val="18"/>
        </w:rPr>
      </w:pPr>
      <w:r w:rsidRPr="0007006E">
        <w:rPr>
          <w:sz w:val="18"/>
        </w:rPr>
        <w:t>Como primeiro emprego desenvolvi habilidades para trabalhar em grupo, tive oportunidades de crescimento e soube aproveitar tudo que a empresa pôde me proporcionar  para crescer profissionalmente.</w:t>
      </w:r>
    </w:p>
    <w:p w:rsidR="00A81838" w:rsidRPr="0007006E" w:rsidRDefault="00A81838" w:rsidP="00A81838">
      <w:pPr>
        <w:pStyle w:val="Ttulo1"/>
        <w:rPr>
          <w:sz w:val="22"/>
        </w:rPr>
      </w:pPr>
      <w:r w:rsidRPr="0007006E">
        <w:rPr>
          <w:sz w:val="22"/>
        </w:rPr>
        <w:t>Estágio</w:t>
      </w:r>
    </w:p>
    <w:p w:rsidR="00A81838" w:rsidRPr="0007006E" w:rsidRDefault="00A81838" w:rsidP="00A81838">
      <w:pPr>
        <w:pStyle w:val="Ttulo2"/>
        <w:rPr>
          <w:sz w:val="20"/>
        </w:rPr>
      </w:pPr>
      <w:r w:rsidRPr="0007006E">
        <w:rPr>
          <w:sz w:val="20"/>
        </w:rPr>
        <w:t>auxiliar de Enfermagem |</w:t>
      </w:r>
      <w:r w:rsidR="00465979" w:rsidRPr="0007006E">
        <w:rPr>
          <w:sz w:val="20"/>
        </w:rPr>
        <w:t>ano de 2015|Hospital Regional de Osasco/Hospital Sameb Barueri</w:t>
      </w:r>
    </w:p>
    <w:p w:rsidR="00465979" w:rsidRPr="0007006E" w:rsidRDefault="00465979" w:rsidP="00465979">
      <w:pPr>
        <w:rPr>
          <w:sz w:val="18"/>
        </w:rPr>
      </w:pPr>
      <w:r w:rsidRPr="0007006E">
        <w:rPr>
          <w:sz w:val="18"/>
        </w:rPr>
        <w:t>Carga Horária de 400 horas.</w:t>
      </w:r>
    </w:p>
    <w:p w:rsidR="00A81838" w:rsidRPr="0007006E" w:rsidRDefault="00A81838" w:rsidP="00A81838">
      <w:pPr>
        <w:pStyle w:val="Commarcadores"/>
        <w:rPr>
          <w:sz w:val="18"/>
        </w:rPr>
      </w:pPr>
      <w:r w:rsidRPr="0007006E">
        <w:rPr>
          <w:sz w:val="18"/>
        </w:rPr>
        <w:t>Estágio no Hospital Regional Osasco:Introdução a Enfermagem e Clínica Médica e Cirúrgica.</w:t>
      </w:r>
    </w:p>
    <w:p w:rsidR="00A81838" w:rsidRPr="0007006E" w:rsidRDefault="00A81838" w:rsidP="00A81838">
      <w:pPr>
        <w:pStyle w:val="Commarcadores"/>
        <w:rPr>
          <w:sz w:val="18"/>
        </w:rPr>
      </w:pPr>
      <w:r w:rsidRPr="0007006E">
        <w:rPr>
          <w:sz w:val="18"/>
        </w:rPr>
        <w:t xml:space="preserve">Estágio no Hospital Sameb Barueri: Materno Infantil e Saúde Pública. </w:t>
      </w:r>
    </w:p>
    <w:p w:rsidR="00A81838" w:rsidRPr="0007006E" w:rsidRDefault="00A81838" w:rsidP="00A81838">
      <w:pPr>
        <w:pStyle w:val="Ttulo2"/>
        <w:rPr>
          <w:sz w:val="20"/>
        </w:rPr>
      </w:pPr>
      <w:r w:rsidRPr="0007006E">
        <w:rPr>
          <w:sz w:val="20"/>
        </w:rPr>
        <w:t>Técnico de enfermagem</w:t>
      </w:r>
      <w:r w:rsidRPr="0007006E">
        <w:rPr>
          <w:sz w:val="20"/>
          <w:lang w:val="pt-BR" w:bidi="pt-BR"/>
        </w:rPr>
        <w:t> |</w:t>
      </w:r>
      <w:r w:rsidRPr="0007006E">
        <w:rPr>
          <w:sz w:val="20"/>
        </w:rPr>
        <w:t xml:space="preserve"> </w:t>
      </w:r>
      <w:r w:rsidR="00465979" w:rsidRPr="0007006E">
        <w:rPr>
          <w:sz w:val="20"/>
        </w:rPr>
        <w:t>ano de 2016| Hospital Sameb barueri/Pronto Socorro Cohab II carapicuíba</w:t>
      </w:r>
    </w:p>
    <w:p w:rsidR="00465979" w:rsidRPr="0007006E" w:rsidRDefault="00465979" w:rsidP="00465979">
      <w:pPr>
        <w:rPr>
          <w:sz w:val="18"/>
        </w:rPr>
      </w:pPr>
      <w:r w:rsidRPr="0007006E">
        <w:rPr>
          <w:sz w:val="18"/>
        </w:rPr>
        <w:t>Carga horária de 200 horas.</w:t>
      </w:r>
    </w:p>
    <w:p w:rsidR="00A81838" w:rsidRPr="0007006E" w:rsidRDefault="00A81838" w:rsidP="00A81838">
      <w:pPr>
        <w:pStyle w:val="Commarcadores"/>
        <w:rPr>
          <w:sz w:val="18"/>
        </w:rPr>
      </w:pPr>
      <w:r w:rsidRPr="0007006E">
        <w:rPr>
          <w:sz w:val="18"/>
          <w:lang w:val="pt-BR" w:bidi="pt-BR"/>
        </w:rPr>
        <w:t xml:space="preserve">Estágio no Hospital </w:t>
      </w:r>
      <w:proofErr w:type="spellStart"/>
      <w:r w:rsidRPr="0007006E">
        <w:rPr>
          <w:sz w:val="18"/>
          <w:lang w:val="pt-BR" w:bidi="pt-BR"/>
        </w:rPr>
        <w:t>Sameb</w:t>
      </w:r>
      <w:proofErr w:type="spellEnd"/>
      <w:r w:rsidRPr="0007006E">
        <w:rPr>
          <w:sz w:val="18"/>
          <w:lang w:val="pt-BR" w:bidi="pt-BR"/>
        </w:rPr>
        <w:t xml:space="preserve"> Barueri: Urgência e Emergência, Gestão em Enfermagem, Saúde do Idoso. </w:t>
      </w:r>
    </w:p>
    <w:p w:rsidR="00A81838" w:rsidRPr="0007006E" w:rsidRDefault="00A81838" w:rsidP="00465979">
      <w:pPr>
        <w:pStyle w:val="Commarcadores"/>
        <w:rPr>
          <w:sz w:val="18"/>
        </w:rPr>
      </w:pPr>
      <w:r w:rsidRPr="0007006E">
        <w:rPr>
          <w:sz w:val="18"/>
          <w:lang w:val="pt-BR" w:bidi="pt-BR"/>
        </w:rPr>
        <w:t>Está</w:t>
      </w:r>
      <w:r w:rsidR="00465979" w:rsidRPr="0007006E">
        <w:rPr>
          <w:sz w:val="18"/>
          <w:lang w:val="pt-BR" w:bidi="pt-BR"/>
        </w:rPr>
        <w:t>gio no Pronto Socorro Cohab II</w:t>
      </w:r>
      <w:r w:rsidRPr="0007006E">
        <w:rPr>
          <w:sz w:val="18"/>
          <w:lang w:val="pt-BR" w:bidi="pt-BR"/>
        </w:rPr>
        <w:t xml:space="preserve"> Carapicuíba: Saúde da Comunidade e Psiquiatria.  </w:t>
      </w:r>
    </w:p>
    <w:p w:rsidR="00091A11" w:rsidRPr="0007006E" w:rsidRDefault="00091A11" w:rsidP="00091A11">
      <w:pPr>
        <w:pStyle w:val="Ttulo1"/>
        <w:rPr>
          <w:sz w:val="22"/>
        </w:rPr>
      </w:pPr>
      <w:r w:rsidRPr="0007006E">
        <w:rPr>
          <w:sz w:val="22"/>
        </w:rPr>
        <w:t>Qualificações</w:t>
      </w:r>
    </w:p>
    <w:p w:rsidR="00091A11" w:rsidRPr="0007006E" w:rsidRDefault="00091A11" w:rsidP="005F7DD0">
      <w:pPr>
        <w:rPr>
          <w:rFonts w:cs="Arial"/>
          <w:b/>
          <w:bCs/>
          <w:color w:val="333333"/>
          <w:sz w:val="18"/>
          <w:shd w:val="clear" w:color="auto" w:fill="FFFFFF"/>
        </w:rPr>
      </w:pPr>
      <w:r w:rsidRPr="0007006E">
        <w:rPr>
          <w:rFonts w:cs="Arial"/>
          <w:color w:val="333333"/>
          <w:sz w:val="18"/>
          <w:shd w:val="clear" w:color="auto" w:fill="FFFFFF"/>
        </w:rPr>
        <w:t>Grande capacidade para absorver e desenvolver as técnicas, além de ser cri</w:t>
      </w:r>
      <w:r w:rsidR="009A66FB" w:rsidRPr="0007006E">
        <w:rPr>
          <w:rFonts w:cs="Arial"/>
          <w:color w:val="333333"/>
          <w:sz w:val="18"/>
          <w:shd w:val="clear" w:color="auto" w:fill="FFFFFF"/>
        </w:rPr>
        <w:t>ativa e desenvolver </w:t>
      </w:r>
      <w:r w:rsidRPr="0007006E">
        <w:rPr>
          <w:rFonts w:cs="Arial"/>
          <w:color w:val="333333"/>
          <w:sz w:val="18"/>
          <w:shd w:val="clear" w:color="auto" w:fill="FFFFFF"/>
        </w:rPr>
        <w:t>bons relacionamentos profissionais.</w:t>
      </w:r>
    </w:p>
    <w:p w:rsidR="009A66FB" w:rsidRPr="0007006E" w:rsidRDefault="003E4268" w:rsidP="009A66FB">
      <w:pPr>
        <w:pStyle w:val="Ttulo1"/>
        <w:rPr>
          <w:sz w:val="22"/>
        </w:rPr>
      </w:pPr>
      <w:r w:rsidRPr="0007006E">
        <w:rPr>
          <w:sz w:val="22"/>
        </w:rPr>
        <w:t xml:space="preserve">Formação </w:t>
      </w:r>
      <w:r w:rsidR="009A66FB" w:rsidRPr="0007006E">
        <w:rPr>
          <w:sz w:val="22"/>
        </w:rPr>
        <w:t>Complementares</w:t>
      </w:r>
    </w:p>
    <w:p w:rsidR="009A66FB" w:rsidRPr="0007006E" w:rsidRDefault="009A66FB" w:rsidP="009A66FB">
      <w:pPr>
        <w:pStyle w:val="Ttulo2"/>
        <w:rPr>
          <w:sz w:val="20"/>
        </w:rPr>
      </w:pPr>
      <w:r w:rsidRPr="0007006E">
        <w:rPr>
          <w:sz w:val="20"/>
        </w:rPr>
        <w:t>Informática| ano de 2012| Cyber tech</w:t>
      </w:r>
    </w:p>
    <w:p w:rsidR="009A66FB" w:rsidRPr="0007006E" w:rsidRDefault="009A66FB" w:rsidP="009A66FB">
      <w:pPr>
        <w:rPr>
          <w:sz w:val="18"/>
        </w:rPr>
      </w:pPr>
      <w:r w:rsidRPr="0007006E">
        <w:rPr>
          <w:sz w:val="18"/>
        </w:rPr>
        <w:t>Curso Básico de Informática  com conhecimento em :</w:t>
      </w:r>
    </w:p>
    <w:p w:rsidR="009A66FB" w:rsidRPr="0007006E" w:rsidRDefault="009A66FB" w:rsidP="009A66FB">
      <w:pPr>
        <w:pStyle w:val="Commarcadores"/>
        <w:rPr>
          <w:sz w:val="18"/>
          <w:lang w:val="en-US"/>
        </w:rPr>
      </w:pPr>
      <w:r w:rsidRPr="0007006E">
        <w:rPr>
          <w:sz w:val="18"/>
          <w:shd w:val="clear" w:color="auto" w:fill="FFFFFF"/>
          <w:lang w:val="pt-BR"/>
        </w:rPr>
        <w:t xml:space="preserve"> </w:t>
      </w:r>
      <w:r w:rsidRPr="0007006E">
        <w:rPr>
          <w:sz w:val="18"/>
          <w:shd w:val="clear" w:color="auto" w:fill="FFFFFF"/>
          <w:lang w:val="en-US"/>
        </w:rPr>
        <w:t>Word, Excel, Power Point, Internet</w:t>
      </w:r>
      <w:r w:rsidRPr="0007006E">
        <w:rPr>
          <w:sz w:val="18"/>
          <w:lang w:val="en-US"/>
        </w:rPr>
        <w:t>.</w:t>
      </w:r>
    </w:p>
    <w:p w:rsidR="009A66FB" w:rsidRPr="0007006E" w:rsidRDefault="009A66FB" w:rsidP="009A66FB">
      <w:pPr>
        <w:pStyle w:val="Commarcadores"/>
        <w:numPr>
          <w:ilvl w:val="0"/>
          <w:numId w:val="0"/>
        </w:numPr>
        <w:ind w:left="216" w:hanging="216"/>
        <w:rPr>
          <w:sz w:val="18"/>
          <w:lang w:val="en-US"/>
        </w:rPr>
      </w:pPr>
    </w:p>
    <w:p w:rsidR="009A66FB" w:rsidRPr="0007006E" w:rsidRDefault="009A66FB" w:rsidP="009A66FB">
      <w:pPr>
        <w:pStyle w:val="Ttulo2"/>
        <w:rPr>
          <w:sz w:val="20"/>
        </w:rPr>
      </w:pPr>
      <w:r w:rsidRPr="0007006E">
        <w:rPr>
          <w:sz w:val="20"/>
        </w:rPr>
        <w:lastRenderedPageBreak/>
        <w:t>Espanhol| ano de 201o| centro de estudo de línguas (Cel)</w:t>
      </w:r>
    </w:p>
    <w:p w:rsidR="009A66FB" w:rsidRPr="0007006E" w:rsidRDefault="0067557C" w:rsidP="00977A65">
      <w:pPr>
        <w:pStyle w:val="Commarcadores"/>
        <w:rPr>
          <w:sz w:val="18"/>
          <w:lang w:val="en-US"/>
        </w:rPr>
      </w:pPr>
      <w:proofErr w:type="spellStart"/>
      <w:r w:rsidRPr="0007006E">
        <w:rPr>
          <w:sz w:val="18"/>
          <w:lang w:val="en-US"/>
        </w:rPr>
        <w:t>Básico</w:t>
      </w:r>
      <w:proofErr w:type="spellEnd"/>
      <w:r w:rsidRPr="0007006E">
        <w:rPr>
          <w:sz w:val="18"/>
          <w:lang w:val="en-US"/>
        </w:rPr>
        <w:t xml:space="preserve"> </w:t>
      </w:r>
      <w:proofErr w:type="spellStart"/>
      <w:r w:rsidRPr="0007006E">
        <w:rPr>
          <w:sz w:val="18"/>
          <w:lang w:val="en-US"/>
        </w:rPr>
        <w:t>em</w:t>
      </w:r>
      <w:proofErr w:type="spellEnd"/>
      <w:r w:rsidRPr="0007006E">
        <w:rPr>
          <w:sz w:val="18"/>
          <w:lang w:val="en-US"/>
        </w:rPr>
        <w:t xml:space="preserve"> </w:t>
      </w:r>
      <w:proofErr w:type="spellStart"/>
      <w:r w:rsidRPr="0007006E">
        <w:rPr>
          <w:sz w:val="18"/>
          <w:lang w:val="en-US"/>
        </w:rPr>
        <w:t>Espanhol</w:t>
      </w:r>
      <w:proofErr w:type="spellEnd"/>
      <w:r w:rsidR="009A66FB" w:rsidRPr="0007006E">
        <w:rPr>
          <w:sz w:val="18"/>
          <w:lang w:val="en-US"/>
        </w:rPr>
        <w:t>.</w:t>
      </w:r>
    </w:p>
    <w:sectPr w:rsidR="009A66FB" w:rsidRPr="0007006E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97D" w:rsidRDefault="0088597D">
      <w:pPr>
        <w:spacing w:after="0"/>
      </w:pPr>
      <w:r>
        <w:separator/>
      </w:r>
    </w:p>
  </w:endnote>
  <w:endnote w:type="continuationSeparator" w:id="0">
    <w:p w:rsidR="0088597D" w:rsidRDefault="008859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07006E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97D" w:rsidRDefault="0088597D">
      <w:pPr>
        <w:spacing w:after="0"/>
      </w:pPr>
      <w:r>
        <w:separator/>
      </w:r>
    </w:p>
  </w:footnote>
  <w:footnote w:type="continuationSeparator" w:id="0">
    <w:p w:rsidR="0088597D" w:rsidRDefault="008859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EA637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105423"/>
    <w:multiLevelType w:val="hybridMultilevel"/>
    <w:tmpl w:val="39BEA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D8"/>
    <w:rsid w:val="0007006E"/>
    <w:rsid w:val="00091A11"/>
    <w:rsid w:val="000A4F59"/>
    <w:rsid w:val="000D54D8"/>
    <w:rsid w:val="00141A4C"/>
    <w:rsid w:val="001563D1"/>
    <w:rsid w:val="001B29CF"/>
    <w:rsid w:val="0028220F"/>
    <w:rsid w:val="00356C14"/>
    <w:rsid w:val="003D4145"/>
    <w:rsid w:val="003E4268"/>
    <w:rsid w:val="00465979"/>
    <w:rsid w:val="005F7DD0"/>
    <w:rsid w:val="00617B26"/>
    <w:rsid w:val="006270A9"/>
    <w:rsid w:val="0067557C"/>
    <w:rsid w:val="00675956"/>
    <w:rsid w:val="00681034"/>
    <w:rsid w:val="006C5A7E"/>
    <w:rsid w:val="00816216"/>
    <w:rsid w:val="0087734B"/>
    <w:rsid w:val="0088597D"/>
    <w:rsid w:val="0090421B"/>
    <w:rsid w:val="00946ABF"/>
    <w:rsid w:val="00977A65"/>
    <w:rsid w:val="009A66FB"/>
    <w:rsid w:val="009C0EA9"/>
    <w:rsid w:val="009D5933"/>
    <w:rsid w:val="00A81838"/>
    <w:rsid w:val="00BD768D"/>
    <w:rsid w:val="00C61F8E"/>
    <w:rsid w:val="00CF762D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0236C"/>
  <w15:chartTrackingRefBased/>
  <w15:docId w15:val="{071B3B37-2653-4658-A84B-84FC0F0D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unhideWhenUsed/>
    <w:qFormat/>
    <w:rsid w:val="00A8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.silva\AppData\Roaming\Microsoft\Modelo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18CB4FD39145669212D265DD6521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D90DDC-EBC8-4F64-9DB5-5E0C9B267C5A}"/>
      </w:docPartPr>
      <w:docPartBody>
        <w:p w:rsidR="00301065" w:rsidRDefault="004D2AFE">
          <w:pPr>
            <w:pStyle w:val="F818CB4FD39145669212D265DD652121"/>
          </w:pPr>
          <w:r>
            <w:rPr>
              <w:lang w:bidi="pt-BR"/>
            </w:rPr>
            <w:t>Email</w:t>
          </w:r>
        </w:p>
      </w:docPartBody>
    </w:docPart>
    <w:docPart>
      <w:docPartPr>
        <w:name w:val="0D30162ACD334D65B860A7C9857B7A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9A1CAD-6DF1-48A0-A3B1-D3518451A8F4}"/>
      </w:docPartPr>
      <w:docPartBody>
        <w:p w:rsidR="00301065" w:rsidRDefault="004D2AFE">
          <w:pPr>
            <w:pStyle w:val="0D30162ACD334D65B860A7C9857B7AA8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3EA918076AB24C018A84F7F4C5AA28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6660DE-BCF8-4EAD-9971-F25BDF88265C}"/>
      </w:docPartPr>
      <w:docPartBody>
        <w:p w:rsidR="00301065" w:rsidRDefault="004D2AFE">
          <w:pPr>
            <w:pStyle w:val="3EA918076AB24C018A84F7F4C5AA2862"/>
          </w:pPr>
          <w:r>
            <w:rPr>
              <w:lang w:bidi="pt-BR"/>
            </w:rPr>
            <w:t>Escola</w:t>
          </w:r>
        </w:p>
      </w:docPartBody>
    </w:docPart>
    <w:docPart>
      <w:docPartPr>
        <w:name w:val="645BFD6408EA455ABCC6686EC5A17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97850D-5C1D-4759-A97A-61E2FFD0F5AB}"/>
      </w:docPartPr>
      <w:docPartBody>
        <w:p w:rsidR="00000000" w:rsidRDefault="004A03D3" w:rsidP="004A03D3">
          <w:pPr>
            <w:pStyle w:val="645BFD6408EA455ABCC6686EC5A174FB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CE"/>
    <w:rsid w:val="001617D6"/>
    <w:rsid w:val="001A65CE"/>
    <w:rsid w:val="00301065"/>
    <w:rsid w:val="004A03D3"/>
    <w:rsid w:val="004D2AFE"/>
    <w:rsid w:val="00973362"/>
    <w:rsid w:val="00B36E0E"/>
    <w:rsid w:val="00E9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D20246CB194988A016DCDCD0E84961">
    <w:name w:val="5DD20246CB194988A016DCDCD0E84961"/>
  </w:style>
  <w:style w:type="paragraph" w:customStyle="1" w:styleId="B11882697B35468194B026F627E93E47">
    <w:name w:val="B11882697B35468194B026F627E93E47"/>
  </w:style>
  <w:style w:type="paragraph" w:customStyle="1" w:styleId="C3178F4E4F6C4FF08A9BE95195539CF5">
    <w:name w:val="C3178F4E4F6C4FF08A9BE95195539CF5"/>
  </w:style>
  <w:style w:type="paragraph" w:customStyle="1" w:styleId="F818CB4FD39145669212D265DD652121">
    <w:name w:val="F818CB4FD39145669212D265DD652121"/>
  </w:style>
  <w:style w:type="paragraph" w:customStyle="1" w:styleId="0D30162ACD334D65B860A7C9857B7AA8">
    <w:name w:val="0D30162ACD334D65B860A7C9857B7AA8"/>
  </w:style>
  <w:style w:type="paragraph" w:customStyle="1" w:styleId="8D7E104D4F75498F854350D7DC075D79">
    <w:name w:val="8D7E104D4F75498F854350D7DC075D79"/>
  </w:style>
  <w:style w:type="paragraph" w:customStyle="1" w:styleId="E13E0FE302514199A0CD626399AC85F4">
    <w:name w:val="E13E0FE302514199A0CD626399AC85F4"/>
  </w:style>
  <w:style w:type="paragraph" w:customStyle="1" w:styleId="919ACCC479CA42B2BB58B1DC081112E9">
    <w:name w:val="919ACCC479CA42B2BB58B1DC081112E9"/>
  </w:style>
  <w:style w:type="paragraph" w:customStyle="1" w:styleId="498847196F30493FA34D085E051E38FD">
    <w:name w:val="498847196F30493FA34D085E051E38FD"/>
  </w:style>
  <w:style w:type="paragraph" w:customStyle="1" w:styleId="E5A6B34486894EE88093F5C1A865F8B1">
    <w:name w:val="E5A6B34486894EE88093F5C1A865F8B1"/>
  </w:style>
  <w:style w:type="paragraph" w:customStyle="1" w:styleId="2E90E473161948CB8DC4F0955FE9F219">
    <w:name w:val="2E90E473161948CB8DC4F0955FE9F219"/>
  </w:style>
  <w:style w:type="paragraph" w:customStyle="1" w:styleId="A22DDB9DD5454464AD75C30DA0E013AD">
    <w:name w:val="A22DDB9DD5454464AD75C30DA0E013AD"/>
  </w:style>
  <w:style w:type="paragraph" w:customStyle="1" w:styleId="328F2E4977A54CEC9C4A4CD85C83F80D">
    <w:name w:val="328F2E4977A54CEC9C4A4CD85C83F80D"/>
  </w:style>
  <w:style w:type="paragraph" w:customStyle="1" w:styleId="3EA918076AB24C018A84F7F4C5AA2862">
    <w:name w:val="3EA918076AB24C018A84F7F4C5AA2862"/>
  </w:style>
  <w:style w:type="paragraph" w:customStyle="1" w:styleId="7D8B3075A2E1453CA5C0DDE8D655F87B">
    <w:name w:val="7D8B3075A2E1453CA5C0DDE8D655F87B"/>
  </w:style>
  <w:style w:type="paragraph" w:customStyle="1" w:styleId="1269D1CA878342C8868FB210126718E6">
    <w:name w:val="1269D1CA878342C8868FB210126718E6"/>
  </w:style>
  <w:style w:type="paragraph" w:customStyle="1" w:styleId="E443466183504F23876391858B00C690">
    <w:name w:val="E443466183504F23876391858B00C690"/>
  </w:style>
  <w:style w:type="paragraph" w:customStyle="1" w:styleId="6E03CA6D62464A6F9A31D618653586C4">
    <w:name w:val="6E03CA6D62464A6F9A31D618653586C4"/>
  </w:style>
  <w:style w:type="paragraph" w:customStyle="1" w:styleId="DBD3CC1E5C4747E0889780FAF1986479">
    <w:name w:val="DBD3CC1E5C4747E0889780FAF1986479"/>
  </w:style>
  <w:style w:type="paragraph" w:customStyle="1" w:styleId="C3759BC01E1E40828FFF753AB5AB5823">
    <w:name w:val="C3759BC01E1E40828FFF753AB5AB5823"/>
  </w:style>
  <w:style w:type="paragraph" w:customStyle="1" w:styleId="2037B1D3AF7F4B93834593DD28FC6AFF">
    <w:name w:val="2037B1D3AF7F4B93834593DD28FC6AFF"/>
  </w:style>
  <w:style w:type="paragraph" w:customStyle="1" w:styleId="FA3775ECB0394414B22A2CF33ABF799E">
    <w:name w:val="FA3775ECB0394414B22A2CF33ABF799E"/>
  </w:style>
  <w:style w:type="paragraph" w:customStyle="1" w:styleId="337A05B4E528478EB1D6F28FD38ACBF6">
    <w:name w:val="337A05B4E528478EB1D6F28FD38ACBF6"/>
  </w:style>
  <w:style w:type="paragraph" w:customStyle="1" w:styleId="F1D5681DF2F641B0843FAC4BD16FCCF9">
    <w:name w:val="F1D5681DF2F641B0843FAC4BD16FCCF9"/>
  </w:style>
  <w:style w:type="paragraph" w:customStyle="1" w:styleId="33B810373472413A90E80270C4C2C5B9">
    <w:name w:val="33B810373472413A90E80270C4C2C5B9"/>
  </w:style>
  <w:style w:type="paragraph" w:customStyle="1" w:styleId="13DD5755C0AB4D70BA14C4C3BD1528F0">
    <w:name w:val="13DD5755C0AB4D70BA14C4C3BD1528F0"/>
  </w:style>
  <w:style w:type="paragraph" w:customStyle="1" w:styleId="62DAF018EC9B4E049B4AB510989F47E9">
    <w:name w:val="62DAF018EC9B4E049B4AB510989F47E9"/>
  </w:style>
  <w:style w:type="paragraph" w:customStyle="1" w:styleId="40BE74EB576641E49E03B882E2D23F39">
    <w:name w:val="40BE74EB576641E49E03B882E2D23F39"/>
  </w:style>
  <w:style w:type="paragraph" w:customStyle="1" w:styleId="C38A90FE94D44CFF97847006830BC2DB">
    <w:name w:val="C38A90FE94D44CFF97847006830BC2DB"/>
  </w:style>
  <w:style w:type="paragraph" w:customStyle="1" w:styleId="F3954BA2FB3B4044BF28A0E2AAB6D4FE">
    <w:name w:val="F3954BA2FB3B4044BF28A0E2AAB6D4FE"/>
  </w:style>
  <w:style w:type="paragraph" w:customStyle="1" w:styleId="8093C67FED8C45C884F25E3D5B9299F8">
    <w:name w:val="8093C67FED8C45C884F25E3D5B9299F8"/>
  </w:style>
  <w:style w:type="paragraph" w:customStyle="1" w:styleId="1CF16F5E49EF4836B969D3E128CEA38B">
    <w:name w:val="1CF16F5E49EF4836B969D3E128CEA38B"/>
  </w:style>
  <w:style w:type="paragraph" w:customStyle="1" w:styleId="DB694F078D90438AADFD5D467E508D6B">
    <w:name w:val="DB694F078D90438AADFD5D467E508D6B"/>
  </w:style>
  <w:style w:type="paragraph" w:customStyle="1" w:styleId="0CFF6AE31C304CB4889A300ACAD280DD">
    <w:name w:val="0CFF6AE31C304CB4889A300ACAD280DD"/>
    <w:rsid w:val="001A65CE"/>
  </w:style>
  <w:style w:type="paragraph" w:customStyle="1" w:styleId="FF1D4DBE9E8044CAB2CB330C64AC0DC8">
    <w:name w:val="FF1D4DBE9E8044CAB2CB330C64AC0DC8"/>
    <w:rsid w:val="001A65CE"/>
  </w:style>
  <w:style w:type="paragraph" w:customStyle="1" w:styleId="A8D42057E5084509B1620D2E49F050AB">
    <w:name w:val="A8D42057E5084509B1620D2E49F050AB"/>
    <w:rsid w:val="001A65CE"/>
  </w:style>
  <w:style w:type="paragraph" w:customStyle="1" w:styleId="E39E9B019A84446391535DED9B4EB40D">
    <w:name w:val="E39E9B019A84446391535DED9B4EB40D"/>
    <w:rsid w:val="001A65CE"/>
  </w:style>
  <w:style w:type="paragraph" w:customStyle="1" w:styleId="AC6B6EBD61A1452ABDEC8789637E3A78">
    <w:name w:val="AC6B6EBD61A1452ABDEC8789637E3A78"/>
    <w:rsid w:val="001A65CE"/>
  </w:style>
  <w:style w:type="paragraph" w:customStyle="1" w:styleId="4B40622368ED479A8137868277B149BF">
    <w:name w:val="4B40622368ED479A8137868277B149BF"/>
    <w:rsid w:val="001A65CE"/>
  </w:style>
  <w:style w:type="paragraph" w:customStyle="1" w:styleId="D6AC522E96534F2CB32B25CBDA9F6BBA">
    <w:name w:val="D6AC522E96534F2CB32B25CBDA9F6BBA"/>
    <w:rsid w:val="00301065"/>
  </w:style>
  <w:style w:type="paragraph" w:customStyle="1" w:styleId="9099512537FF4EA785BEE8306F3E5259">
    <w:name w:val="9099512537FF4EA785BEE8306F3E5259"/>
    <w:rsid w:val="00301065"/>
  </w:style>
  <w:style w:type="paragraph" w:customStyle="1" w:styleId="645BFD6408EA455ABCC6686EC5A174FB">
    <w:name w:val="645BFD6408EA455ABCC6686EC5A174FB"/>
    <w:rsid w:val="004A0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E194-2ADB-406F-9066-2E534A19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2</TotalTime>
  <Pages>2</Pages>
  <Words>302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Silva</dc:creator>
  <cp:keywords/>
  <cp:lastModifiedBy>Jean Silva</cp:lastModifiedBy>
  <cp:revision>3</cp:revision>
  <dcterms:created xsi:type="dcterms:W3CDTF">2018-10-23T17:09:00Z</dcterms:created>
  <dcterms:modified xsi:type="dcterms:W3CDTF">2018-10-23T17:11:00Z</dcterms:modified>
  <cp:version/>
</cp:coreProperties>
</file>