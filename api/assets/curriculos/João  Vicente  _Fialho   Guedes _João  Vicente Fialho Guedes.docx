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B8" w:rsidRDefault="00B22E4C" w:rsidP="0051320C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João  Vicente Fia</w:t>
      </w:r>
      <w:r w:rsidR="00084230">
        <w:rPr>
          <w:rFonts w:ascii="Trebuchet MS" w:hAnsi="Trebuchet MS"/>
          <w:sz w:val="36"/>
          <w:szCs w:val="36"/>
        </w:rPr>
        <w:t>lho Guedes</w:t>
      </w:r>
    </w:p>
    <w:p w:rsidR="007478B8" w:rsidRPr="00084230" w:rsidRDefault="00084230" w:rsidP="0051320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rebuchet MS" w:hAnsi="Trebuchet MS"/>
        </w:rPr>
        <w:t>Brasileiro • separado</w:t>
      </w:r>
      <w:r w:rsidR="007478B8" w:rsidRPr="007478B8">
        <w:rPr>
          <w:rFonts w:ascii="Trebuchet MS" w:hAnsi="Trebuchet MS"/>
        </w:rPr>
        <w:t xml:space="preserve"> • </w:t>
      </w:r>
      <w:r>
        <w:rPr>
          <w:rFonts w:ascii="Trebuchet MS" w:hAnsi="Trebuchet MS"/>
        </w:rPr>
        <w:t>54 anos</w:t>
      </w:r>
    </w:p>
    <w:p w:rsidR="007478B8" w:rsidRDefault="00084230" w:rsidP="0051320C">
      <w:pPr>
        <w:rPr>
          <w:rFonts w:ascii="Trebuchet MS" w:hAnsi="Trebuchet MS"/>
        </w:rPr>
      </w:pPr>
      <w:r>
        <w:rPr>
          <w:rFonts w:ascii="Trebuchet MS" w:hAnsi="Trebuchet MS"/>
        </w:rPr>
        <w:t>R. Picão – n 100</w:t>
      </w:r>
    </w:p>
    <w:p w:rsidR="0051320C" w:rsidRPr="00084230" w:rsidRDefault="00084230" w:rsidP="0051320C">
      <w:pPr>
        <w:rPr>
          <w:rFonts w:ascii="Trebuchet MS" w:hAnsi="Trebuchet MS"/>
          <w:i/>
          <w:sz w:val="32"/>
          <w:szCs w:val="32"/>
        </w:rPr>
      </w:pPr>
      <w:r w:rsidRPr="00084230">
        <w:rPr>
          <w:rFonts w:ascii="Trebuchet MS" w:hAnsi="Trebuchet MS"/>
        </w:rPr>
        <w:t>(51) 998421427 =   Email : fialhoporque@gmail.</w:t>
      </w:r>
      <w:r>
        <w:rPr>
          <w:rFonts w:ascii="Trebuchet MS" w:hAnsi="Trebuchet MS"/>
        </w:rPr>
        <w:t>com</w:t>
      </w:r>
      <w:r w:rsidRPr="00084230">
        <w:rPr>
          <w:rFonts w:ascii="Trebuchet MS" w:hAnsi="Trebuchet MS"/>
          <w:i/>
          <w:noProof/>
          <w:sz w:val="32"/>
          <w:szCs w:val="32"/>
        </w:rPr>
        <w:t xml:space="preserve"> </w:t>
      </w:r>
      <w:r w:rsidR="008068B7" w:rsidRPr="008068B7">
        <w:rPr>
          <w:rFonts w:ascii="Trebuchet MS" w:hAnsi="Trebuchet MS"/>
          <w:i/>
          <w:noProof/>
          <w:sz w:val="32"/>
          <w:szCs w:val="32"/>
          <w:lang w:val="en-US"/>
        </w:rPr>
        <w:pict>
          <v:line id="Conector Reto 2" o:spid="_x0000_s1026" style="position:absolute;z-index:251659264;visibility:visible;mso-position-horizontal-relative:text;mso-position-vertical-relative:text;mso-width-relative:margin" from="-89.95pt,28.15pt" to="512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" strokecolor="#ffc000 [3207]" strokeweight="1.5pt">
            <v:stroke joinstyle="miter"/>
          </v:line>
        </w:pict>
      </w:r>
    </w:p>
    <w:p w:rsidR="0051320C" w:rsidRPr="00084230" w:rsidRDefault="008068B7" w:rsidP="0003197C">
      <w:pPr>
        <w:jc w:val="right"/>
      </w:pPr>
      <w:bookmarkStart w:id="0" w:name="_GoBack"/>
      <w:bookmarkEnd w:id="0"/>
      <w:r w:rsidRPr="008068B7">
        <w:rPr>
          <w:rFonts w:ascii="Trebuchet MS" w:hAnsi="Trebuchet MS"/>
          <w:i/>
          <w:noProof/>
          <w:sz w:val="32"/>
          <w:szCs w:val="32"/>
          <w:lang w:val="en-US"/>
        </w:rPr>
        <w:pict>
          <v:rect id="Retângulo 3" o:spid="_x0000_s1035" style="position:absolute;left:0;text-align:left;margin-left:-85.05pt;margin-top:18.75pt;width:607.95pt;height:27pt;z-index:251660288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" fillcolor="#ffc000 [3207]" stroked="f" strokeweight="1.5pt">
            <v:textbox>
              <w:txbxContent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 w:rsidRPr="00265C0D"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OBJETIVO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 hbcdbjcd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 jbcdsca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Pr="00265C0D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</w:p>
    <w:p w:rsidR="0051320C" w:rsidRPr="00FE1365" w:rsidRDefault="00084230" w:rsidP="0051320C">
      <w:pPr>
        <w:rPr>
          <w:rFonts w:ascii="Trebuchet MS" w:hAnsi="Trebuchet MS"/>
          <w:i/>
          <w:sz w:val="32"/>
          <w:szCs w:val="32"/>
        </w:rPr>
      </w:pPr>
      <w:r>
        <w:rPr>
          <w:rFonts w:ascii="Trebuchet MS" w:hAnsi="Trebuchet MS"/>
        </w:rPr>
        <w:t xml:space="preserve">OPERADOR DE MAQUINA PESADA OU MOTORISTA </w:t>
      </w:r>
      <w:r w:rsidR="008068B7" w:rsidRPr="008068B7">
        <w:rPr>
          <w:rFonts w:ascii="Trebuchet MS" w:hAnsi="Trebuchet MS"/>
          <w:i/>
          <w:noProof/>
          <w:sz w:val="32"/>
          <w:szCs w:val="32"/>
          <w:lang w:val="en-US"/>
        </w:rPr>
        <w:pict>
          <v:line id="Conector Reto 6" o:spid="_x0000_s1034" style="position:absolute;z-index:251662336;visibility:visible;mso-position-horizontal-relative:text;mso-position-vertical-relative:text;mso-width-relative:margin" from="-89.95pt,28.15pt" to="512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" strokecolor="#ffc000 [3207]" strokeweight="1.5pt">
            <v:stroke joinstyle="miter"/>
          </v:line>
        </w:pict>
      </w:r>
    </w:p>
    <w:p w:rsidR="0051320C" w:rsidRDefault="008068B7" w:rsidP="009E5456">
      <w:pPr>
        <w:jc w:val="center"/>
      </w:pPr>
      <w:r w:rsidRPr="008068B7">
        <w:rPr>
          <w:rFonts w:ascii="Trebuchet MS" w:hAnsi="Trebuchet MS"/>
          <w:i/>
          <w:noProof/>
          <w:sz w:val="32"/>
          <w:szCs w:val="32"/>
          <w:lang w:val="en-US"/>
        </w:rPr>
        <w:pict>
          <v:rect id="Retângulo 7" o:spid="_x0000_s1027" style="position:absolute;left:0;text-align:left;margin-left:-85.05pt;margin-top:18.75pt;width:607.95pt;height:27pt;z-index:251663360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" fillcolor="#ffc000 [3207]" stroked="f" strokeweight="1.5pt">
            <v:textbox>
              <w:txbxContent>
                <w:p w:rsidR="0051320C" w:rsidRDefault="007478B8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FORMAÇÃO ACADÊMICA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 hbcdbjcd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 jbcdsca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Pr="00265C0D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</w:p>
    <w:p w:rsidR="007478B8" w:rsidRPr="00084230" w:rsidRDefault="007478B8" w:rsidP="007478B8">
      <w:pPr>
        <w:rPr>
          <w:rFonts w:ascii="Arial" w:hAnsi="Arial" w:cs="Times New Roman"/>
          <w:color w:val="000000"/>
          <w:sz w:val="20"/>
          <w:szCs w:val="20"/>
        </w:rPr>
      </w:pPr>
    </w:p>
    <w:p w:rsidR="0051320C" w:rsidRPr="00DF135B" w:rsidRDefault="00084230" w:rsidP="0051320C">
      <w:pPr>
        <w:rPr>
          <w:rFonts w:ascii="Trebuchet MS" w:hAnsi="Trebuchet MS"/>
        </w:rPr>
      </w:pPr>
      <w:r>
        <w:rPr>
          <w:rFonts w:ascii="Trebuchet MS" w:hAnsi="Trebuchet MS"/>
        </w:rPr>
        <w:t>FUNDAMENTAL COMPLETO   - D</w:t>
      </w:r>
      <w:r w:rsidR="007478B8" w:rsidRPr="007478B8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E.S – SANTA </w:t>
      </w:r>
      <w:r w:rsidR="00DF135B">
        <w:rPr>
          <w:rFonts w:ascii="Trebuchet MS" w:hAnsi="Trebuchet MS"/>
        </w:rPr>
        <w:t>MARIA,</w:t>
      </w:r>
      <w:r>
        <w:rPr>
          <w:rFonts w:ascii="Trebuchet MS" w:hAnsi="Trebuchet MS"/>
        </w:rPr>
        <w:t>R</w:t>
      </w:r>
      <w:r w:rsidR="00DF135B">
        <w:rPr>
          <w:rFonts w:ascii="Trebuchet MS" w:hAnsi="Trebuchet MS"/>
        </w:rPr>
        <w:t>.S</w:t>
      </w:r>
      <w:r w:rsidR="008068B7" w:rsidRPr="008068B7">
        <w:rPr>
          <w:rFonts w:ascii="Trebuchet MS" w:hAnsi="Trebuchet MS"/>
          <w:i/>
          <w:noProof/>
          <w:sz w:val="32"/>
          <w:szCs w:val="32"/>
          <w:lang w:val="en-US"/>
        </w:rPr>
        <w:pict>
          <v:line id="Conector Reto 8" o:spid="_x0000_s1033" style="position:absolute;z-index:251665408;visibility:visible;mso-position-horizontal-relative:text;mso-position-vertical-relative:text;mso-width-relative:margin" from="-89.95pt,28.15pt" to="512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" strokecolor="#ffc000 [3207]" strokeweight="1.5pt">
            <v:stroke joinstyle="miter"/>
          </v:line>
        </w:pict>
      </w:r>
    </w:p>
    <w:p w:rsidR="0051320C" w:rsidRDefault="008068B7" w:rsidP="0051320C">
      <w:pPr>
        <w:jc w:val="right"/>
      </w:pPr>
      <w:r w:rsidRPr="008068B7">
        <w:rPr>
          <w:rFonts w:ascii="Trebuchet MS" w:hAnsi="Trebuchet MS"/>
          <w:i/>
          <w:noProof/>
          <w:sz w:val="32"/>
          <w:szCs w:val="32"/>
          <w:lang w:val="en-US"/>
        </w:rPr>
        <w:pict>
          <v:rect id="Retângulo 9" o:spid="_x0000_s1028" style="position:absolute;left:0;text-align:left;margin-left:-85.05pt;margin-top:18.75pt;width:607.95pt;height:27pt;z-index:251666432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" fillcolor="#ffc000 [3207]" stroked="f" strokeweight="1.5pt">
            <v:textbox>
              <w:txbxContent>
                <w:p w:rsidR="0051320C" w:rsidRDefault="007478B8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EXPERIÊNCIAS PROFISSIONAIS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 hbcdbjcd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 jbcdsca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Pr="00265C0D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</w:p>
    <w:p w:rsidR="007478B8" w:rsidRPr="00084230" w:rsidRDefault="007478B8" w:rsidP="007478B8">
      <w:pPr>
        <w:rPr>
          <w:rFonts w:ascii="Arial" w:hAnsi="Arial" w:cs="Times New Roman"/>
          <w:color w:val="000000"/>
          <w:sz w:val="20"/>
          <w:szCs w:val="20"/>
        </w:rPr>
      </w:pPr>
    </w:p>
    <w:p w:rsidR="007478B8" w:rsidRPr="007478B8" w:rsidRDefault="00084230" w:rsidP="007478B8">
      <w:pPr>
        <w:rPr>
          <w:rFonts w:ascii="Trebuchet MS" w:hAnsi="Trebuchet MS"/>
        </w:rPr>
      </w:pPr>
      <w:r>
        <w:rPr>
          <w:rFonts w:ascii="Trebuchet MS" w:hAnsi="Trebuchet MS"/>
        </w:rPr>
        <w:t>PREFITURA MUNICIPAL – OPERADOR DE MAQUINA. | 2012 -2016</w:t>
      </w:r>
      <w:r w:rsidR="008E0682">
        <w:rPr>
          <w:rFonts w:ascii="Trebuchet MS" w:hAnsi="Trebuchet MS"/>
        </w:rPr>
        <w:t xml:space="preserve"> ( FELIZ – R.S )</w:t>
      </w:r>
    </w:p>
    <w:p w:rsidR="007478B8" w:rsidRPr="007478B8" w:rsidRDefault="007478B8" w:rsidP="007478B8">
      <w:pPr>
        <w:rPr>
          <w:rFonts w:ascii="Trebuchet MS" w:hAnsi="Trebuchet MS"/>
        </w:rPr>
      </w:pPr>
      <w:r w:rsidRPr="007478B8">
        <w:rPr>
          <w:rFonts w:ascii="Trebuchet MS" w:hAnsi="Trebuchet MS"/>
        </w:rPr>
        <w:t>Funçõe</w:t>
      </w:r>
      <w:r w:rsidR="00084230">
        <w:rPr>
          <w:rFonts w:ascii="Trebuchet MS" w:hAnsi="Trebuchet MS"/>
        </w:rPr>
        <w:t>s: Operar  retroescavadeira  na  limpeza  de  valas ,  colocação de  canos  , carregar  caminhão com  brita  ou  limpeza  de  entulhos , etc.</w:t>
      </w:r>
    </w:p>
    <w:p w:rsidR="007478B8" w:rsidRPr="007478B8" w:rsidRDefault="007478B8" w:rsidP="007478B8">
      <w:pPr>
        <w:rPr>
          <w:rFonts w:ascii="Trebuchet MS" w:hAnsi="Trebuchet MS"/>
        </w:rPr>
      </w:pPr>
    </w:p>
    <w:p w:rsidR="007478B8" w:rsidRPr="007478B8" w:rsidRDefault="008E0682" w:rsidP="007478B8">
      <w:pPr>
        <w:rPr>
          <w:rFonts w:ascii="Trebuchet MS" w:hAnsi="Trebuchet MS"/>
        </w:rPr>
      </w:pPr>
      <w:r>
        <w:rPr>
          <w:rFonts w:ascii="Trebuchet MS" w:hAnsi="Trebuchet MS"/>
        </w:rPr>
        <w:t>RAPIDO TRANSPAULO –MOTORISTA  | 2010-2011 ( CANOAS R.S )</w:t>
      </w:r>
    </w:p>
    <w:p w:rsidR="003247D0" w:rsidRPr="003247D0" w:rsidRDefault="008E0682" w:rsidP="003247D0">
      <w:pPr>
        <w:rPr>
          <w:rFonts w:ascii="Trebuchet MS" w:hAnsi="Trebuchet MS"/>
        </w:rPr>
      </w:pPr>
      <w:r>
        <w:rPr>
          <w:rFonts w:ascii="Trebuchet MS" w:hAnsi="Trebuchet MS"/>
        </w:rPr>
        <w:t>FUNÇÃO – Fazendo  entregas  e  coletas  na  zona  norte  de  Porto Alegre . Depois  fui  transferido  pra  filial  de  Novo Hamburgo , fazendo  coletas em  N.H , Cam</w:t>
      </w:r>
      <w:r w:rsidR="009E5456">
        <w:rPr>
          <w:rFonts w:ascii="Trebuchet MS" w:hAnsi="Trebuchet MS"/>
        </w:rPr>
        <w:t>po  Bom ,  Sapiranga ,</w:t>
      </w:r>
      <w:r w:rsidR="00B22E4C">
        <w:rPr>
          <w:rFonts w:ascii="Trebuchet MS" w:hAnsi="Trebuchet MS"/>
        </w:rPr>
        <w:t>Parobé</w:t>
      </w:r>
      <w:r w:rsidR="009E5456">
        <w:rPr>
          <w:rFonts w:ascii="Trebuchet MS" w:hAnsi="Trebuchet MS"/>
        </w:rPr>
        <w:t xml:space="preserve"> , Igrejinha  e parte </w:t>
      </w:r>
      <w:r w:rsidR="003247D0">
        <w:rPr>
          <w:rFonts w:ascii="Trebuchet MS" w:hAnsi="Trebuchet MS"/>
        </w:rPr>
        <w:t>de São Leopoldo .</w:t>
      </w:r>
    </w:p>
    <w:p w:rsidR="003247D0" w:rsidRDefault="003247D0" w:rsidP="003247D0"/>
    <w:p w:rsidR="00DF135B" w:rsidRDefault="00DF135B" w:rsidP="003247D0">
      <w:r>
        <w:t xml:space="preserve">PREFEITURA </w:t>
      </w:r>
      <w:r w:rsidR="00B22E4C">
        <w:t>MUNICIPAL-OPERADOR</w:t>
      </w:r>
      <w:r>
        <w:t xml:space="preserve"> DE MAQUINA|1995-2010 (FELIZ R.S )</w:t>
      </w:r>
    </w:p>
    <w:p w:rsidR="007478B8" w:rsidRPr="00DF135B" w:rsidRDefault="00DF135B" w:rsidP="00DF135B">
      <w:r>
        <w:t>FUNÇÃO-Operar maquinas como  carregadeira w20 fazendo  carregamento de brita  ou saibro  nos  caminhões , Também  trator MF 283 com roçadeira lateral Lavrale , roçando  beira  de  ruas  e  estradas municipais.</w:t>
      </w:r>
    </w:p>
    <w:p w:rsidR="0051320C" w:rsidRPr="00FE1365" w:rsidRDefault="00DF135B" w:rsidP="0051320C">
      <w:pPr>
        <w:rPr>
          <w:rFonts w:ascii="Trebuchet MS" w:hAnsi="Trebuchet MS"/>
          <w:i/>
          <w:sz w:val="32"/>
          <w:szCs w:val="32"/>
        </w:rPr>
      </w:pPr>
      <w:r w:rsidRPr="008068B7">
        <w:rPr>
          <w:rFonts w:ascii="Trebuchet MS" w:hAnsi="Trebuchet MS"/>
          <w:i/>
          <w:noProof/>
          <w:sz w:val="32"/>
          <w:szCs w:val="32"/>
          <w:lang w:val="en-US"/>
        </w:rPr>
        <w:pict>
          <v:rect id="Retângulo 13" o:spid="_x0000_s1029" style="position:absolute;margin-left:-80.55pt;margin-top:45.1pt;width:607.95pt;height:27pt;z-index:251669504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" fillcolor="#ffc000 [3207]" stroked="f" strokeweight="1.5pt">
            <v:textbox>
              <w:txbxContent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IDIOMAS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 hbcdbjcd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 jbcdsca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Pr="00265C0D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  <w:r w:rsidR="008068B7" w:rsidRPr="008068B7">
        <w:rPr>
          <w:rFonts w:ascii="Trebuchet MS" w:hAnsi="Trebuchet MS"/>
          <w:i/>
          <w:noProof/>
          <w:sz w:val="32"/>
          <w:szCs w:val="32"/>
          <w:lang w:val="en-US"/>
        </w:rPr>
        <w:pict>
          <v:line id="Conector Reto 16" o:spid="_x0000_s1031" style="position:absolute;z-index:251671552;visibility:visible;mso-width-relative:margin" from="-89.95pt,28.15pt" to="512.7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" strokecolor="#ffc000 [3207]" strokeweight="1.5pt">
            <v:stroke joinstyle="miter"/>
          </v:line>
        </w:pict>
      </w:r>
    </w:p>
    <w:p w:rsidR="0051320C" w:rsidRDefault="00DF135B" w:rsidP="0051320C">
      <w:pPr>
        <w:jc w:val="right"/>
      </w:pPr>
      <w:r w:rsidRPr="008068B7">
        <w:rPr>
          <w:noProof/>
          <w:lang w:val="en-US"/>
        </w:rPr>
        <w:pict>
          <v:line id="Conector Reto 12" o:spid="_x0000_s1032" style="position:absolute;left:0;text-align:left;z-index:251668480;visibility:visible;mso-width-relative:margin" from="-96.7pt,9.55pt" to="505.9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" strokecolor="#ffc000 [3207]" strokeweight="1.5pt">
            <v:stroke joinstyle="miter"/>
          </v:line>
        </w:pict>
      </w:r>
      <w:r w:rsidR="008068B7" w:rsidRPr="008068B7">
        <w:rPr>
          <w:rFonts w:ascii="Trebuchet MS" w:hAnsi="Trebuchet MS"/>
          <w:i/>
          <w:noProof/>
          <w:sz w:val="32"/>
          <w:szCs w:val="32"/>
          <w:lang w:val="en-US"/>
        </w:rPr>
        <w:pict>
          <v:rect id="Retângulo 17" o:spid="_x0000_s1030" style="position:absolute;left:0;text-align:left;margin-left:-85.05pt;margin-top:18.75pt;width:607.95pt;height:27pt;z-index:251672576;visibility:visible;mso-width-relative:margin;v-text-anchor:middle" wrapcoords="-27 0 -27 21000 21600 21000 21600 0 -27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" fillcolor="#ffc000 [3207]" stroked="f" strokeweight="1.5pt">
            <v:textbox>
              <w:txbxContent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 xml:space="preserve">INFORMAÇÕES </w:t>
                  </w:r>
                  <w:r w:rsidR="007478B8"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COMPLEMENTARES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Oi  hb hbcdbjcd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  <w:r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  <w:t>Onjkbnd jbcdsca</w:t>
                  </w: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  <w:p w:rsidR="0051320C" w:rsidRPr="00265C0D" w:rsidRDefault="0051320C" w:rsidP="0051320C">
                  <w:pPr>
                    <w:ind w:left="1416"/>
                    <w:rPr>
                      <w:rFonts w:ascii="Trebuchet MS" w:hAnsi="Trebuchet MS"/>
                      <w:b/>
                      <w:color w:val="000000" w:themeColor="text1"/>
                      <w:sz w:val="32"/>
                      <w:szCs w:val="32"/>
                    </w:rPr>
                  </w:pPr>
                </w:p>
              </w:txbxContent>
            </v:textbox>
            <w10:wrap type="through"/>
          </v:rect>
        </w:pict>
      </w:r>
    </w:p>
    <w:p w:rsidR="007478B8" w:rsidRPr="007478B8" w:rsidRDefault="007478B8" w:rsidP="007478B8">
      <w:pPr>
        <w:textAlignment w:val="baseline"/>
        <w:rPr>
          <w:rFonts w:ascii="Trebuchet MS" w:hAnsi="Trebuchet MS"/>
          <w:b/>
        </w:rPr>
      </w:pPr>
      <w:r w:rsidRPr="007478B8">
        <w:rPr>
          <w:rFonts w:ascii="Trebuchet MS" w:hAnsi="Trebuchet MS"/>
          <w:b/>
        </w:rPr>
        <w:t>Cursos</w:t>
      </w:r>
    </w:p>
    <w:p w:rsidR="007478B8" w:rsidRPr="007478B8" w:rsidRDefault="00762B52" w:rsidP="007478B8">
      <w:pPr>
        <w:rPr>
          <w:rFonts w:ascii="Trebuchet MS" w:hAnsi="Trebuchet MS"/>
        </w:rPr>
      </w:pPr>
      <w:r>
        <w:rPr>
          <w:rFonts w:ascii="Trebuchet MS" w:hAnsi="Trebuchet MS"/>
        </w:rPr>
        <w:t>De  -   OPERADOR DE  ESCAVADEIRA HIDRÁULICA ,LOCAL  do CURSO . SÃO GABRIEL , R.S .</w:t>
      </w:r>
    </w:p>
    <w:p w:rsidR="007478B8" w:rsidRPr="007478B8" w:rsidRDefault="00762B52" w:rsidP="007478B8">
      <w:pPr>
        <w:rPr>
          <w:rFonts w:ascii="Trebuchet MS" w:hAnsi="Trebuchet MS"/>
        </w:rPr>
      </w:pPr>
      <w:r>
        <w:rPr>
          <w:rFonts w:ascii="Trebuchet MS" w:hAnsi="Trebuchet MS"/>
        </w:rPr>
        <w:t>De- OPERADOR  DE  EMPILHADEIRA , SENAI , SÃO LEOPOLDO .RS</w:t>
      </w:r>
    </w:p>
    <w:p w:rsidR="007478B8" w:rsidRPr="00762B52" w:rsidRDefault="00762B52" w:rsidP="00762B52">
      <w:pPr>
        <w:rPr>
          <w:rFonts w:ascii="Trebuchet MS" w:hAnsi="Trebuchet MS"/>
        </w:rPr>
      </w:pPr>
      <w:r>
        <w:rPr>
          <w:rFonts w:ascii="Trebuchet MS" w:hAnsi="Trebuchet MS"/>
        </w:rPr>
        <w:t>De- OPERADOR  DE GUINDAUTO ( MUK ) , SENAT ,PORTO ALE</w:t>
      </w:r>
      <w:r w:rsidR="00251140">
        <w:rPr>
          <w:rFonts w:ascii="Trebuchet MS" w:hAnsi="Trebuchet MS"/>
        </w:rPr>
        <w:t>GRE</w:t>
      </w:r>
    </w:p>
    <w:p w:rsidR="007478B8" w:rsidRPr="007478B8" w:rsidRDefault="00762B52" w:rsidP="007478B8">
      <w:pPr>
        <w:rPr>
          <w:rFonts w:ascii="Trebuchet MS" w:hAnsi="Trebuchet MS"/>
        </w:rPr>
      </w:pPr>
      <w:r>
        <w:rPr>
          <w:rFonts w:ascii="Trebuchet MS" w:hAnsi="Trebuchet MS"/>
        </w:rPr>
        <w:t>CURSO MOPP-MOVIMENTO DE  CARGAS PERIGOSAS,ESCOLA PETRY,FELIZ,RS.</w:t>
      </w:r>
    </w:p>
    <w:p w:rsidR="007478B8" w:rsidRPr="007478B8" w:rsidRDefault="007478B8" w:rsidP="007478B8">
      <w:pPr>
        <w:rPr>
          <w:rFonts w:ascii="Trebuchet MS" w:hAnsi="Trebuchet MS"/>
        </w:rPr>
      </w:pPr>
    </w:p>
    <w:p w:rsidR="007478B8" w:rsidRPr="007478B8" w:rsidRDefault="007478B8" w:rsidP="007478B8">
      <w:pPr>
        <w:rPr>
          <w:rFonts w:ascii="Trebuchet MS" w:hAnsi="Trebuchet MS"/>
        </w:rPr>
      </w:pPr>
    </w:p>
    <w:p w:rsidR="007478B8" w:rsidRPr="007478B8" w:rsidRDefault="00762B52" w:rsidP="00762B52">
      <w:pPr>
        <w:pStyle w:val="Ttulo2"/>
      </w:pPr>
      <w:r>
        <w:t>PESSOAS PRA  INFORMÇÕES =</w:t>
      </w:r>
    </w:p>
    <w:p w:rsidR="007478B8" w:rsidRPr="00084230" w:rsidRDefault="007478B8" w:rsidP="007478B8">
      <w:pPr>
        <w:rPr>
          <w:rFonts w:ascii="Times" w:eastAsia="Times New Roman" w:hAnsi="Times" w:cs="Times New Roman"/>
          <w:sz w:val="20"/>
          <w:szCs w:val="20"/>
        </w:rPr>
      </w:pPr>
    </w:p>
    <w:p w:rsidR="0051320C" w:rsidRDefault="00762B52" w:rsidP="00762B52">
      <w:pPr>
        <w:pStyle w:val="SemEspaamento"/>
      </w:pPr>
      <w:r>
        <w:t xml:space="preserve">RENATO VARGAS –ROSÁRIO DO SUL =  Telefone  </w:t>
      </w:r>
      <w:r w:rsidR="00145309">
        <w:t>055999479455</w:t>
      </w:r>
    </w:p>
    <w:p w:rsidR="00145309" w:rsidRDefault="00145309" w:rsidP="00762B52">
      <w:pPr>
        <w:pStyle w:val="SemEspaamento"/>
      </w:pPr>
    </w:p>
    <w:p w:rsidR="00145309" w:rsidRDefault="00145309" w:rsidP="00762B52">
      <w:pPr>
        <w:pStyle w:val="SemEspaamento"/>
      </w:pPr>
      <w:r>
        <w:t>JOSE FRANCISCO  VARGAS  -- CANOAS = Telefone 051994714702</w:t>
      </w:r>
    </w:p>
    <w:p w:rsidR="00145309" w:rsidRPr="00145309" w:rsidRDefault="00145309" w:rsidP="0014530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PROPOSITO COM  A  EMPRESA </w:t>
      </w:r>
    </w:p>
    <w:p w:rsidR="00145309" w:rsidRDefault="00145309" w:rsidP="00762B52">
      <w:pPr>
        <w:pStyle w:val="SemEspaamento"/>
      </w:pPr>
    </w:p>
    <w:p w:rsidR="00145309" w:rsidRDefault="00145309" w:rsidP="00762B52">
      <w:pPr>
        <w:pStyle w:val="SemEspaamento"/>
      </w:pPr>
    </w:p>
    <w:p w:rsidR="00145309" w:rsidRDefault="00E86A86" w:rsidP="00762B52">
      <w:pPr>
        <w:pStyle w:val="SemEspaamento"/>
      </w:pPr>
      <w:r>
        <w:t>Trabalhar  em  prol do crescimento  da  Empresa  , aplicar  todos  meus  conhecimentos  pra  vim  dar  resultado  satisfação de  meus  superiores .</w:t>
      </w:r>
    </w:p>
    <w:p w:rsidR="00145309" w:rsidRDefault="00145309" w:rsidP="00762B52">
      <w:pPr>
        <w:pStyle w:val="SemEspaamento"/>
      </w:pPr>
    </w:p>
    <w:p w:rsidR="00145309" w:rsidRDefault="00145309" w:rsidP="00762B52">
      <w:pPr>
        <w:pStyle w:val="SemEspaamento"/>
      </w:pPr>
    </w:p>
    <w:p w:rsidR="00145309" w:rsidRDefault="00145309" w:rsidP="00762B52">
      <w:pPr>
        <w:pStyle w:val="SemEspaamento"/>
      </w:pPr>
    </w:p>
    <w:p w:rsidR="00145309" w:rsidRDefault="00145309" w:rsidP="00762B52">
      <w:pPr>
        <w:pStyle w:val="SemEspaamento"/>
      </w:pPr>
    </w:p>
    <w:p w:rsidR="00145309" w:rsidRDefault="00E86A86" w:rsidP="00762B52">
      <w:pPr>
        <w:pStyle w:val="SemEspaamento"/>
      </w:pPr>
      <w:r>
        <w:t>OBS:  NÃO FUMO  E  NE</w:t>
      </w:r>
      <w:r w:rsidR="00B22E4C">
        <w:t>M</w:t>
      </w:r>
      <w:r>
        <w:t xml:space="preserve"> TOMO  BEBIDA  DE  ÁLCOOL .</w:t>
      </w:r>
    </w:p>
    <w:p w:rsidR="00145309" w:rsidRDefault="00145309" w:rsidP="00762B52">
      <w:pPr>
        <w:pStyle w:val="SemEspaamento"/>
      </w:pPr>
    </w:p>
    <w:p w:rsidR="00145309" w:rsidRPr="0051320C" w:rsidRDefault="00145309" w:rsidP="00762B52">
      <w:pPr>
        <w:pStyle w:val="SemEspaamento"/>
      </w:pPr>
    </w:p>
    <w:sectPr w:rsidR="00145309" w:rsidRPr="0051320C" w:rsidSect="00A55BE1">
      <w:pgSz w:w="11900" w:h="16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27F" w:rsidRDefault="0043427F" w:rsidP="00FE1365">
      <w:r>
        <w:separator/>
      </w:r>
    </w:p>
  </w:endnote>
  <w:endnote w:type="continuationSeparator" w:id="1">
    <w:p w:rsidR="0043427F" w:rsidRDefault="0043427F" w:rsidP="00FE13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27F" w:rsidRDefault="0043427F" w:rsidP="00FE1365">
      <w:r>
        <w:separator/>
      </w:r>
    </w:p>
  </w:footnote>
  <w:footnote w:type="continuationSeparator" w:id="1">
    <w:p w:rsidR="0043427F" w:rsidRDefault="0043427F" w:rsidP="00FE13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75F2A"/>
    <w:multiLevelType w:val="multilevel"/>
    <w:tmpl w:val="45A4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1265A1"/>
    <w:multiLevelType w:val="multilevel"/>
    <w:tmpl w:val="3A46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373AC1"/>
    <w:multiLevelType w:val="multilevel"/>
    <w:tmpl w:val="8D6A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C52401"/>
    <w:multiLevelType w:val="multilevel"/>
    <w:tmpl w:val="EB08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27F"/>
    <w:rsid w:val="0003197C"/>
    <w:rsid w:val="00084230"/>
    <w:rsid w:val="00105858"/>
    <w:rsid w:val="00145309"/>
    <w:rsid w:val="00251140"/>
    <w:rsid w:val="00265C0D"/>
    <w:rsid w:val="003247D0"/>
    <w:rsid w:val="003570AD"/>
    <w:rsid w:val="0043427F"/>
    <w:rsid w:val="0051320C"/>
    <w:rsid w:val="006736D3"/>
    <w:rsid w:val="00684EFB"/>
    <w:rsid w:val="006A4881"/>
    <w:rsid w:val="007478B8"/>
    <w:rsid w:val="00762B52"/>
    <w:rsid w:val="007651BB"/>
    <w:rsid w:val="007D1FA2"/>
    <w:rsid w:val="008068B7"/>
    <w:rsid w:val="008E0682"/>
    <w:rsid w:val="009225F7"/>
    <w:rsid w:val="009E5456"/>
    <w:rsid w:val="00A55BE1"/>
    <w:rsid w:val="00B22E4C"/>
    <w:rsid w:val="00C34ED6"/>
    <w:rsid w:val="00D2352F"/>
    <w:rsid w:val="00DF135B"/>
    <w:rsid w:val="00E86A86"/>
    <w:rsid w:val="00EA5619"/>
    <w:rsid w:val="00FE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8B7"/>
  </w:style>
  <w:style w:type="paragraph" w:styleId="Ttulo1">
    <w:name w:val="heading 1"/>
    <w:basedOn w:val="Normal"/>
    <w:next w:val="Normal"/>
    <w:link w:val="Ttulo1Char"/>
    <w:uiPriority w:val="9"/>
    <w:qFormat/>
    <w:rsid w:val="009E5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2B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53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36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1365"/>
  </w:style>
  <w:style w:type="paragraph" w:styleId="Rodap">
    <w:name w:val="footer"/>
    <w:basedOn w:val="Normal"/>
    <w:link w:val="RodapChar"/>
    <w:uiPriority w:val="99"/>
    <w:unhideWhenUsed/>
    <w:rsid w:val="00FE136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E1365"/>
  </w:style>
  <w:style w:type="paragraph" w:styleId="Textodebalo">
    <w:name w:val="Balloon Text"/>
    <w:basedOn w:val="Normal"/>
    <w:link w:val="TextodebaloChar"/>
    <w:uiPriority w:val="99"/>
    <w:semiHidden/>
    <w:unhideWhenUsed/>
    <w:rsid w:val="007478B8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78B8"/>
    <w:rPr>
      <w:rFonts w:ascii="Lucida Grande" w:hAnsi="Lucida Grande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7478B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478B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  <w:style w:type="paragraph" w:styleId="SemEspaamento">
    <w:name w:val="No Spacing"/>
    <w:uiPriority w:val="1"/>
    <w:qFormat/>
    <w:rsid w:val="009E5456"/>
  </w:style>
  <w:style w:type="character" w:customStyle="1" w:styleId="Ttulo1Char">
    <w:name w:val="Título 1 Char"/>
    <w:basedOn w:val="Fontepargpadro"/>
    <w:link w:val="Ttulo1"/>
    <w:uiPriority w:val="9"/>
    <w:rsid w:val="009E54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762B52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62B5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62B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5309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-10\Downloads\modelo-de-curriculo-para-preencher-8-simpli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modelo-de-curriculo-para-preencher-8-simplic</Template>
  <TotalTime>4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citrus</Company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Windows-10</dc:creator>
  <cp:lastModifiedBy>Windows-10</cp:lastModifiedBy>
  <cp:revision>2</cp:revision>
  <dcterms:created xsi:type="dcterms:W3CDTF">2020-01-07T17:49:00Z</dcterms:created>
  <dcterms:modified xsi:type="dcterms:W3CDTF">2020-01-07T17:53:00Z</dcterms:modified>
</cp:coreProperties>
</file>