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788D5" w14:textId="7DAC7879" w:rsidR="002039BD" w:rsidRPr="00265980" w:rsidRDefault="30FC9251" w:rsidP="30FC9251">
      <w:pPr>
        <w:spacing w:line="240" w:lineRule="auto"/>
        <w:rPr>
          <w:rFonts w:ascii="Arial" w:hAnsi="Arial" w:cs="Arial"/>
          <w:sz w:val="40"/>
          <w:szCs w:val="40"/>
        </w:rPr>
      </w:pPr>
      <w:r w:rsidRPr="30FC9251">
        <w:rPr>
          <w:rFonts w:ascii="Arial" w:hAnsi="Arial" w:cs="Arial"/>
          <w:sz w:val="40"/>
          <w:szCs w:val="40"/>
        </w:rPr>
        <w:t>Bárbara Cristina Rodrigues da Silva</w:t>
      </w:r>
    </w:p>
    <w:p w14:paraId="426F5C8B" w14:textId="5FE7080B" w:rsidR="00F2242F" w:rsidRPr="00265980" w:rsidRDefault="30FC9251" w:rsidP="30FC9251">
      <w:pPr>
        <w:spacing w:line="240" w:lineRule="auto"/>
        <w:rPr>
          <w:rFonts w:ascii="Arial" w:eastAsia="Arial" w:hAnsi="Arial" w:cs="Arial"/>
        </w:rPr>
      </w:pPr>
      <w:r w:rsidRPr="30FC9251">
        <w:rPr>
          <w:rFonts w:ascii="Arial" w:eastAsia="Arial" w:hAnsi="Arial" w:cs="Arial"/>
        </w:rPr>
        <w:t>Brasileira, Solteira, 19 anos</w:t>
      </w:r>
      <w:r w:rsidR="001B76EC">
        <w:br/>
      </w:r>
      <w:r w:rsidRPr="30FC9251">
        <w:rPr>
          <w:rFonts w:ascii="Arial" w:eastAsia="Arial" w:hAnsi="Arial" w:cs="Arial"/>
        </w:rPr>
        <w:t>Rua Lorena 243, Fundos</w:t>
      </w:r>
      <w:r w:rsidR="001B76EC">
        <w:br/>
      </w:r>
      <w:r w:rsidRPr="30FC9251">
        <w:rPr>
          <w:rFonts w:ascii="Arial" w:eastAsia="Arial" w:hAnsi="Arial" w:cs="Arial"/>
        </w:rPr>
        <w:t>Engenho Novo – Barueri – São Paulo</w:t>
      </w:r>
      <w:r w:rsidR="001B76EC">
        <w:br/>
      </w:r>
      <w:r w:rsidRPr="30FC9251">
        <w:rPr>
          <w:rFonts w:ascii="Arial" w:eastAsia="Arial" w:hAnsi="Arial" w:cs="Arial"/>
        </w:rPr>
        <w:t>Celular: 11 9 5412-8898</w:t>
      </w:r>
    </w:p>
    <w:p w14:paraId="030C2D30" w14:textId="77777777" w:rsidR="001638B8" w:rsidRPr="00265980" w:rsidRDefault="30FC9251" w:rsidP="30FC9251">
      <w:pPr>
        <w:spacing w:line="240" w:lineRule="auto"/>
        <w:rPr>
          <w:rFonts w:ascii="Arial" w:eastAsia="Arial" w:hAnsi="Arial" w:cs="Arial"/>
        </w:rPr>
      </w:pPr>
      <w:r w:rsidRPr="30FC9251">
        <w:rPr>
          <w:rFonts w:ascii="Arial" w:eastAsia="Arial" w:hAnsi="Arial" w:cs="Arial"/>
        </w:rPr>
        <w:t>E-mail: barbara_crsilva@outlook.com</w:t>
      </w:r>
      <w:r w:rsidR="005B5FD3">
        <w:br/>
      </w:r>
    </w:p>
    <w:p w14:paraId="37EEE646" w14:textId="611D7373" w:rsidR="00F47E0A" w:rsidRPr="00265980" w:rsidRDefault="00F369C1" w:rsidP="30FC9251">
      <w:pPr>
        <w:pStyle w:val="Seo"/>
        <w:rPr>
          <w:rFonts w:ascii="Arial" w:eastAsia="Arial" w:hAnsi="Arial" w:cs="Arial"/>
          <w:b/>
          <w:bCs/>
        </w:rPr>
      </w:pPr>
      <w:r w:rsidRPr="00265980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19986B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0" t="0" r="0" b="0"/>
                <wp:wrapNone/>
                <wp:docPr id="4" name="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1F6BAB80">
              <v:shapetype id="_x0000_t32" coordsize="21600,21600" o:oned="t" filled="f" o:spt="32" path="m,l21600,21600e" w14:anchorId="7D9D8D79">
                <v:path fillok="f" arrowok="t" o:connecttype="none"/>
                <o:lock v:ext="edit" shapetype="t"/>
              </v:shapetype>
              <v:shape id=" 160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">
                <o:lock v:ext="edit" shapetype="f"/>
                <w10:wrap anchorx="margin"/>
              </v:shape>
            </w:pict>
          </mc:Fallback>
        </mc:AlternateContent>
      </w:r>
    </w:p>
    <w:p w14:paraId="22E2B0FE" w14:textId="642F9F8C" w:rsidR="008B24D8" w:rsidRDefault="00E95648" w:rsidP="007364B8">
      <w:pPr>
        <w:pStyle w:val="Seo"/>
        <w:spacing w:line="480" w:lineRule="auto"/>
        <w:rPr>
          <w:rFonts w:ascii="Arial" w:eastAsia="Arial" w:hAnsi="Arial" w:cs="Arial"/>
        </w:rPr>
      </w:pPr>
      <w:r w:rsidRPr="008B24D8">
        <w:rPr>
          <w:rFonts w:ascii="Arial" w:eastAsia="Arial" w:hAnsi="Arial" w:cs="Arial"/>
          <w:b/>
          <w:bCs/>
        </w:rPr>
        <w:t>objetivo</w:t>
      </w:r>
    </w:p>
    <w:p w14:paraId="79C5C82E" w14:textId="3C8DB197" w:rsidR="30FC9251" w:rsidRDefault="30FC9251" w:rsidP="30FC9251">
      <w:pPr>
        <w:spacing w:line="240" w:lineRule="auto"/>
        <w:rPr>
          <w:rFonts w:ascii="Arial" w:eastAsia="Arial" w:hAnsi="Arial" w:cs="Arial"/>
        </w:rPr>
      </w:pPr>
      <w:r w:rsidRPr="30FC9251">
        <w:rPr>
          <w:rFonts w:ascii="Arial" w:eastAsia="Arial" w:hAnsi="Arial" w:cs="Arial"/>
        </w:rPr>
        <w:t>Gostaria de fazer parte do quadro de funcionários dessa empresa, onde eu possa crescer profissionalmente de forma produtiva para o grande desenvolvimento da organização.</w:t>
      </w:r>
    </w:p>
    <w:p w14:paraId="5BF7CEC3" w14:textId="0EA98040" w:rsidR="00F47E0A" w:rsidRPr="00265980" w:rsidRDefault="00F369C1" w:rsidP="30FC9251">
      <w:pPr>
        <w:pStyle w:val="Seo"/>
        <w:rPr>
          <w:rFonts w:ascii="Arial" w:eastAsia="Arial" w:hAnsi="Arial" w:cs="Arial"/>
          <w:b/>
          <w:bCs/>
        </w:rPr>
      </w:pPr>
      <w:r w:rsidRPr="00265980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F257BA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3" name="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51CB9B5E">
              <v:shape id=" 164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" w14:anchorId="54B0EE9D">
                <o:lock v:ext="edit" shapetype="f"/>
                <w10:wrap anchorx="margin"/>
              </v:shape>
            </w:pict>
          </mc:Fallback>
        </mc:AlternateContent>
      </w:r>
      <w:r w:rsidR="30FC9251" w:rsidRPr="30FC9251">
        <w:rPr>
          <w:rFonts w:ascii="Arial" w:eastAsia="Arial" w:hAnsi="Arial" w:cs="Arial"/>
          <w:b/>
          <w:bCs/>
        </w:rPr>
        <w:t>FORMAÇÃO</w:t>
      </w:r>
    </w:p>
    <w:p w14:paraId="672A6659" w14:textId="77777777" w:rsidR="00265980" w:rsidRPr="00265980" w:rsidRDefault="00265980" w:rsidP="30FC9251">
      <w:pPr>
        <w:pStyle w:val="Seo"/>
        <w:rPr>
          <w:rFonts w:ascii="Arial" w:eastAsia="Arial" w:hAnsi="Arial" w:cs="Arial"/>
        </w:rPr>
      </w:pPr>
    </w:p>
    <w:p w14:paraId="7C939ABF" w14:textId="6C63B88B" w:rsidR="001638B8" w:rsidRPr="00265980" w:rsidRDefault="7D6E7736" w:rsidP="30FC9251">
      <w:pPr>
        <w:pStyle w:val="PargrafodaLista"/>
        <w:spacing w:after="120" w:line="240" w:lineRule="auto"/>
        <w:ind w:left="0"/>
        <w:rPr>
          <w:rFonts w:ascii="Arial" w:eastAsia="Arial" w:hAnsi="Arial" w:cs="Arial"/>
        </w:rPr>
      </w:pPr>
      <w:r w:rsidRPr="7D6E7736">
        <w:rPr>
          <w:rFonts w:ascii="Arial" w:eastAsia="Arial" w:hAnsi="Arial" w:cs="Arial"/>
        </w:rPr>
        <w:t xml:space="preserve">Ensino Médio Técnico Concluído - Curso logística – ITB Moacyr Domingos Sávio </w:t>
      </w:r>
      <w:proofErr w:type="spellStart"/>
      <w:r w:rsidRPr="7D6E7736">
        <w:rPr>
          <w:rFonts w:ascii="Arial" w:eastAsia="Arial" w:hAnsi="Arial" w:cs="Arial"/>
        </w:rPr>
        <w:t>Veronezi</w:t>
      </w:r>
      <w:proofErr w:type="spellEnd"/>
    </w:p>
    <w:p w14:paraId="2C69D2C6" w14:textId="75FA12F6" w:rsidR="00265980" w:rsidRPr="00265980" w:rsidRDefault="7D6E7736" w:rsidP="30FC9251">
      <w:pPr>
        <w:pStyle w:val="Seo"/>
        <w:spacing w:after="120"/>
        <w:rPr>
          <w:rFonts w:ascii="Arial" w:eastAsia="Arial" w:hAnsi="Arial" w:cs="Arial"/>
          <w:b/>
          <w:bCs/>
        </w:rPr>
      </w:pPr>
      <w:r w:rsidRPr="7D6E7736">
        <w:rPr>
          <w:rFonts w:ascii="Arial" w:eastAsia="Arial" w:hAnsi="Arial" w:cs="Arial"/>
          <w:b/>
          <w:bCs/>
        </w:rPr>
        <w:t>qualificações e atividades complementares</w:t>
      </w:r>
    </w:p>
    <w:p w14:paraId="02EB378F" w14:textId="1F73E0AE" w:rsidR="00EC6D24" w:rsidRPr="00265980" w:rsidRDefault="00EC6D24" w:rsidP="30FC9251">
      <w:pPr>
        <w:pStyle w:val="Seo"/>
        <w:rPr>
          <w:rFonts w:ascii="Arial" w:eastAsia="Arial" w:hAnsi="Arial" w:cs="Arial"/>
          <w:noProof w:val="0"/>
          <w:spacing w:val="0"/>
        </w:rPr>
      </w:pPr>
    </w:p>
    <w:p w14:paraId="0B9562CC" w14:textId="77777777" w:rsidR="00680121" w:rsidRDefault="30FC9251" w:rsidP="30FC9251">
      <w:pPr>
        <w:pStyle w:val="PargrafodaLista"/>
        <w:spacing w:after="120" w:line="240" w:lineRule="auto"/>
        <w:ind w:left="0"/>
        <w:rPr>
          <w:rFonts w:ascii="Arial" w:eastAsia="Arial" w:hAnsi="Arial" w:cs="Arial"/>
        </w:rPr>
      </w:pPr>
      <w:r w:rsidRPr="30FC9251">
        <w:rPr>
          <w:rFonts w:ascii="Arial" w:eastAsia="Arial" w:hAnsi="Arial" w:cs="Arial"/>
        </w:rPr>
        <w:t xml:space="preserve">Gestão Empresarial – Instituto </w:t>
      </w:r>
      <w:proofErr w:type="spellStart"/>
      <w:r w:rsidRPr="30FC9251">
        <w:rPr>
          <w:rFonts w:ascii="Arial" w:eastAsia="Arial" w:hAnsi="Arial" w:cs="Arial"/>
        </w:rPr>
        <w:t>Quality</w:t>
      </w:r>
      <w:proofErr w:type="spellEnd"/>
    </w:p>
    <w:p w14:paraId="14F3B031" w14:textId="0120B8DA" w:rsidR="30FC9251" w:rsidRDefault="30FC9251" w:rsidP="30FC9251">
      <w:pPr>
        <w:pStyle w:val="PargrafodaLista"/>
        <w:spacing w:after="120" w:line="240" w:lineRule="auto"/>
        <w:ind w:left="0"/>
        <w:rPr>
          <w:rFonts w:ascii="Arial" w:eastAsia="Arial" w:hAnsi="Arial" w:cs="Arial"/>
        </w:rPr>
      </w:pPr>
      <w:r w:rsidRPr="30FC9251">
        <w:rPr>
          <w:rFonts w:ascii="Arial" w:eastAsia="Arial" w:hAnsi="Arial" w:cs="Arial"/>
        </w:rPr>
        <w:t>Assistente Administrativo / Operador de Caixa / Atendimento ao Cliente – Prepara Cursos</w:t>
      </w:r>
    </w:p>
    <w:p w14:paraId="77320C70" w14:textId="70498948" w:rsidR="30FC9251" w:rsidRDefault="7D6E7736" w:rsidP="7D6E7736">
      <w:pPr>
        <w:pStyle w:val="PargrafodaLista"/>
        <w:spacing w:after="120" w:line="240" w:lineRule="auto"/>
        <w:ind w:left="0"/>
        <w:rPr>
          <w:rFonts w:ascii="Arial" w:eastAsia="Arial" w:hAnsi="Arial" w:cs="Arial"/>
        </w:rPr>
      </w:pPr>
      <w:r w:rsidRPr="7D6E7736">
        <w:rPr>
          <w:rFonts w:ascii="Arial" w:eastAsia="Arial" w:hAnsi="Arial" w:cs="Arial"/>
        </w:rPr>
        <w:t>Matemática Financeira – CIEE</w:t>
      </w:r>
    </w:p>
    <w:p w14:paraId="7E2B7C68" w14:textId="17F7F623" w:rsidR="30FC9251" w:rsidRDefault="7D6E7736" w:rsidP="30FC9251">
      <w:pPr>
        <w:pStyle w:val="PargrafodaLista"/>
        <w:spacing w:after="120" w:line="240" w:lineRule="auto"/>
        <w:ind w:left="0"/>
        <w:rPr>
          <w:rFonts w:ascii="Arial" w:eastAsia="Arial" w:hAnsi="Arial" w:cs="Arial"/>
        </w:rPr>
      </w:pPr>
      <w:r w:rsidRPr="7D6E7736">
        <w:rPr>
          <w:rFonts w:ascii="Arial" w:eastAsia="Arial" w:hAnsi="Arial" w:cs="Arial"/>
        </w:rPr>
        <w:t xml:space="preserve">Gestão de Finanças Pessoais - CIEE </w:t>
      </w:r>
    </w:p>
    <w:p w14:paraId="6F20BA65" w14:textId="6E80E5E6" w:rsidR="30FC9251" w:rsidRDefault="30FC9251" w:rsidP="30FC9251">
      <w:pPr>
        <w:pStyle w:val="Seo"/>
        <w:spacing w:after="120"/>
        <w:rPr>
          <w:rFonts w:ascii="Arial" w:eastAsia="Arial" w:hAnsi="Arial" w:cs="Arial"/>
        </w:rPr>
      </w:pPr>
    </w:p>
    <w:p w14:paraId="5F7AD0F3" w14:textId="7EAF4E0E" w:rsidR="30FC9251" w:rsidRDefault="30FC9251" w:rsidP="30FC9251">
      <w:pPr>
        <w:pStyle w:val="Seo"/>
        <w:spacing w:after="120"/>
        <w:rPr>
          <w:rFonts w:ascii="Arial" w:eastAsia="Arial" w:hAnsi="Arial" w:cs="Arial"/>
          <w:b/>
          <w:bCs/>
        </w:rPr>
      </w:pPr>
      <w:r w:rsidRPr="30FC9251">
        <w:rPr>
          <w:rFonts w:ascii="Arial" w:eastAsia="Arial" w:hAnsi="Arial" w:cs="Arial"/>
          <w:b/>
          <w:bCs/>
        </w:rPr>
        <w:t>Informatica</w:t>
      </w:r>
    </w:p>
    <w:p w14:paraId="3475C4A1" w14:textId="3F96FB17" w:rsidR="30FC9251" w:rsidRDefault="30FC9251" w:rsidP="30FC9251">
      <w:pPr>
        <w:pStyle w:val="Seo"/>
        <w:rPr>
          <w:rFonts w:ascii="Arial" w:eastAsia="Arial" w:hAnsi="Arial" w:cs="Arial"/>
        </w:rPr>
      </w:pPr>
    </w:p>
    <w:p w14:paraId="699DBDF9" w14:textId="08E2FD4C" w:rsidR="30FC9251" w:rsidRDefault="30FC9251" w:rsidP="30FC9251">
      <w:pPr>
        <w:pStyle w:val="PargrafodaLista"/>
        <w:spacing w:after="120" w:line="240" w:lineRule="auto"/>
        <w:ind w:left="0"/>
        <w:rPr>
          <w:rFonts w:ascii="Arial" w:eastAsia="Arial" w:hAnsi="Arial" w:cs="Arial"/>
        </w:rPr>
      </w:pPr>
      <w:r w:rsidRPr="30FC9251">
        <w:rPr>
          <w:rFonts w:ascii="Arial" w:eastAsia="Arial" w:hAnsi="Arial" w:cs="Arial"/>
        </w:rPr>
        <w:t xml:space="preserve">Excel Intermediário </w:t>
      </w:r>
    </w:p>
    <w:p w14:paraId="162D502C" w14:textId="77777777" w:rsidR="00F47E0A" w:rsidRDefault="30FC9251" w:rsidP="30FC9251">
      <w:pPr>
        <w:pStyle w:val="PargrafodaLista"/>
        <w:spacing w:after="120" w:line="240" w:lineRule="auto"/>
        <w:ind w:left="0"/>
        <w:rPr>
          <w:rFonts w:ascii="Arial" w:eastAsia="Arial" w:hAnsi="Arial" w:cs="Arial"/>
        </w:rPr>
      </w:pPr>
      <w:r w:rsidRPr="30FC9251">
        <w:rPr>
          <w:rFonts w:ascii="Arial" w:eastAsia="Arial" w:hAnsi="Arial" w:cs="Arial"/>
        </w:rPr>
        <w:t xml:space="preserve">Word </w:t>
      </w:r>
    </w:p>
    <w:p w14:paraId="25A84178" w14:textId="63E2FDBE" w:rsidR="00F47E0A" w:rsidRPr="00265980" w:rsidRDefault="00F369C1" w:rsidP="30FC9251">
      <w:pPr>
        <w:pStyle w:val="PargrafodaLista"/>
        <w:spacing w:after="120" w:line="240" w:lineRule="auto"/>
        <w:ind w:left="0"/>
        <w:rPr>
          <w:rFonts w:ascii="Arial" w:eastAsia="Arial" w:hAnsi="Arial" w:cs="Arial"/>
        </w:rPr>
      </w:pPr>
      <w:r w:rsidRPr="00265980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A0B356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2" name="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7B13FF1D">
              <v:shape id=" 165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" w14:anchorId="57FADF89">
                <o:lock v:ext="edit" shapetype="f"/>
                <w10:wrap anchorx="margin"/>
              </v:shape>
            </w:pict>
          </mc:Fallback>
        </mc:AlternateContent>
      </w:r>
    </w:p>
    <w:p w14:paraId="108950C0" w14:textId="44470288" w:rsidR="00B30D63" w:rsidRPr="00265980" w:rsidRDefault="30FC9251" w:rsidP="30FC9251">
      <w:pPr>
        <w:pStyle w:val="Seo"/>
        <w:spacing w:after="120"/>
        <w:rPr>
          <w:rFonts w:ascii="Arial" w:eastAsia="Arial" w:hAnsi="Arial" w:cs="Arial"/>
          <w:b/>
          <w:bCs/>
        </w:rPr>
      </w:pPr>
      <w:r w:rsidRPr="30FC9251">
        <w:rPr>
          <w:rFonts w:ascii="Arial" w:eastAsia="Arial" w:hAnsi="Arial" w:cs="Arial"/>
          <w:b/>
          <w:bCs/>
        </w:rPr>
        <w:t>EXPERIÊNCIA PROFISSIONAL</w:t>
      </w:r>
    </w:p>
    <w:p w14:paraId="33F9ABD4" w14:textId="3123F40B" w:rsidR="00B30D63" w:rsidRPr="00265980" w:rsidRDefault="00B30D63" w:rsidP="30FC9251">
      <w:pPr>
        <w:pStyle w:val="Seo"/>
        <w:spacing w:after="120"/>
        <w:rPr>
          <w:rFonts w:ascii="Arial" w:eastAsia="Arial" w:hAnsi="Arial" w:cs="Arial"/>
        </w:rPr>
      </w:pPr>
    </w:p>
    <w:p w14:paraId="3E0B2AE1" w14:textId="205AE6F3" w:rsidR="30FC9251" w:rsidRDefault="5563C9DF" w:rsidP="30FC9251">
      <w:pPr>
        <w:pStyle w:val="PargrafodaLista"/>
        <w:spacing w:after="120" w:line="240" w:lineRule="auto"/>
        <w:ind w:left="0"/>
        <w:rPr>
          <w:rFonts w:ascii="Arial" w:eastAsia="Arial" w:hAnsi="Arial" w:cs="Arial"/>
        </w:rPr>
      </w:pPr>
      <w:r w:rsidRPr="5563C9DF">
        <w:rPr>
          <w:rFonts w:ascii="Arial" w:eastAsia="Arial" w:hAnsi="Arial" w:cs="Arial"/>
        </w:rPr>
        <w:t xml:space="preserve">Jovem Aprendiz – Auxiliar de Produção - </w:t>
      </w:r>
      <w:proofErr w:type="spellStart"/>
      <w:r w:rsidRPr="5563C9DF">
        <w:rPr>
          <w:rFonts w:ascii="Arial" w:eastAsia="Arial" w:hAnsi="Arial" w:cs="Arial"/>
        </w:rPr>
        <w:t>Emplas</w:t>
      </w:r>
      <w:proofErr w:type="spellEnd"/>
      <w:r w:rsidRPr="5563C9DF">
        <w:rPr>
          <w:rFonts w:ascii="Arial" w:eastAsia="Arial" w:hAnsi="Arial" w:cs="Arial"/>
        </w:rPr>
        <w:t xml:space="preserve"> (Janeiro / 2020 – Dezembro / 2020)</w:t>
      </w:r>
    </w:p>
    <w:p w14:paraId="448F75F1" w14:textId="29E33DD1" w:rsidR="00FA3990" w:rsidRPr="00265980" w:rsidRDefault="00FA3990" w:rsidP="30FC9251">
      <w:pPr>
        <w:pStyle w:val="Seo"/>
        <w:rPr>
          <w:rFonts w:ascii="Arial" w:eastAsia="Arial" w:hAnsi="Arial" w:cs="Arial"/>
        </w:rPr>
      </w:pPr>
    </w:p>
    <w:p w14:paraId="52FA41A8" w14:textId="7B11DCCB" w:rsidR="00FA3990" w:rsidRPr="00265980" w:rsidRDefault="30FC9251" w:rsidP="30FC9251">
      <w:pPr>
        <w:pStyle w:val="Seo"/>
        <w:rPr>
          <w:rFonts w:ascii="Arial" w:eastAsia="Arial" w:hAnsi="Arial" w:cs="Arial"/>
          <w:b/>
          <w:bCs/>
        </w:rPr>
      </w:pPr>
      <w:r w:rsidRPr="30FC9251">
        <w:rPr>
          <w:rFonts w:ascii="Arial" w:eastAsia="Arial" w:hAnsi="Arial" w:cs="Arial"/>
          <w:b/>
          <w:bCs/>
        </w:rPr>
        <w:t>iNFORMAÇÕES ADICIONAIS</w:t>
      </w:r>
    </w:p>
    <w:p w14:paraId="7D929C39" w14:textId="026A9C75" w:rsidR="00FA3990" w:rsidRPr="00265980" w:rsidRDefault="00F369C1" w:rsidP="30FC9251">
      <w:pPr>
        <w:pStyle w:val="Seo"/>
      </w:pPr>
      <w:r w:rsidRPr="00265980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B6EB3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1" name="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0EC8DBA0">
              <v:shape id=" 167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" w14:anchorId="586E89E1">
                <o:lock v:ext="edit" shapetype="f"/>
                <w10:wrap anchorx="margin"/>
              </v:shape>
            </w:pict>
          </mc:Fallback>
        </mc:AlternateContent>
      </w:r>
    </w:p>
    <w:p w14:paraId="5883A450" w14:textId="77777777" w:rsidR="00D81FC2" w:rsidRPr="00265980" w:rsidRDefault="30FC9251" w:rsidP="30FC9251">
      <w:pPr>
        <w:spacing w:line="240" w:lineRule="auto"/>
        <w:rPr>
          <w:rFonts w:ascii="Arial" w:eastAsia="Arial" w:hAnsi="Arial" w:cs="Arial"/>
        </w:rPr>
      </w:pPr>
      <w:r w:rsidRPr="30FC9251">
        <w:rPr>
          <w:rFonts w:ascii="Arial" w:eastAsia="Arial" w:hAnsi="Arial" w:cs="Arial"/>
        </w:rPr>
        <w:t>Em Busca de uma oportunidade para desenvolver e melhorar meus conhecimentos, e também algo que possa me instruir de forma crescente e contínua, visando sempre o crescimento entre eu e a empresa.</w:t>
      </w:r>
    </w:p>
    <w:p w14:paraId="41C8F396" w14:textId="77777777" w:rsidR="009C3B99" w:rsidRPr="00265980" w:rsidRDefault="009C3B99" w:rsidP="30FC9251">
      <w:pPr>
        <w:spacing w:line="240" w:lineRule="auto"/>
        <w:rPr>
          <w:rFonts w:ascii="Arial" w:eastAsia="Arial" w:hAnsi="Arial" w:cs="Arial"/>
        </w:rPr>
      </w:pPr>
    </w:p>
    <w:sectPr w:rsidR="009C3B99" w:rsidRPr="00265980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A6E90" w14:textId="77777777" w:rsidR="00ED2673" w:rsidRDefault="00ED2673">
      <w:r>
        <w:separator/>
      </w:r>
    </w:p>
  </w:endnote>
  <w:endnote w:type="continuationSeparator" w:id="0">
    <w:p w14:paraId="77C56B9E" w14:textId="77777777" w:rsidR="00ED2673" w:rsidRDefault="00ED2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76820" w14:textId="77777777"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B30D63">
      <w:rPr>
        <w:noProof/>
      </w:rPr>
      <w:t>2</w:t>
    </w:r>
    <w:r>
      <w:fldChar w:fldCharType="end"/>
    </w:r>
    <w:r w:rsidR="00163F2A">
      <w:t xml:space="preserve"> </w:t>
    </w:r>
    <w:r w:rsidR="00F369C1" w:rsidRPr="009C3B99">
      <w:rPr>
        <w:noProof/>
        <w:lang w:val="en-US"/>
      </w:rPr>
      <mc:AlternateContent>
        <mc:Choice Requires="wps">
          <w:drawing>
            <wp:inline distT="0" distB="0" distL="0" distR="0" wp14:anchorId="62E218AA" wp14:editId="07777777">
              <wp:extent cx="91440" cy="91440"/>
              <wp:effectExtent l="19050" t="19050" r="3810" b="3810"/>
              <wp:docPr id="5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2BA2D6FF">
            <v:oval id=" 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fillcolor="#ff7d26" strokecolor="#fe8637" strokeweight="3pt" w14:anchorId="442B246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">
              <v:stroke linestyle="thinThin"/>
              <v:shadow color="#1f2f3f" opacity=".5" offset=",3pt"/>
              <v:path arrowok="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26E00" w14:textId="77777777" w:rsidR="00ED2673" w:rsidRDefault="00ED2673">
      <w:r>
        <w:separator/>
      </w:r>
    </w:p>
  </w:footnote>
  <w:footnote w:type="continuationSeparator" w:id="0">
    <w:p w14:paraId="1672F547" w14:textId="77777777" w:rsidR="00ED2673" w:rsidRDefault="00ED2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58A34" w14:textId="77777777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F369C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A653E1" wp14:editId="07777777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0" t="0" r="19050" b="8890"/>
              <wp:wrapNone/>
              <wp:docPr id="6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7FA80E43">
            <v:shapetype id="_x0000_t32" coordsize="21600,21600" o:oned="t" filled="f" o:spt="32" path="m,l21600,21600e" w14:anchorId="10F11236">
              <v:path fillok="f" arrowok="t" o:connecttype="none"/>
              <o:lock v:ext="edit" shapetype="t"/>
            </v:shapetype>
            <v:shape id=" 5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spid="_x0000_s1026" strokecolor="#fe8637" strokeweight="1pt" type="#_x0000_t3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">
              <o:lock v:ext="edit" shapetype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multi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hybridMultilevel"/>
    <w:tmpl w:val="85C08436"/>
    <w:styleLink w:val="ListaNumerada"/>
    <w:lvl w:ilvl="0" w:tplc="4050909A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 w:tplc="E412017A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 w:tplc="F8DA6904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 w:tplc="4336CD68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 w:tplc="C1AA4F0E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 w:tplc="5590DD4C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 w:tplc="4F8AE884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 w:tplc="9FCCF1E8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 w:tplc="F45046B4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D30227"/>
    <w:multiLevelType w:val="hybridMultilevel"/>
    <w:tmpl w:val="D7C67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hideSpellingErrors/>
  <w:hideGrammaticalErrors/>
  <w:proofState w:spelling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D"/>
    <w:rsid w:val="0002401A"/>
    <w:rsid w:val="00060E2D"/>
    <w:rsid w:val="000D6C68"/>
    <w:rsid w:val="0016385C"/>
    <w:rsid w:val="001638B8"/>
    <w:rsid w:val="00163F2A"/>
    <w:rsid w:val="001B76EC"/>
    <w:rsid w:val="002039BD"/>
    <w:rsid w:val="00227723"/>
    <w:rsid w:val="002616C9"/>
    <w:rsid w:val="00265980"/>
    <w:rsid w:val="002D078C"/>
    <w:rsid w:val="002D1D44"/>
    <w:rsid w:val="005657D9"/>
    <w:rsid w:val="005B5FD3"/>
    <w:rsid w:val="005E6BFC"/>
    <w:rsid w:val="00636421"/>
    <w:rsid w:val="00680121"/>
    <w:rsid w:val="007364B8"/>
    <w:rsid w:val="00741D6E"/>
    <w:rsid w:val="00854992"/>
    <w:rsid w:val="008B0878"/>
    <w:rsid w:val="008B24D8"/>
    <w:rsid w:val="00906080"/>
    <w:rsid w:val="009967CD"/>
    <w:rsid w:val="009C3B99"/>
    <w:rsid w:val="009F52D0"/>
    <w:rsid w:val="00A17348"/>
    <w:rsid w:val="00A25CF8"/>
    <w:rsid w:val="00B30D63"/>
    <w:rsid w:val="00B501EE"/>
    <w:rsid w:val="00B77715"/>
    <w:rsid w:val="00BC38B1"/>
    <w:rsid w:val="00CA42AC"/>
    <w:rsid w:val="00CA74CD"/>
    <w:rsid w:val="00CC21DB"/>
    <w:rsid w:val="00D81FC2"/>
    <w:rsid w:val="00DB4780"/>
    <w:rsid w:val="00E151D0"/>
    <w:rsid w:val="00E474CF"/>
    <w:rsid w:val="00E95648"/>
    <w:rsid w:val="00EC6D24"/>
    <w:rsid w:val="00ED0519"/>
    <w:rsid w:val="00ED2673"/>
    <w:rsid w:val="00F2242F"/>
    <w:rsid w:val="00F26226"/>
    <w:rsid w:val="00F348AA"/>
    <w:rsid w:val="00F369C1"/>
    <w:rsid w:val="00F47E0A"/>
    <w:rsid w:val="00FA3990"/>
    <w:rsid w:val="00FE5188"/>
    <w:rsid w:val="30FC9251"/>
    <w:rsid w:val="5563C9DF"/>
    <w:rsid w:val="7D6E773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/>
    <o:shapelayout v:ext="edit">
      <o:idmap v:ext="edit" data="1"/>
    </o:shapelayout>
  </w:shapeDefaults>
  <w:doNotEmbedSmartTags/>
  <w:decimalSymbol w:val=","/>
  <w:listSeparator w:val=";"/>
  <w14:docId w14:val="4A765676"/>
  <w15:chartTrackingRefBased/>
  <w15:docId w15:val="{2F263147-5091-B94E-8A31-7CD824A5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Arquivos%20de%20programas\Microsoft%20Office\Templates\1046\OrielLetter.Dotx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4</TotalTime>
  <Pages>1</Pages>
  <Words>167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Barbara Rodrigues</cp:lastModifiedBy>
  <cp:revision>10</cp:revision>
  <dcterms:created xsi:type="dcterms:W3CDTF">2019-10-11T16:58:00Z</dcterms:created>
  <dcterms:modified xsi:type="dcterms:W3CDTF">2021-01-11T22:16:00Z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