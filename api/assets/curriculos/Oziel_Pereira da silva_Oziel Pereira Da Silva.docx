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D12" w:rsidRPr="008F3D12" w:rsidRDefault="008F3D12" w:rsidP="008F3D12">
      <w:pPr>
        <w:rPr>
          <w:rFonts w:ascii="Algerian" w:hAnsi="Algerian"/>
          <w:noProof/>
          <w:color w:val="0070C0"/>
          <w:sz w:val="16"/>
          <w:szCs w:val="16"/>
          <w:lang w:eastAsia="pt-BR"/>
        </w:rPr>
      </w:pPr>
      <w:r w:rsidRPr="008F3D12">
        <w:rPr>
          <w:rFonts w:ascii="Algerian" w:hAnsi="Algerian"/>
          <w:noProof/>
          <w:color w:val="0070C0"/>
          <w:sz w:val="16"/>
          <w:szCs w:val="16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-115083</wp:posOffset>
            </wp:positionH>
            <wp:positionV relativeFrom="paragraph">
              <wp:posOffset>0</wp:posOffset>
            </wp:positionV>
            <wp:extent cx="7595089" cy="1477108"/>
            <wp:effectExtent l="19050" t="0" r="5861" b="0"/>
            <wp:wrapNone/>
            <wp:docPr id="1" name="Imagem 0" descr="Sem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089" cy="147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3D12">
        <w:rPr>
          <w:rFonts w:ascii="Algerian" w:hAnsi="Algerian"/>
          <w:noProof/>
          <w:color w:val="0070C0"/>
          <w:sz w:val="16"/>
          <w:szCs w:val="16"/>
          <w:lang w:eastAsia="pt-BR"/>
        </w:rPr>
        <w:t xml:space="preserve">                                                                   </w:t>
      </w:r>
    </w:p>
    <w:p w:rsidR="008F3D12" w:rsidRDefault="008F3D12" w:rsidP="006E4D72">
      <w:pPr>
        <w:jc w:val="center"/>
        <w:rPr>
          <w:rFonts w:ascii="Algerian" w:hAnsi="Algerian"/>
          <w:noProof/>
          <w:color w:val="0070C0"/>
          <w:sz w:val="28"/>
          <w:szCs w:val="28"/>
          <w:lang w:eastAsia="pt-BR"/>
        </w:rPr>
      </w:pPr>
      <w:r w:rsidRPr="008A09CF">
        <w:rPr>
          <w:rFonts w:ascii="Algerian" w:hAnsi="Algerian"/>
          <w:noProof/>
          <w:color w:val="0070C0"/>
          <w:sz w:val="28"/>
          <w:szCs w:val="28"/>
          <w:lang w:eastAsia="pt-BR"/>
        </w:rPr>
        <w:t>Curriculum Vitae</w:t>
      </w:r>
    </w:p>
    <w:p w:rsidR="003C1B17" w:rsidRPr="00D72C72" w:rsidRDefault="00100ED6" w:rsidP="006E4D72">
      <w:pPr>
        <w:jc w:val="center"/>
        <w:rPr>
          <w:rFonts w:ascii="Algerian" w:hAnsi="Algerian"/>
          <w:noProof/>
          <w:color w:val="000000" w:themeColor="text1"/>
          <w:sz w:val="40"/>
          <w:szCs w:val="40"/>
          <w:lang w:eastAsia="pt-BR"/>
        </w:rPr>
      </w:pPr>
      <w:r>
        <w:rPr>
          <w:rFonts w:ascii="Algerian" w:hAnsi="Algerian"/>
          <w:noProof/>
          <w:color w:val="000000" w:themeColor="text1"/>
          <w:sz w:val="40"/>
          <w:szCs w:val="40"/>
          <w:lang w:eastAsia="pt-BR"/>
        </w:rPr>
        <w:t xml:space="preserve">Oziel pereira da silva </w:t>
      </w:r>
    </w:p>
    <w:tbl>
      <w:tblPr>
        <w:tblpPr w:leftFromText="141" w:rightFromText="141" w:vertAnchor="text" w:horzAnchor="margin" w:tblpX="1067" w:tblpY="9"/>
        <w:tblW w:w="9606" w:type="dxa"/>
        <w:tblBorders>
          <w:top w:val="single" w:sz="4" w:space="0" w:color="000000"/>
          <w:bottom w:val="single" w:sz="4" w:space="0" w:color="000000"/>
        </w:tblBorders>
        <w:shd w:val="clear" w:color="auto" w:fill="FFFFFF" w:themeFill="background1"/>
        <w:tblLook w:val="04A0"/>
      </w:tblPr>
      <w:tblGrid>
        <w:gridCol w:w="9606"/>
      </w:tblGrid>
      <w:tr w:rsidR="008F3D12" w:rsidRPr="00E27391" w:rsidTr="004E1C9E">
        <w:tc>
          <w:tcPr>
            <w:tcW w:w="9606" w:type="dxa"/>
            <w:shd w:val="clear" w:color="auto" w:fill="FFFFFF" w:themeFill="background1"/>
          </w:tcPr>
          <w:p w:rsidR="008F3D12" w:rsidRPr="001C4AB7" w:rsidRDefault="008F3D12" w:rsidP="004E1C9E">
            <w:pPr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C4AB7">
              <w:rPr>
                <w:rFonts w:ascii="Times New Roman" w:hAnsi="Times New Roman"/>
                <w:b/>
                <w:sz w:val="28"/>
                <w:szCs w:val="28"/>
              </w:rPr>
              <w:t>DADOS PESSOAIS</w:t>
            </w:r>
          </w:p>
        </w:tc>
      </w:tr>
    </w:tbl>
    <w:p w:rsidR="008F3D12" w:rsidRPr="00C75BC0" w:rsidRDefault="00FB46DA" w:rsidP="008F3D12">
      <w:pPr>
        <w:spacing w:after="0" w:line="240" w:lineRule="auto"/>
        <w:jc w:val="both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 xml:space="preserve"> </w:t>
      </w:r>
    </w:p>
    <w:p w:rsidR="00FB46DA" w:rsidRDefault="00FB46DA" w:rsidP="004E1C9E">
      <w:pPr>
        <w:spacing w:after="0" w:line="240" w:lineRule="auto"/>
        <w:ind w:left="993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8F3D12" w:rsidRPr="00551F20" w:rsidRDefault="008F3D12" w:rsidP="004E1C9E">
      <w:pPr>
        <w:spacing w:after="0" w:line="240" w:lineRule="auto"/>
        <w:ind w:left="993"/>
        <w:jc w:val="both"/>
        <w:rPr>
          <w:rFonts w:ascii="Times New Roman" w:hAnsi="Times New Roman"/>
          <w:i/>
          <w:sz w:val="24"/>
          <w:szCs w:val="24"/>
        </w:rPr>
      </w:pPr>
      <w:r w:rsidRPr="00551F20">
        <w:rPr>
          <w:rFonts w:ascii="Times New Roman" w:hAnsi="Times New Roman"/>
          <w:b/>
          <w:i/>
          <w:sz w:val="24"/>
          <w:szCs w:val="24"/>
        </w:rPr>
        <w:t>Endereço:</w:t>
      </w:r>
      <w:r w:rsidR="004C2BBA">
        <w:rPr>
          <w:rFonts w:ascii="Times New Roman" w:hAnsi="Times New Roman"/>
          <w:i/>
          <w:sz w:val="24"/>
          <w:szCs w:val="24"/>
        </w:rPr>
        <w:t xml:space="preserve"> </w:t>
      </w:r>
      <w:r w:rsidR="00C277B2">
        <w:rPr>
          <w:rFonts w:ascii="Times New Roman" w:hAnsi="Times New Roman"/>
          <w:i/>
          <w:sz w:val="24"/>
          <w:szCs w:val="24"/>
        </w:rPr>
        <w:t xml:space="preserve">Rua </w:t>
      </w:r>
      <w:r w:rsidR="00100ED6">
        <w:rPr>
          <w:rFonts w:ascii="Times New Roman" w:hAnsi="Times New Roman"/>
          <w:i/>
          <w:sz w:val="24"/>
          <w:szCs w:val="24"/>
        </w:rPr>
        <w:t xml:space="preserve">Lidia </w:t>
      </w:r>
      <w:proofErr w:type="spellStart"/>
      <w:r w:rsidR="00100ED6">
        <w:rPr>
          <w:rFonts w:ascii="Times New Roman" w:hAnsi="Times New Roman"/>
          <w:i/>
          <w:sz w:val="24"/>
          <w:szCs w:val="24"/>
        </w:rPr>
        <w:t>Girardi</w:t>
      </w:r>
      <w:proofErr w:type="spellEnd"/>
      <w:r w:rsidR="00100ED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100ED6">
        <w:rPr>
          <w:rFonts w:ascii="Times New Roman" w:hAnsi="Times New Roman"/>
          <w:i/>
          <w:sz w:val="24"/>
          <w:szCs w:val="24"/>
        </w:rPr>
        <w:t>Bertoldi</w:t>
      </w:r>
      <w:proofErr w:type="spellEnd"/>
      <w:r w:rsidR="00100ED6">
        <w:rPr>
          <w:rFonts w:ascii="Times New Roman" w:hAnsi="Times New Roman"/>
          <w:i/>
          <w:sz w:val="24"/>
          <w:szCs w:val="24"/>
        </w:rPr>
        <w:t xml:space="preserve"> N°1045 CASA 18</w:t>
      </w:r>
    </w:p>
    <w:p w:rsidR="008F3D12" w:rsidRPr="00551F20" w:rsidRDefault="00D73B73" w:rsidP="004E1C9E">
      <w:pPr>
        <w:spacing w:after="0" w:line="240" w:lineRule="auto"/>
        <w:ind w:left="993"/>
        <w:jc w:val="both"/>
        <w:rPr>
          <w:rFonts w:ascii="Times New Roman" w:hAnsi="Times New Roman"/>
          <w:i/>
          <w:sz w:val="24"/>
          <w:szCs w:val="24"/>
        </w:rPr>
      </w:pPr>
      <w:r w:rsidRPr="00551F20">
        <w:rPr>
          <w:rFonts w:ascii="Times New Roman" w:hAnsi="Times New Roman"/>
          <w:b/>
          <w:i/>
          <w:sz w:val="24"/>
          <w:szCs w:val="24"/>
        </w:rPr>
        <w:t xml:space="preserve">Bairro: </w:t>
      </w:r>
      <w:r w:rsidR="006D3109" w:rsidRPr="00551F20">
        <w:rPr>
          <w:rFonts w:ascii="Times New Roman" w:hAnsi="Times New Roman"/>
          <w:i/>
          <w:sz w:val="24"/>
          <w:szCs w:val="24"/>
        </w:rPr>
        <w:t>Campo d</w:t>
      </w:r>
      <w:r w:rsidR="008561FD">
        <w:rPr>
          <w:rFonts w:ascii="Times New Roman" w:hAnsi="Times New Roman"/>
          <w:i/>
          <w:sz w:val="24"/>
          <w:szCs w:val="24"/>
        </w:rPr>
        <w:t>e</w:t>
      </w:r>
      <w:r w:rsidR="006D3109" w:rsidRPr="00551F20">
        <w:rPr>
          <w:rFonts w:ascii="Times New Roman" w:hAnsi="Times New Roman"/>
          <w:i/>
          <w:sz w:val="24"/>
          <w:szCs w:val="24"/>
        </w:rPr>
        <w:t xml:space="preserve"> Santana</w:t>
      </w:r>
      <w:r w:rsidR="00BB7274" w:rsidRPr="00551F20">
        <w:rPr>
          <w:rFonts w:ascii="Times New Roman" w:hAnsi="Times New Roman"/>
          <w:i/>
          <w:sz w:val="24"/>
          <w:szCs w:val="24"/>
        </w:rPr>
        <w:t xml:space="preserve"> </w:t>
      </w:r>
      <w:r w:rsidR="008F3D12" w:rsidRPr="00551F20">
        <w:rPr>
          <w:rFonts w:ascii="Times New Roman" w:hAnsi="Times New Roman"/>
          <w:i/>
          <w:sz w:val="24"/>
          <w:szCs w:val="24"/>
        </w:rPr>
        <w:t>- Curitiba/PR</w:t>
      </w:r>
    </w:p>
    <w:p w:rsidR="008F3D12" w:rsidRPr="00551F20" w:rsidRDefault="004E1C9E" w:rsidP="0034786D">
      <w:pPr>
        <w:tabs>
          <w:tab w:val="left" w:pos="4071"/>
        </w:tabs>
        <w:spacing w:after="0" w:line="240" w:lineRule="auto"/>
        <w:ind w:left="993"/>
        <w:jc w:val="both"/>
        <w:rPr>
          <w:rFonts w:ascii="Times New Roman" w:hAnsi="Times New Roman"/>
          <w:i/>
          <w:sz w:val="24"/>
          <w:szCs w:val="24"/>
        </w:rPr>
      </w:pPr>
      <w:r w:rsidRPr="00551F20">
        <w:rPr>
          <w:rFonts w:ascii="Times New Roman" w:hAnsi="Times New Roman"/>
          <w:b/>
          <w:i/>
          <w:sz w:val="24"/>
          <w:szCs w:val="24"/>
        </w:rPr>
        <w:t>Telefone:</w:t>
      </w:r>
      <w:r w:rsidR="008F3D12" w:rsidRPr="00551F20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1860AA" w:rsidRPr="001860AA">
        <w:rPr>
          <w:rFonts w:ascii="Times New Roman" w:hAnsi="Times New Roman"/>
          <w:i/>
          <w:sz w:val="24"/>
          <w:szCs w:val="24"/>
        </w:rPr>
        <w:t>(41)</w:t>
      </w:r>
      <w:r w:rsidR="005A395D">
        <w:rPr>
          <w:rFonts w:ascii="Times New Roman" w:hAnsi="Times New Roman"/>
          <w:i/>
          <w:sz w:val="24"/>
          <w:szCs w:val="24"/>
        </w:rPr>
        <w:t xml:space="preserve"> </w:t>
      </w:r>
      <w:r w:rsidR="00100ED6">
        <w:rPr>
          <w:rFonts w:ascii="Times New Roman" w:hAnsi="Times New Roman"/>
          <w:i/>
          <w:sz w:val="24"/>
          <w:szCs w:val="24"/>
        </w:rPr>
        <w:t>98458-7028 (41) 3089-3252</w:t>
      </w:r>
    </w:p>
    <w:p w:rsidR="008F3D12" w:rsidRPr="00EC6E1B" w:rsidRDefault="008F3D12" w:rsidP="004E1C9E">
      <w:pPr>
        <w:spacing w:after="0" w:line="240" w:lineRule="auto"/>
        <w:ind w:left="993"/>
        <w:jc w:val="both"/>
        <w:rPr>
          <w:rFonts w:ascii="Times New Roman" w:hAnsi="Times New Roman"/>
          <w:i/>
          <w:sz w:val="24"/>
          <w:szCs w:val="24"/>
        </w:rPr>
      </w:pPr>
      <w:r w:rsidRPr="00551F20">
        <w:rPr>
          <w:rFonts w:ascii="Times New Roman" w:hAnsi="Times New Roman"/>
          <w:b/>
          <w:i/>
          <w:sz w:val="24"/>
          <w:szCs w:val="24"/>
        </w:rPr>
        <w:t>Estado Civil:</w:t>
      </w:r>
      <w:r w:rsidR="00D72C72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100ED6">
        <w:rPr>
          <w:rFonts w:ascii="Times New Roman" w:hAnsi="Times New Roman"/>
          <w:i/>
          <w:sz w:val="24"/>
          <w:szCs w:val="24"/>
        </w:rPr>
        <w:t xml:space="preserve">Casado </w:t>
      </w:r>
    </w:p>
    <w:p w:rsidR="00415291" w:rsidRDefault="008F3D12" w:rsidP="00C277B2">
      <w:pPr>
        <w:spacing w:after="0" w:line="240" w:lineRule="auto"/>
        <w:ind w:left="993"/>
        <w:jc w:val="both"/>
        <w:rPr>
          <w:rFonts w:ascii="Times New Roman" w:hAnsi="Times New Roman"/>
          <w:i/>
          <w:sz w:val="24"/>
          <w:szCs w:val="24"/>
        </w:rPr>
      </w:pPr>
      <w:r w:rsidRPr="00551F20">
        <w:rPr>
          <w:rFonts w:ascii="Times New Roman" w:hAnsi="Times New Roman"/>
          <w:b/>
          <w:i/>
          <w:sz w:val="24"/>
          <w:szCs w:val="24"/>
        </w:rPr>
        <w:t>Data Nascimento:</w:t>
      </w:r>
      <w:r w:rsidR="0058144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100ED6">
        <w:rPr>
          <w:rFonts w:ascii="Times New Roman" w:hAnsi="Times New Roman"/>
          <w:i/>
          <w:sz w:val="24"/>
          <w:szCs w:val="24"/>
        </w:rPr>
        <w:t>22/08/1985</w:t>
      </w:r>
    </w:p>
    <w:p w:rsidR="00100ED6" w:rsidRDefault="00100ED6" w:rsidP="00C277B2">
      <w:pPr>
        <w:spacing w:after="0" w:line="240" w:lineRule="auto"/>
        <w:ind w:left="993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Email: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hyperlink r:id="rId7" w:history="1">
        <w:r w:rsidRPr="003B6CFA">
          <w:rPr>
            <w:rStyle w:val="Hyperlink"/>
            <w:rFonts w:ascii="Times New Roman" w:hAnsi="Times New Roman"/>
            <w:i/>
            <w:sz w:val="24"/>
            <w:szCs w:val="24"/>
          </w:rPr>
          <w:t>tanialetgigi@gmail.com</w:t>
        </w:r>
      </w:hyperlink>
    </w:p>
    <w:p w:rsidR="00100ED6" w:rsidRDefault="00100ED6" w:rsidP="00C277B2">
      <w:pPr>
        <w:spacing w:after="0" w:line="240" w:lineRule="auto"/>
        <w:ind w:left="993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Habilitação:</w:t>
      </w:r>
      <w:r w:rsidR="00C04345">
        <w:rPr>
          <w:rFonts w:ascii="Times New Roman" w:hAnsi="Times New Roman"/>
          <w:b/>
          <w:i/>
          <w:sz w:val="24"/>
          <w:szCs w:val="24"/>
        </w:rPr>
        <w:t xml:space="preserve"> Categoria E </w:t>
      </w:r>
    </w:p>
    <w:p w:rsidR="008F3D12" w:rsidRPr="00D9056B" w:rsidRDefault="008F3D12" w:rsidP="00D9056B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tbl>
      <w:tblPr>
        <w:tblpPr w:leftFromText="141" w:rightFromText="141" w:vertAnchor="text" w:horzAnchor="margin" w:tblpX="1101" w:tblpY="-15"/>
        <w:tblW w:w="9606" w:type="dxa"/>
        <w:tblBorders>
          <w:top w:val="single" w:sz="4" w:space="0" w:color="000000"/>
          <w:bottom w:val="single" w:sz="4" w:space="0" w:color="000000"/>
        </w:tblBorders>
        <w:shd w:val="clear" w:color="auto" w:fill="FFFFFF" w:themeFill="background1"/>
        <w:tblLook w:val="04A0"/>
      </w:tblPr>
      <w:tblGrid>
        <w:gridCol w:w="9606"/>
      </w:tblGrid>
      <w:tr w:rsidR="008F3D12" w:rsidRPr="00E27391" w:rsidTr="004E1C9E">
        <w:tc>
          <w:tcPr>
            <w:tcW w:w="9606" w:type="dxa"/>
            <w:shd w:val="clear" w:color="auto" w:fill="FFFFFF" w:themeFill="background1"/>
          </w:tcPr>
          <w:p w:rsidR="008F3D12" w:rsidRPr="001C4AB7" w:rsidRDefault="008F3D12" w:rsidP="004E1C9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C4AB7">
              <w:rPr>
                <w:rFonts w:ascii="Times New Roman" w:hAnsi="Times New Roman"/>
                <w:b/>
                <w:sz w:val="28"/>
                <w:szCs w:val="28"/>
              </w:rPr>
              <w:t>FORMAÇÃO ESCOLAR</w:t>
            </w:r>
          </w:p>
        </w:tc>
      </w:tr>
    </w:tbl>
    <w:p w:rsidR="008F3D12" w:rsidRPr="008F3D12" w:rsidRDefault="008F3D12" w:rsidP="008F3D1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F3D12" w:rsidRPr="00FB46DA" w:rsidRDefault="008F3D12" w:rsidP="00FB46D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00ED6" w:rsidRPr="00100ED6" w:rsidRDefault="00BA0E5B" w:rsidP="00100ED6">
      <w:pPr>
        <w:pStyle w:val="PargrafodaLista"/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8"/>
          <w:szCs w:val="28"/>
        </w:rPr>
        <w:t>Ensino</w:t>
      </w:r>
      <w:r w:rsidR="001D11DA">
        <w:rPr>
          <w:rFonts w:ascii="Times New Roman" w:hAnsi="Times New Roman"/>
          <w:i/>
          <w:sz w:val="28"/>
          <w:szCs w:val="28"/>
        </w:rPr>
        <w:t xml:space="preserve"> </w:t>
      </w:r>
      <w:r w:rsidR="00100ED6">
        <w:rPr>
          <w:rFonts w:ascii="Times New Roman" w:hAnsi="Times New Roman"/>
          <w:i/>
          <w:sz w:val="28"/>
          <w:szCs w:val="28"/>
        </w:rPr>
        <w:t xml:space="preserve">Médio Incompleto </w:t>
      </w:r>
    </w:p>
    <w:p w:rsidR="00100ED6" w:rsidRPr="00100ED6" w:rsidRDefault="00100ED6" w:rsidP="00100ED6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100ED6">
        <w:rPr>
          <w:rFonts w:ascii="Times New Roman" w:hAnsi="Times New Roman"/>
          <w:b/>
          <w:i/>
          <w:sz w:val="28"/>
          <w:szCs w:val="28"/>
        </w:rPr>
        <w:t xml:space="preserve">  </w:t>
      </w:r>
      <w:proofErr w:type="spellStart"/>
      <w:r w:rsidRPr="00100ED6">
        <w:rPr>
          <w:rFonts w:ascii="Times New Roman" w:hAnsi="Times New Roman"/>
          <w:i/>
          <w:sz w:val="28"/>
          <w:szCs w:val="28"/>
        </w:rPr>
        <w:t>Mopp</w:t>
      </w:r>
      <w:proofErr w:type="spellEnd"/>
    </w:p>
    <w:tbl>
      <w:tblPr>
        <w:tblpPr w:leftFromText="141" w:rightFromText="141" w:vertAnchor="text" w:horzAnchor="margin" w:tblpX="1101" w:tblpY="-15"/>
        <w:tblW w:w="9606" w:type="dxa"/>
        <w:tblBorders>
          <w:top w:val="single" w:sz="4" w:space="0" w:color="000000"/>
          <w:bottom w:val="single" w:sz="4" w:space="0" w:color="000000"/>
        </w:tblBorders>
        <w:shd w:val="clear" w:color="auto" w:fill="FFFFFF" w:themeFill="background1"/>
        <w:tblLook w:val="04A0"/>
      </w:tblPr>
      <w:tblGrid>
        <w:gridCol w:w="9606"/>
      </w:tblGrid>
      <w:tr w:rsidR="00100ED6" w:rsidRPr="00100ED6" w:rsidTr="00983B62">
        <w:tc>
          <w:tcPr>
            <w:tcW w:w="9606" w:type="dxa"/>
            <w:shd w:val="clear" w:color="auto" w:fill="FFFFFF" w:themeFill="background1"/>
          </w:tcPr>
          <w:p w:rsidR="00100ED6" w:rsidRPr="00100ED6" w:rsidRDefault="00100ED6" w:rsidP="00983B6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00ED6">
              <w:rPr>
                <w:rFonts w:ascii="Times New Roman" w:hAnsi="Times New Roman"/>
                <w:b/>
                <w:sz w:val="28"/>
                <w:szCs w:val="28"/>
              </w:rPr>
              <w:t>CURSOS</w:t>
            </w:r>
          </w:p>
        </w:tc>
      </w:tr>
    </w:tbl>
    <w:p w:rsidR="00100ED6" w:rsidRDefault="00100ED6" w:rsidP="00100ED6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100ED6">
        <w:rPr>
          <w:rFonts w:ascii="Times New Roman" w:hAnsi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/>
          <w:i/>
          <w:sz w:val="28"/>
          <w:szCs w:val="28"/>
        </w:rPr>
        <w:t>Transporte de passageiro</w:t>
      </w:r>
    </w:p>
    <w:p w:rsidR="00415291" w:rsidRPr="00C04345" w:rsidRDefault="00100ED6" w:rsidP="00415291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EAR</w:t>
      </w:r>
    </w:p>
    <w:p w:rsidR="008F3D12" w:rsidRDefault="008F3D12" w:rsidP="008F3D12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tbl>
      <w:tblPr>
        <w:tblpPr w:leftFromText="141" w:rightFromText="141" w:vertAnchor="text" w:horzAnchor="margin" w:tblpX="1101" w:tblpY="-15"/>
        <w:tblW w:w="9606" w:type="dxa"/>
        <w:tblBorders>
          <w:top w:val="single" w:sz="4" w:space="0" w:color="000000"/>
          <w:bottom w:val="single" w:sz="4" w:space="0" w:color="000000"/>
        </w:tblBorders>
        <w:shd w:val="clear" w:color="auto" w:fill="FFFFFF" w:themeFill="background1"/>
        <w:tblLook w:val="04A0"/>
      </w:tblPr>
      <w:tblGrid>
        <w:gridCol w:w="9606"/>
      </w:tblGrid>
      <w:tr w:rsidR="008F3D12" w:rsidRPr="00E27391" w:rsidTr="004E1C9E">
        <w:tc>
          <w:tcPr>
            <w:tcW w:w="9606" w:type="dxa"/>
            <w:shd w:val="clear" w:color="auto" w:fill="FFFFFF" w:themeFill="background1"/>
          </w:tcPr>
          <w:p w:rsidR="008F3D12" w:rsidRPr="001C4AB7" w:rsidRDefault="008F3D12" w:rsidP="004E1C9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C4AB7">
              <w:rPr>
                <w:rFonts w:ascii="Times New Roman" w:hAnsi="Times New Roman"/>
                <w:b/>
                <w:sz w:val="28"/>
                <w:szCs w:val="28"/>
              </w:rPr>
              <w:t>EXPERIÊNCIA PROFISSIONAL</w:t>
            </w:r>
          </w:p>
        </w:tc>
      </w:tr>
    </w:tbl>
    <w:p w:rsidR="008F3D12" w:rsidRDefault="008F3D12" w:rsidP="008F3D1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E1C9E" w:rsidRDefault="004E1C9E" w:rsidP="008F3D1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D0891" w:rsidRPr="00551F20" w:rsidRDefault="00DD0891" w:rsidP="00DD0891">
      <w:pPr>
        <w:pStyle w:val="PargrafodaLista"/>
        <w:numPr>
          <w:ilvl w:val="0"/>
          <w:numId w:val="5"/>
        </w:numPr>
        <w:spacing w:after="0" w:line="240" w:lineRule="auto"/>
        <w:rPr>
          <w:rFonts w:asciiTheme="majorHAnsi" w:hAnsiTheme="majorHAnsi"/>
          <w:i/>
          <w:sz w:val="24"/>
          <w:szCs w:val="24"/>
          <w:u w:val="single"/>
        </w:rPr>
      </w:pPr>
      <w:r w:rsidRPr="00551F20">
        <w:rPr>
          <w:rFonts w:ascii="Times New Roman" w:hAnsi="Times New Roman"/>
          <w:b/>
          <w:sz w:val="24"/>
          <w:szCs w:val="24"/>
        </w:rPr>
        <w:t>Empresa:</w:t>
      </w:r>
      <w:r w:rsidR="00AD3DEE">
        <w:rPr>
          <w:rFonts w:ascii="Times New Roman" w:hAnsi="Times New Roman"/>
          <w:b/>
          <w:sz w:val="24"/>
          <w:szCs w:val="24"/>
        </w:rPr>
        <w:t xml:space="preserve"> </w:t>
      </w:r>
      <w:r w:rsidR="00100ED6">
        <w:rPr>
          <w:rFonts w:ascii="Times New Roman" w:hAnsi="Times New Roman"/>
          <w:i/>
          <w:sz w:val="24"/>
          <w:szCs w:val="24"/>
        </w:rPr>
        <w:t>Vip Transporte LTDA</w:t>
      </w:r>
      <w:r w:rsidR="00D72C72">
        <w:rPr>
          <w:rFonts w:ascii="Times New Roman" w:hAnsi="Times New Roman"/>
          <w:b/>
          <w:sz w:val="24"/>
          <w:szCs w:val="24"/>
        </w:rPr>
        <w:t xml:space="preserve">                            </w:t>
      </w:r>
    </w:p>
    <w:p w:rsidR="00DD0891" w:rsidRPr="00551F20" w:rsidRDefault="00DD0891" w:rsidP="00DD0891">
      <w:pPr>
        <w:pStyle w:val="PargrafodaLista"/>
        <w:numPr>
          <w:ilvl w:val="0"/>
          <w:numId w:val="5"/>
        </w:numPr>
        <w:spacing w:after="0" w:line="240" w:lineRule="auto"/>
        <w:rPr>
          <w:rFonts w:asciiTheme="majorHAnsi" w:hAnsiTheme="majorHAnsi"/>
          <w:i/>
          <w:sz w:val="24"/>
          <w:szCs w:val="24"/>
          <w:u w:val="single"/>
        </w:rPr>
      </w:pPr>
      <w:r w:rsidRPr="00551F20">
        <w:rPr>
          <w:rFonts w:ascii="Times New Roman" w:hAnsi="Times New Roman"/>
          <w:b/>
          <w:sz w:val="24"/>
          <w:szCs w:val="24"/>
        </w:rPr>
        <w:t>Cargo: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00ED6">
        <w:rPr>
          <w:rFonts w:ascii="Times New Roman" w:hAnsi="Times New Roman"/>
          <w:i/>
          <w:sz w:val="24"/>
          <w:szCs w:val="24"/>
        </w:rPr>
        <w:t xml:space="preserve">Motorista de caminhão </w:t>
      </w:r>
    </w:p>
    <w:p w:rsidR="00DD0891" w:rsidRPr="00D72C72" w:rsidRDefault="00DD0891" w:rsidP="00DD0891">
      <w:pPr>
        <w:pStyle w:val="PargrafodaLista"/>
        <w:numPr>
          <w:ilvl w:val="0"/>
          <w:numId w:val="5"/>
        </w:numPr>
        <w:spacing w:after="0" w:line="240" w:lineRule="auto"/>
        <w:rPr>
          <w:i/>
          <w:sz w:val="24"/>
          <w:szCs w:val="24"/>
        </w:rPr>
      </w:pPr>
      <w:r w:rsidRPr="003C1B17">
        <w:rPr>
          <w:rFonts w:ascii="Times New Roman" w:hAnsi="Times New Roman"/>
          <w:b/>
          <w:sz w:val="24"/>
          <w:szCs w:val="24"/>
        </w:rPr>
        <w:t>Período</w:t>
      </w:r>
      <w:r w:rsidR="003C1B17">
        <w:rPr>
          <w:rFonts w:ascii="Times New Roman" w:hAnsi="Times New Roman"/>
          <w:b/>
          <w:sz w:val="24"/>
          <w:szCs w:val="24"/>
        </w:rPr>
        <w:t>:</w:t>
      </w:r>
      <w:r w:rsidR="00D72C72">
        <w:rPr>
          <w:rFonts w:ascii="Times New Roman" w:hAnsi="Times New Roman"/>
          <w:b/>
          <w:sz w:val="24"/>
          <w:szCs w:val="24"/>
        </w:rPr>
        <w:t xml:space="preserve"> </w:t>
      </w:r>
      <w:r w:rsidR="00100ED6">
        <w:rPr>
          <w:rFonts w:ascii="Times New Roman" w:hAnsi="Times New Roman"/>
          <w:i/>
          <w:sz w:val="24"/>
          <w:szCs w:val="24"/>
        </w:rPr>
        <w:t>01/03/2016 á 08/11/2018</w:t>
      </w:r>
    </w:p>
    <w:p w:rsidR="003C1B17" w:rsidRPr="003C1B17" w:rsidRDefault="003C1B17" w:rsidP="003C1B17">
      <w:pPr>
        <w:pStyle w:val="PargrafodaLista"/>
        <w:spacing w:after="0" w:line="240" w:lineRule="auto"/>
        <w:ind w:left="1713"/>
        <w:rPr>
          <w:sz w:val="24"/>
          <w:szCs w:val="24"/>
        </w:rPr>
      </w:pPr>
    </w:p>
    <w:p w:rsidR="00DD0891" w:rsidRPr="00551F20" w:rsidRDefault="00DD0891" w:rsidP="00DD0891">
      <w:pPr>
        <w:pStyle w:val="PargrafodaLista"/>
        <w:numPr>
          <w:ilvl w:val="0"/>
          <w:numId w:val="5"/>
        </w:numPr>
        <w:spacing w:after="0" w:line="240" w:lineRule="auto"/>
        <w:rPr>
          <w:rFonts w:asciiTheme="majorHAnsi" w:hAnsiTheme="majorHAnsi"/>
          <w:i/>
          <w:sz w:val="24"/>
          <w:szCs w:val="24"/>
          <w:u w:val="single"/>
        </w:rPr>
      </w:pPr>
      <w:r w:rsidRPr="00551F20">
        <w:rPr>
          <w:rFonts w:ascii="Times New Roman" w:hAnsi="Times New Roman"/>
          <w:b/>
          <w:sz w:val="24"/>
          <w:szCs w:val="24"/>
        </w:rPr>
        <w:t>Empresa: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100ED6">
        <w:rPr>
          <w:rFonts w:ascii="Times New Roman" w:hAnsi="Times New Roman"/>
          <w:i/>
          <w:sz w:val="24"/>
          <w:szCs w:val="24"/>
        </w:rPr>
        <w:t>Rimatur</w:t>
      </w:r>
      <w:proofErr w:type="spellEnd"/>
      <w:r w:rsidR="00100ED6">
        <w:rPr>
          <w:rFonts w:ascii="Times New Roman" w:hAnsi="Times New Roman"/>
          <w:i/>
          <w:sz w:val="24"/>
          <w:szCs w:val="24"/>
        </w:rPr>
        <w:t xml:space="preserve"> Transporte LTDA</w:t>
      </w:r>
    </w:p>
    <w:p w:rsidR="003C1B17" w:rsidRPr="003C1B17" w:rsidRDefault="00DD0891" w:rsidP="00DD0891">
      <w:pPr>
        <w:pStyle w:val="Pargrafoda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3C1B17">
        <w:rPr>
          <w:rFonts w:ascii="Times New Roman" w:hAnsi="Times New Roman"/>
          <w:b/>
          <w:sz w:val="24"/>
          <w:szCs w:val="24"/>
        </w:rPr>
        <w:t xml:space="preserve">Cargo: </w:t>
      </w:r>
      <w:r w:rsidR="00100ED6">
        <w:rPr>
          <w:rFonts w:ascii="Times New Roman" w:hAnsi="Times New Roman"/>
          <w:i/>
          <w:sz w:val="24"/>
          <w:szCs w:val="24"/>
        </w:rPr>
        <w:t xml:space="preserve">Motorista de Van </w:t>
      </w:r>
    </w:p>
    <w:p w:rsidR="00DD0891" w:rsidRPr="003C1B17" w:rsidRDefault="00DD0891" w:rsidP="00DD0891">
      <w:pPr>
        <w:pStyle w:val="Pargrafoda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3C1B17">
        <w:rPr>
          <w:rFonts w:ascii="Times New Roman" w:hAnsi="Times New Roman"/>
          <w:b/>
          <w:sz w:val="24"/>
          <w:szCs w:val="24"/>
        </w:rPr>
        <w:t>Período:</w:t>
      </w:r>
      <w:r w:rsidRPr="003C1B17">
        <w:rPr>
          <w:rFonts w:ascii="Times New Roman" w:hAnsi="Times New Roman"/>
          <w:sz w:val="24"/>
          <w:szCs w:val="24"/>
        </w:rPr>
        <w:t xml:space="preserve"> </w:t>
      </w:r>
      <w:r w:rsidR="00D72C72">
        <w:rPr>
          <w:rFonts w:ascii="Times New Roman" w:hAnsi="Times New Roman"/>
          <w:sz w:val="24"/>
          <w:szCs w:val="24"/>
        </w:rPr>
        <w:t>2</w:t>
      </w:r>
      <w:r w:rsidR="00100ED6">
        <w:rPr>
          <w:rFonts w:ascii="Times New Roman" w:hAnsi="Times New Roman"/>
          <w:sz w:val="24"/>
          <w:szCs w:val="24"/>
        </w:rPr>
        <w:t>7/07/2015 á 19/02/2016</w:t>
      </w:r>
    </w:p>
    <w:p w:rsidR="00AD3DEE" w:rsidRPr="00AD3DEE" w:rsidRDefault="00AD3DEE" w:rsidP="003C1B17">
      <w:pPr>
        <w:pStyle w:val="PargrafodaLista"/>
        <w:spacing w:after="0" w:line="240" w:lineRule="auto"/>
        <w:ind w:left="1713"/>
        <w:rPr>
          <w:sz w:val="24"/>
          <w:szCs w:val="24"/>
        </w:rPr>
      </w:pPr>
    </w:p>
    <w:p w:rsidR="00AD3DEE" w:rsidRPr="00FE4446" w:rsidRDefault="00DD0891" w:rsidP="00AD3DEE">
      <w:pPr>
        <w:pStyle w:val="Pargrafoda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551F20">
        <w:rPr>
          <w:rFonts w:ascii="Times New Roman" w:hAnsi="Times New Roman"/>
          <w:b/>
          <w:sz w:val="24"/>
          <w:szCs w:val="24"/>
        </w:rPr>
        <w:t>Empresa: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00ED6">
        <w:rPr>
          <w:rFonts w:ascii="Times New Roman" w:hAnsi="Times New Roman"/>
          <w:i/>
          <w:sz w:val="24"/>
          <w:szCs w:val="24"/>
        </w:rPr>
        <w:t xml:space="preserve">Expresso Maringá Transporte LTDA </w:t>
      </w:r>
      <w:r w:rsidR="00D72C72">
        <w:rPr>
          <w:rFonts w:ascii="Times New Roman" w:hAnsi="Times New Roman"/>
          <w:b/>
          <w:sz w:val="24"/>
          <w:szCs w:val="24"/>
        </w:rPr>
        <w:t xml:space="preserve"> </w:t>
      </w:r>
    </w:p>
    <w:p w:rsidR="00DD0891" w:rsidRPr="00551F20" w:rsidRDefault="00DD0891" w:rsidP="00DD0891">
      <w:pPr>
        <w:pStyle w:val="PargrafodaLista"/>
        <w:numPr>
          <w:ilvl w:val="0"/>
          <w:numId w:val="5"/>
        </w:numPr>
        <w:spacing w:after="0" w:line="240" w:lineRule="auto"/>
        <w:rPr>
          <w:rFonts w:asciiTheme="majorHAnsi" w:hAnsiTheme="majorHAnsi"/>
          <w:i/>
          <w:sz w:val="24"/>
          <w:szCs w:val="24"/>
          <w:u w:val="single"/>
        </w:rPr>
      </w:pPr>
      <w:r w:rsidRPr="00551F20">
        <w:rPr>
          <w:rFonts w:ascii="Times New Roman" w:hAnsi="Times New Roman"/>
          <w:b/>
          <w:sz w:val="24"/>
          <w:szCs w:val="24"/>
        </w:rPr>
        <w:t>Cargo</w:t>
      </w:r>
      <w:r w:rsidR="003C1B17">
        <w:rPr>
          <w:rFonts w:ascii="Times New Roman" w:hAnsi="Times New Roman"/>
          <w:b/>
          <w:sz w:val="24"/>
          <w:szCs w:val="24"/>
        </w:rPr>
        <w:t>:</w:t>
      </w:r>
      <w:r w:rsidR="00100ED6">
        <w:rPr>
          <w:rFonts w:ascii="Times New Roman" w:hAnsi="Times New Roman"/>
          <w:b/>
          <w:sz w:val="24"/>
          <w:szCs w:val="24"/>
        </w:rPr>
        <w:t xml:space="preserve"> </w:t>
      </w:r>
      <w:r w:rsidR="00100ED6">
        <w:rPr>
          <w:rFonts w:ascii="Times New Roman" w:hAnsi="Times New Roman"/>
          <w:sz w:val="24"/>
          <w:szCs w:val="24"/>
        </w:rPr>
        <w:t xml:space="preserve">Motorista de caminhão </w:t>
      </w:r>
      <w:proofErr w:type="spellStart"/>
      <w:r w:rsidR="00100ED6">
        <w:rPr>
          <w:rFonts w:ascii="Times New Roman" w:hAnsi="Times New Roman"/>
          <w:sz w:val="24"/>
          <w:szCs w:val="24"/>
        </w:rPr>
        <w:t>truck</w:t>
      </w:r>
      <w:proofErr w:type="spellEnd"/>
    </w:p>
    <w:p w:rsidR="00EF7AD8" w:rsidRPr="004C2BBA" w:rsidRDefault="00DD0891" w:rsidP="00EF7AD8">
      <w:pPr>
        <w:pStyle w:val="Pargrafoda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551F20">
        <w:rPr>
          <w:rFonts w:ascii="Times New Roman" w:hAnsi="Times New Roman"/>
          <w:b/>
          <w:sz w:val="24"/>
          <w:szCs w:val="24"/>
        </w:rPr>
        <w:t>Período</w:t>
      </w:r>
      <w:r w:rsidR="003C1B17">
        <w:rPr>
          <w:rFonts w:ascii="Times New Roman" w:hAnsi="Times New Roman"/>
          <w:b/>
          <w:sz w:val="24"/>
          <w:szCs w:val="24"/>
        </w:rPr>
        <w:t>:</w:t>
      </w:r>
      <w:r w:rsidR="005823C4">
        <w:rPr>
          <w:rFonts w:ascii="Times New Roman" w:hAnsi="Times New Roman"/>
          <w:b/>
          <w:sz w:val="24"/>
          <w:szCs w:val="24"/>
        </w:rPr>
        <w:t xml:space="preserve"> </w:t>
      </w:r>
      <w:r w:rsidR="00100ED6">
        <w:rPr>
          <w:rFonts w:ascii="Times New Roman" w:hAnsi="Times New Roman"/>
          <w:i/>
          <w:sz w:val="24"/>
          <w:szCs w:val="24"/>
        </w:rPr>
        <w:t>26/03/2012 á 09/07/2014</w:t>
      </w:r>
    </w:p>
    <w:p w:rsidR="008E09CF" w:rsidRDefault="008E09CF" w:rsidP="008E09CF">
      <w:pPr>
        <w:spacing w:after="0" w:line="240" w:lineRule="auto"/>
      </w:pPr>
    </w:p>
    <w:tbl>
      <w:tblPr>
        <w:tblpPr w:leftFromText="141" w:rightFromText="141" w:vertAnchor="text" w:horzAnchor="margin" w:tblpX="1101" w:tblpY="-15"/>
        <w:tblW w:w="9606" w:type="dxa"/>
        <w:tblBorders>
          <w:top w:val="single" w:sz="4" w:space="0" w:color="000000"/>
          <w:bottom w:val="single" w:sz="4" w:space="0" w:color="000000"/>
        </w:tblBorders>
        <w:shd w:val="clear" w:color="auto" w:fill="FFFFFF" w:themeFill="background1"/>
        <w:tblLook w:val="04A0"/>
      </w:tblPr>
      <w:tblGrid>
        <w:gridCol w:w="9606"/>
      </w:tblGrid>
      <w:tr w:rsidR="008E09CF" w:rsidRPr="00E27391" w:rsidTr="00D9056B">
        <w:tc>
          <w:tcPr>
            <w:tcW w:w="9606" w:type="dxa"/>
            <w:shd w:val="clear" w:color="auto" w:fill="FFFFFF" w:themeFill="background1"/>
          </w:tcPr>
          <w:p w:rsidR="008E09CF" w:rsidRPr="001C4AB7" w:rsidRDefault="008E09CF" w:rsidP="00D905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CARGO PRETENDIDO</w:t>
            </w:r>
          </w:p>
        </w:tc>
      </w:tr>
    </w:tbl>
    <w:p w:rsidR="005823C4" w:rsidRPr="00C04345" w:rsidRDefault="00C04345" w:rsidP="00C04345">
      <w:pPr>
        <w:spacing w:after="0" w:line="240" w:lineRule="auto"/>
        <w:rPr>
          <w:rFonts w:asciiTheme="majorHAnsi" w:hAnsiTheme="majorHAnsi"/>
          <w:i/>
          <w:u w:val="single"/>
        </w:rPr>
      </w:pPr>
      <w:r>
        <w:rPr>
          <w:rFonts w:ascii="Times New Roman" w:hAnsi="Times New Roman"/>
          <w:i/>
          <w:sz w:val="28"/>
          <w:szCs w:val="28"/>
        </w:rPr>
        <w:t xml:space="preserve">                </w:t>
      </w:r>
    </w:p>
    <w:p w:rsidR="00100ED6" w:rsidRDefault="00100ED6" w:rsidP="005823C4">
      <w:pPr>
        <w:pStyle w:val="PargrafodaLista"/>
        <w:numPr>
          <w:ilvl w:val="0"/>
          <w:numId w:val="5"/>
        </w:num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Motorista de ônibus </w:t>
      </w:r>
    </w:p>
    <w:p w:rsidR="00100ED6" w:rsidRDefault="00100ED6" w:rsidP="005823C4">
      <w:pPr>
        <w:pStyle w:val="PargrafodaLista"/>
        <w:numPr>
          <w:ilvl w:val="0"/>
          <w:numId w:val="5"/>
        </w:num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Motorista carreteiro </w:t>
      </w:r>
    </w:p>
    <w:p w:rsidR="00C04345" w:rsidRDefault="00C04345" w:rsidP="005823C4">
      <w:pPr>
        <w:pStyle w:val="PargrafodaLista"/>
        <w:numPr>
          <w:ilvl w:val="0"/>
          <w:numId w:val="5"/>
        </w:num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Motorista de caminhão </w:t>
      </w:r>
      <w:proofErr w:type="spellStart"/>
      <w:r>
        <w:rPr>
          <w:rFonts w:ascii="Times New Roman" w:hAnsi="Times New Roman"/>
          <w:i/>
          <w:sz w:val="28"/>
          <w:szCs w:val="28"/>
        </w:rPr>
        <w:t>truck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</w:p>
    <w:p w:rsidR="008F3D12" w:rsidRPr="00E27391" w:rsidRDefault="008F3D12" w:rsidP="004E1C9E">
      <w:pPr>
        <w:spacing w:after="0" w:line="240" w:lineRule="auto"/>
        <w:ind w:firstLine="993"/>
        <w:rPr>
          <w:rFonts w:ascii="Times New Roman" w:hAnsi="Times New Roman"/>
          <w:b/>
          <w:sz w:val="24"/>
          <w:szCs w:val="24"/>
        </w:rPr>
      </w:pPr>
    </w:p>
    <w:tbl>
      <w:tblPr>
        <w:tblpPr w:leftFromText="141" w:rightFromText="141" w:vertAnchor="text" w:horzAnchor="margin" w:tblpX="1101" w:tblpY="-15"/>
        <w:tblW w:w="9606" w:type="dxa"/>
        <w:tblBorders>
          <w:top w:val="single" w:sz="4" w:space="0" w:color="000000"/>
          <w:bottom w:val="single" w:sz="4" w:space="0" w:color="000000"/>
        </w:tblBorders>
        <w:shd w:val="clear" w:color="auto" w:fill="FFFFFF" w:themeFill="background1"/>
        <w:tblLook w:val="04A0"/>
      </w:tblPr>
      <w:tblGrid>
        <w:gridCol w:w="9606"/>
      </w:tblGrid>
      <w:tr w:rsidR="008F3D12" w:rsidRPr="00E27391" w:rsidTr="004E1C9E">
        <w:tc>
          <w:tcPr>
            <w:tcW w:w="9606" w:type="dxa"/>
            <w:shd w:val="clear" w:color="auto" w:fill="FFFFFF" w:themeFill="background1"/>
            <w:hideMark/>
          </w:tcPr>
          <w:p w:rsidR="008F3D12" w:rsidRPr="001C4AB7" w:rsidRDefault="008F3D12" w:rsidP="004E1C9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C4AB7">
              <w:rPr>
                <w:rFonts w:ascii="Times New Roman" w:hAnsi="Times New Roman"/>
                <w:b/>
                <w:sz w:val="28"/>
                <w:szCs w:val="28"/>
              </w:rPr>
              <w:t>INFORMAÇÕES ADICIONAIS</w:t>
            </w:r>
          </w:p>
        </w:tc>
      </w:tr>
    </w:tbl>
    <w:p w:rsidR="000B48AA" w:rsidRPr="008B1CD7" w:rsidRDefault="000B48AA" w:rsidP="008B1CD7">
      <w:pPr>
        <w:rPr>
          <w:rFonts w:ascii="Times New Roman" w:hAnsi="Times New Roman"/>
          <w:i/>
          <w:sz w:val="28"/>
          <w:szCs w:val="28"/>
        </w:rPr>
      </w:pPr>
    </w:p>
    <w:p w:rsidR="008F3D12" w:rsidRPr="00D836A3" w:rsidRDefault="008F3D12" w:rsidP="007F571E">
      <w:pPr>
        <w:pStyle w:val="PargrafodaLista"/>
        <w:numPr>
          <w:ilvl w:val="0"/>
          <w:numId w:val="4"/>
        </w:numPr>
        <w:rPr>
          <w:rFonts w:ascii="Times New Roman" w:hAnsi="Times New Roman"/>
          <w:i/>
          <w:sz w:val="28"/>
          <w:szCs w:val="28"/>
        </w:rPr>
      </w:pPr>
      <w:r w:rsidRPr="00D836A3">
        <w:rPr>
          <w:rFonts w:ascii="Times New Roman" w:hAnsi="Times New Roman"/>
          <w:i/>
          <w:sz w:val="28"/>
          <w:szCs w:val="28"/>
        </w:rPr>
        <w:t xml:space="preserve">Boa comunicação e relacionamento interpessoal, </w:t>
      </w:r>
      <w:r w:rsidR="00FC3784">
        <w:rPr>
          <w:rFonts w:ascii="Times New Roman" w:hAnsi="Times New Roman"/>
          <w:i/>
          <w:sz w:val="28"/>
          <w:szCs w:val="28"/>
        </w:rPr>
        <w:t>organizado</w:t>
      </w:r>
    </w:p>
    <w:p w:rsidR="008F3D12" w:rsidRPr="00E5388A" w:rsidRDefault="008F3D12" w:rsidP="007F571E">
      <w:pPr>
        <w:pStyle w:val="PargrafodaLista"/>
        <w:numPr>
          <w:ilvl w:val="0"/>
          <w:numId w:val="4"/>
        </w:numPr>
        <w:rPr>
          <w:rFonts w:ascii="Times New Roman" w:hAnsi="Times New Roman"/>
          <w:i/>
          <w:sz w:val="28"/>
          <w:szCs w:val="28"/>
        </w:rPr>
      </w:pPr>
      <w:r w:rsidRPr="00E5388A">
        <w:rPr>
          <w:rFonts w:ascii="Times New Roman" w:hAnsi="Times New Roman"/>
          <w:i/>
          <w:sz w:val="28"/>
          <w:szCs w:val="28"/>
        </w:rPr>
        <w:t>Trabalho em equipe;</w:t>
      </w:r>
      <w:r w:rsidR="00AD3DEE">
        <w:rPr>
          <w:rFonts w:ascii="Times New Roman" w:hAnsi="Times New Roman"/>
          <w:i/>
          <w:sz w:val="28"/>
          <w:szCs w:val="28"/>
        </w:rPr>
        <w:t xml:space="preserve"> </w:t>
      </w:r>
      <w:r w:rsidRPr="00E5388A">
        <w:rPr>
          <w:rFonts w:ascii="Times New Roman" w:hAnsi="Times New Roman"/>
          <w:i/>
          <w:sz w:val="28"/>
          <w:szCs w:val="28"/>
        </w:rPr>
        <w:t xml:space="preserve">Facilidade de aprendizado, responsável e </w:t>
      </w:r>
      <w:r w:rsidR="007F571E" w:rsidRPr="00E5388A">
        <w:rPr>
          <w:rFonts w:ascii="Times New Roman" w:hAnsi="Times New Roman"/>
          <w:i/>
          <w:sz w:val="28"/>
          <w:szCs w:val="28"/>
        </w:rPr>
        <w:t>pontual.</w:t>
      </w:r>
    </w:p>
    <w:p w:rsidR="00551F20" w:rsidRDefault="00415291" w:rsidP="007F571E">
      <w:pPr>
        <w:pStyle w:val="PargrafodaLista"/>
        <w:numPr>
          <w:ilvl w:val="0"/>
          <w:numId w:val="4"/>
        </w:num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Me coloco a disposição desde já.</w:t>
      </w:r>
    </w:p>
    <w:p w:rsidR="00C04345" w:rsidRDefault="00C04345" w:rsidP="00C04345">
      <w:pPr>
        <w:pStyle w:val="PargrafodaLista"/>
        <w:ind w:left="1702"/>
        <w:rPr>
          <w:rFonts w:ascii="Times New Roman" w:hAnsi="Times New Roman"/>
          <w:i/>
          <w:sz w:val="28"/>
          <w:szCs w:val="28"/>
        </w:rPr>
      </w:pPr>
    </w:p>
    <w:sectPr w:rsidR="00C04345" w:rsidSect="008F3D12">
      <w:pgSz w:w="11906" w:h="16838"/>
      <w:pgMar w:top="0" w:right="140" w:bottom="720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A0B30"/>
    <w:multiLevelType w:val="hybridMultilevel"/>
    <w:tmpl w:val="8AAA095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75DD0022"/>
    <w:multiLevelType w:val="hybridMultilevel"/>
    <w:tmpl w:val="82AEDBAA"/>
    <w:lvl w:ilvl="0" w:tplc="04160001">
      <w:start w:val="1"/>
      <w:numFmt w:val="bullet"/>
      <w:lvlText w:val=""/>
      <w:lvlJc w:val="left"/>
      <w:pPr>
        <w:ind w:left="17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2">
    <w:nsid w:val="7AE4492E"/>
    <w:multiLevelType w:val="hybridMultilevel"/>
    <w:tmpl w:val="3F80635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880E35"/>
    <w:multiLevelType w:val="hybridMultilevel"/>
    <w:tmpl w:val="9EF471F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/>
  <w:rsids>
    <w:rsidRoot w:val="00E96FDC"/>
    <w:rsid w:val="000017E8"/>
    <w:rsid w:val="000017F5"/>
    <w:rsid w:val="000053AC"/>
    <w:rsid w:val="000206B5"/>
    <w:rsid w:val="0004294D"/>
    <w:rsid w:val="0009163E"/>
    <w:rsid w:val="000B48AA"/>
    <w:rsid w:val="000C7F2A"/>
    <w:rsid w:val="000F58AE"/>
    <w:rsid w:val="000F7465"/>
    <w:rsid w:val="00100ED6"/>
    <w:rsid w:val="00103C55"/>
    <w:rsid w:val="00107F7F"/>
    <w:rsid w:val="001165FF"/>
    <w:rsid w:val="00122247"/>
    <w:rsid w:val="001379C5"/>
    <w:rsid w:val="00144C6D"/>
    <w:rsid w:val="00160F93"/>
    <w:rsid w:val="00171115"/>
    <w:rsid w:val="001860AA"/>
    <w:rsid w:val="00187C99"/>
    <w:rsid w:val="00187DAD"/>
    <w:rsid w:val="001B2275"/>
    <w:rsid w:val="001B37D8"/>
    <w:rsid w:val="001B70EA"/>
    <w:rsid w:val="001C193A"/>
    <w:rsid w:val="001D11DA"/>
    <w:rsid w:val="001D2B80"/>
    <w:rsid w:val="001E18FE"/>
    <w:rsid w:val="001E2AC6"/>
    <w:rsid w:val="001F4437"/>
    <w:rsid w:val="00205256"/>
    <w:rsid w:val="00212A2C"/>
    <w:rsid w:val="002137F6"/>
    <w:rsid w:val="002238A3"/>
    <w:rsid w:val="00236879"/>
    <w:rsid w:val="002910F0"/>
    <w:rsid w:val="002930BC"/>
    <w:rsid w:val="002B6514"/>
    <w:rsid w:val="002D6A04"/>
    <w:rsid w:val="002D74C9"/>
    <w:rsid w:val="002E0E9E"/>
    <w:rsid w:val="003014C6"/>
    <w:rsid w:val="003073E5"/>
    <w:rsid w:val="003212F7"/>
    <w:rsid w:val="00333D61"/>
    <w:rsid w:val="003359D7"/>
    <w:rsid w:val="0034786D"/>
    <w:rsid w:val="00374153"/>
    <w:rsid w:val="00377244"/>
    <w:rsid w:val="0038260F"/>
    <w:rsid w:val="00385A9A"/>
    <w:rsid w:val="003A2EF0"/>
    <w:rsid w:val="003A67FA"/>
    <w:rsid w:val="003B480B"/>
    <w:rsid w:val="003B7AA7"/>
    <w:rsid w:val="003C1B17"/>
    <w:rsid w:val="003F14B7"/>
    <w:rsid w:val="003F1E2A"/>
    <w:rsid w:val="003F676A"/>
    <w:rsid w:val="00415291"/>
    <w:rsid w:val="00425B39"/>
    <w:rsid w:val="00431180"/>
    <w:rsid w:val="004630A3"/>
    <w:rsid w:val="0048037F"/>
    <w:rsid w:val="00496790"/>
    <w:rsid w:val="004C2BBA"/>
    <w:rsid w:val="004D3EA9"/>
    <w:rsid w:val="004D5D91"/>
    <w:rsid w:val="004E1C9E"/>
    <w:rsid w:val="00507AB5"/>
    <w:rsid w:val="00521342"/>
    <w:rsid w:val="00540B31"/>
    <w:rsid w:val="00551F20"/>
    <w:rsid w:val="00556A84"/>
    <w:rsid w:val="00557F45"/>
    <w:rsid w:val="00562D71"/>
    <w:rsid w:val="005738FB"/>
    <w:rsid w:val="00581443"/>
    <w:rsid w:val="005823C4"/>
    <w:rsid w:val="00583998"/>
    <w:rsid w:val="005952B0"/>
    <w:rsid w:val="005A395D"/>
    <w:rsid w:val="005C47CE"/>
    <w:rsid w:val="005D370A"/>
    <w:rsid w:val="005F0E37"/>
    <w:rsid w:val="005F2580"/>
    <w:rsid w:val="00603A35"/>
    <w:rsid w:val="00607710"/>
    <w:rsid w:val="00612FBA"/>
    <w:rsid w:val="00627357"/>
    <w:rsid w:val="00675D50"/>
    <w:rsid w:val="006A339C"/>
    <w:rsid w:val="006A546A"/>
    <w:rsid w:val="006B76F7"/>
    <w:rsid w:val="006D3109"/>
    <w:rsid w:val="006D61DB"/>
    <w:rsid w:val="006E29EA"/>
    <w:rsid w:val="006E4D72"/>
    <w:rsid w:val="00755591"/>
    <w:rsid w:val="00777902"/>
    <w:rsid w:val="0078220C"/>
    <w:rsid w:val="007C3976"/>
    <w:rsid w:val="007C6BC1"/>
    <w:rsid w:val="007C71CE"/>
    <w:rsid w:val="007D53DF"/>
    <w:rsid w:val="007E17CD"/>
    <w:rsid w:val="007F571E"/>
    <w:rsid w:val="00801BCD"/>
    <w:rsid w:val="008156C8"/>
    <w:rsid w:val="00816DDD"/>
    <w:rsid w:val="00836528"/>
    <w:rsid w:val="008561FD"/>
    <w:rsid w:val="0088173C"/>
    <w:rsid w:val="0089182E"/>
    <w:rsid w:val="00897E84"/>
    <w:rsid w:val="008A09CF"/>
    <w:rsid w:val="008A16F3"/>
    <w:rsid w:val="008B1CD7"/>
    <w:rsid w:val="008E09CF"/>
    <w:rsid w:val="008F37A3"/>
    <w:rsid w:val="008F3D12"/>
    <w:rsid w:val="00900195"/>
    <w:rsid w:val="00900CA9"/>
    <w:rsid w:val="0091087A"/>
    <w:rsid w:val="00935D3C"/>
    <w:rsid w:val="0095084B"/>
    <w:rsid w:val="009564A0"/>
    <w:rsid w:val="009B19C4"/>
    <w:rsid w:val="009C742D"/>
    <w:rsid w:val="009E0D27"/>
    <w:rsid w:val="009F0E07"/>
    <w:rsid w:val="00A06052"/>
    <w:rsid w:val="00AA6AB4"/>
    <w:rsid w:val="00AA73A2"/>
    <w:rsid w:val="00AD1A64"/>
    <w:rsid w:val="00AD3DEE"/>
    <w:rsid w:val="00AE2B0D"/>
    <w:rsid w:val="00AF07E1"/>
    <w:rsid w:val="00B14D3B"/>
    <w:rsid w:val="00B32602"/>
    <w:rsid w:val="00B4062E"/>
    <w:rsid w:val="00B50BAB"/>
    <w:rsid w:val="00B76C64"/>
    <w:rsid w:val="00BA0E5B"/>
    <w:rsid w:val="00BA2C75"/>
    <w:rsid w:val="00BB7274"/>
    <w:rsid w:val="00BC1212"/>
    <w:rsid w:val="00BF10DE"/>
    <w:rsid w:val="00BF6A5D"/>
    <w:rsid w:val="00C04345"/>
    <w:rsid w:val="00C277B2"/>
    <w:rsid w:val="00C362D1"/>
    <w:rsid w:val="00C4498F"/>
    <w:rsid w:val="00C7690E"/>
    <w:rsid w:val="00C8799C"/>
    <w:rsid w:val="00CF6B2C"/>
    <w:rsid w:val="00D039B1"/>
    <w:rsid w:val="00D052AA"/>
    <w:rsid w:val="00D11C08"/>
    <w:rsid w:val="00D1765B"/>
    <w:rsid w:val="00D53E8B"/>
    <w:rsid w:val="00D64FE0"/>
    <w:rsid w:val="00D72C72"/>
    <w:rsid w:val="00D73B73"/>
    <w:rsid w:val="00D836A3"/>
    <w:rsid w:val="00D9056B"/>
    <w:rsid w:val="00DB6C83"/>
    <w:rsid w:val="00DC5F91"/>
    <w:rsid w:val="00DD0891"/>
    <w:rsid w:val="00DD59A3"/>
    <w:rsid w:val="00DF2B50"/>
    <w:rsid w:val="00DF3152"/>
    <w:rsid w:val="00E133A0"/>
    <w:rsid w:val="00E15189"/>
    <w:rsid w:val="00E22E07"/>
    <w:rsid w:val="00E37463"/>
    <w:rsid w:val="00E42F77"/>
    <w:rsid w:val="00E5388A"/>
    <w:rsid w:val="00E76CDF"/>
    <w:rsid w:val="00E96FDC"/>
    <w:rsid w:val="00EC6E1B"/>
    <w:rsid w:val="00ED064C"/>
    <w:rsid w:val="00ED4689"/>
    <w:rsid w:val="00ED4F97"/>
    <w:rsid w:val="00EF7AD8"/>
    <w:rsid w:val="00F001FA"/>
    <w:rsid w:val="00F06610"/>
    <w:rsid w:val="00F14B2B"/>
    <w:rsid w:val="00F27B40"/>
    <w:rsid w:val="00F54D48"/>
    <w:rsid w:val="00F60008"/>
    <w:rsid w:val="00F61013"/>
    <w:rsid w:val="00F63E53"/>
    <w:rsid w:val="00F673FD"/>
    <w:rsid w:val="00F75AF3"/>
    <w:rsid w:val="00F7600B"/>
    <w:rsid w:val="00F816A2"/>
    <w:rsid w:val="00F81EDB"/>
    <w:rsid w:val="00F95659"/>
    <w:rsid w:val="00FA06EE"/>
    <w:rsid w:val="00FA0FC0"/>
    <w:rsid w:val="00FA232E"/>
    <w:rsid w:val="00FB17E1"/>
    <w:rsid w:val="00FB46DA"/>
    <w:rsid w:val="00FC0F78"/>
    <w:rsid w:val="00FC3784"/>
    <w:rsid w:val="00FF2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F3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3D1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F3D12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D53E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anialetgig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riculo\modelo%20de%20curriculo\modelo%2016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2A833-509D-40B1-857C-BA2C679F6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16</Template>
  <TotalTime>16</TotalTime>
  <Pages>1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</dc:creator>
  <cp:lastModifiedBy>Servidor</cp:lastModifiedBy>
  <cp:revision>4</cp:revision>
  <cp:lastPrinted>2018-11-26T13:21:00Z</cp:lastPrinted>
  <dcterms:created xsi:type="dcterms:W3CDTF">2018-11-26T13:07:00Z</dcterms:created>
  <dcterms:modified xsi:type="dcterms:W3CDTF">2018-11-26T13:22:00Z</dcterms:modified>
</cp:coreProperties>
</file>